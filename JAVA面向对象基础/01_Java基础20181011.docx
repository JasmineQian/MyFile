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1BC31" w14:textId="77777777" w:rsidR="003E4B7A" w:rsidRDefault="003E4B7A" w:rsidP="003E4B7A">
      <w:pPr>
        <w:jc w:val="center"/>
        <w:rPr>
          <w:rFonts w:ascii="Times New Roman" w:hAnsi="Times New Roman" w:cs="Times New Roman"/>
          <w:b/>
          <w:color w:val="333399"/>
          <w:sz w:val="40"/>
          <w:szCs w:val="40"/>
        </w:rPr>
      </w:pPr>
      <w:bookmarkStart w:id="0" w:name="_Toc105922737"/>
      <w:bookmarkStart w:id="1" w:name="_Toc163538186"/>
      <w:bookmarkStart w:id="2" w:name="_Toc163538555"/>
      <w:r w:rsidRPr="00D525DA">
        <w:rPr>
          <w:rFonts w:ascii="Times New Roman" w:hAnsi="Times New Roman" w:cs="Times New Roman"/>
          <w:b/>
          <w:color w:val="333399"/>
          <w:sz w:val="40"/>
          <w:szCs w:val="40"/>
        </w:rPr>
        <w:t>Table of Content</w:t>
      </w:r>
    </w:p>
    <w:sdt>
      <w:sdtPr>
        <w:rPr>
          <w:rFonts w:ascii="Arial" w:eastAsia="SimSun" w:hAnsi="Arial" w:cs="Arial"/>
          <w:color w:val="auto"/>
          <w:sz w:val="24"/>
          <w:szCs w:val="24"/>
        </w:rPr>
        <w:id w:val="-193851299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sz w:val="20"/>
        </w:rPr>
      </w:sdtEndPr>
      <w:sdtContent>
        <w:p w14:paraId="4DED68BC" w14:textId="77777777" w:rsidR="001B2C0F" w:rsidRDefault="001B2C0F" w:rsidP="001B2C0F">
          <w:pPr>
            <w:pStyle w:val="TOCHeading"/>
          </w:pPr>
          <w:r>
            <w:t>Contents</w:t>
          </w:r>
        </w:p>
        <w:p w14:paraId="104A732B" w14:textId="77777777" w:rsidR="009D14B4" w:rsidRDefault="001B2C0F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040250" w:history="1">
            <w:r w:rsidR="009D14B4" w:rsidRPr="00B06C35">
              <w:rPr>
                <w:rStyle w:val="Hyperlink"/>
                <w:noProof/>
              </w:rPr>
              <w:t>1.1</w:t>
            </w:r>
            <w:r w:rsidR="009D14B4">
              <w:rPr>
                <w:rFonts w:asciiTheme="minorHAnsi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noProof/>
              </w:rPr>
              <w:t>Java</w:t>
            </w:r>
            <w:r w:rsidR="009D14B4" w:rsidRPr="00B06C35">
              <w:rPr>
                <w:rStyle w:val="Hyperlink"/>
                <w:rFonts w:hint="eastAsia"/>
                <w:noProof/>
              </w:rPr>
              <w:t>输出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_Toc527040250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2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1330FDDC" w14:textId="77777777" w:rsidR="009D14B4" w:rsidRDefault="00E351D8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27040251" w:history="1">
            <w:r w:rsidR="009D14B4" w:rsidRPr="00B06C35">
              <w:rPr>
                <w:rStyle w:val="Hyperlink"/>
                <w:noProof/>
              </w:rPr>
              <w:t>1.2</w:t>
            </w:r>
            <w:r w:rsidR="009D14B4">
              <w:rPr>
                <w:rFonts w:asciiTheme="minorHAnsi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noProof/>
              </w:rPr>
              <w:t>Java</w:t>
            </w:r>
            <w:r w:rsidR="009D14B4" w:rsidRPr="00B06C35">
              <w:rPr>
                <w:rStyle w:val="Hyperlink"/>
                <w:rFonts w:hint="eastAsia"/>
                <w:noProof/>
              </w:rPr>
              <w:t>标识符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_Toc527040251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3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59878E1A" w14:textId="77777777" w:rsidR="009D14B4" w:rsidRDefault="00E351D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7040252" w:history="1">
            <w:r w:rsidR="009D14B4" w:rsidRPr="00B06C35">
              <w:rPr>
                <w:rStyle w:val="Hyperlink"/>
                <w:noProof/>
              </w:rPr>
              <w:t>1.2.1</w:t>
            </w:r>
            <w:r w:rsidR="009D14B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rFonts w:hint="eastAsia"/>
                <w:noProof/>
              </w:rPr>
              <w:t>标识符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_Toc527040252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3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40636997" w14:textId="77777777" w:rsidR="009D14B4" w:rsidRDefault="00E351D8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27040253" w:history="1">
            <w:r w:rsidR="009D14B4" w:rsidRPr="00B06C35">
              <w:rPr>
                <w:rStyle w:val="Hyperlink"/>
                <w:noProof/>
              </w:rPr>
              <w:t>1.3</w:t>
            </w:r>
            <w:r w:rsidR="009D14B4">
              <w:rPr>
                <w:rFonts w:asciiTheme="minorHAnsi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noProof/>
              </w:rPr>
              <w:t>Java</w:t>
            </w:r>
            <w:r w:rsidR="009D14B4" w:rsidRPr="00B06C35">
              <w:rPr>
                <w:rStyle w:val="Hyperlink"/>
                <w:rFonts w:hint="eastAsia"/>
                <w:noProof/>
              </w:rPr>
              <w:t>打印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_Toc527040253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4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40D6A025" w14:textId="77777777" w:rsidR="009D14B4" w:rsidRDefault="00E351D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7040254" w:history="1">
            <w:r w:rsidR="009D14B4" w:rsidRPr="00B06C35">
              <w:rPr>
                <w:rStyle w:val="Hyperlink"/>
                <w:noProof/>
              </w:rPr>
              <w:t>1.3.1</w:t>
            </w:r>
            <w:r w:rsidR="009D14B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rFonts w:hint="eastAsia"/>
                <w:noProof/>
              </w:rPr>
              <w:t>打印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_Toc527040254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4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04CA8090" w14:textId="77777777" w:rsidR="009D14B4" w:rsidRDefault="00E351D8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27040255" w:history="1">
            <w:r w:rsidR="009D14B4" w:rsidRPr="00B06C35">
              <w:rPr>
                <w:rStyle w:val="Hyperlink"/>
                <w:noProof/>
              </w:rPr>
              <w:t>1.4</w:t>
            </w:r>
            <w:r w:rsidR="009D14B4">
              <w:rPr>
                <w:rFonts w:asciiTheme="minorHAnsi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noProof/>
              </w:rPr>
              <w:t>Java</w:t>
            </w:r>
            <w:r w:rsidR="009D14B4" w:rsidRPr="00B06C35">
              <w:rPr>
                <w:rStyle w:val="Hyperlink"/>
                <w:rFonts w:hint="eastAsia"/>
                <w:noProof/>
              </w:rPr>
              <w:t>数据类型和转换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_Toc527040255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5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67B2D4F9" w14:textId="77777777" w:rsidR="009D14B4" w:rsidRDefault="00E351D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7040256" w:history="1">
            <w:r w:rsidR="009D14B4" w:rsidRPr="00B06C35">
              <w:rPr>
                <w:rStyle w:val="Hyperlink"/>
                <w:noProof/>
              </w:rPr>
              <w:t>1.4.1</w:t>
            </w:r>
            <w:r w:rsidR="009D14B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noProof/>
              </w:rPr>
              <w:t>8</w:t>
            </w:r>
            <w:r w:rsidR="009D14B4" w:rsidRPr="00B06C35">
              <w:rPr>
                <w:rStyle w:val="Hyperlink"/>
                <w:rFonts w:hint="eastAsia"/>
                <w:noProof/>
              </w:rPr>
              <w:t>种基本数据类型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_Toc527040256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5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52A14B4B" w14:textId="77777777" w:rsidR="009D14B4" w:rsidRDefault="00E351D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7040257" w:history="1">
            <w:r w:rsidR="009D14B4" w:rsidRPr="00B06C35">
              <w:rPr>
                <w:rStyle w:val="Hyperlink"/>
                <w:noProof/>
              </w:rPr>
              <w:t>1.4.2</w:t>
            </w:r>
            <w:r w:rsidR="009D14B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rFonts w:hint="eastAsia"/>
                <w:noProof/>
              </w:rPr>
              <w:t>强制类型转换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_Toc527040257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5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10D2593C" w14:textId="77777777" w:rsidR="009D14B4" w:rsidRDefault="00E351D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7040258" w:history="1">
            <w:r w:rsidR="009D14B4" w:rsidRPr="00B06C35">
              <w:rPr>
                <w:rStyle w:val="Hyperlink"/>
                <w:noProof/>
              </w:rPr>
              <w:t>1.4.3</w:t>
            </w:r>
            <w:r w:rsidR="009D14B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rFonts w:hint="eastAsia"/>
                <w:noProof/>
              </w:rPr>
              <w:t>隐含强制类型转换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_Toc527040258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6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70B6163B" w14:textId="77777777" w:rsidR="009D14B4" w:rsidRDefault="00E351D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7040259" w:history="1">
            <w:r w:rsidR="009D14B4" w:rsidRPr="00B06C35">
              <w:rPr>
                <w:rStyle w:val="Hyperlink"/>
                <w:noProof/>
              </w:rPr>
              <w:t>1.4.4</w:t>
            </w:r>
            <w:r w:rsidR="009D14B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rFonts w:hint="eastAsia"/>
                <w:noProof/>
              </w:rPr>
              <w:t>算术运算符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_Toc527040259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6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147FC18F" w14:textId="77777777" w:rsidR="009D14B4" w:rsidRDefault="00E351D8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27040260" w:history="1">
            <w:r w:rsidR="009D14B4" w:rsidRPr="00B06C35">
              <w:rPr>
                <w:rStyle w:val="Hyperlink"/>
                <w:noProof/>
              </w:rPr>
              <w:t>1.5</w:t>
            </w:r>
            <w:r w:rsidR="009D14B4">
              <w:rPr>
                <w:rFonts w:asciiTheme="minorHAnsi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rFonts w:hint="eastAsia"/>
                <w:noProof/>
              </w:rPr>
              <w:t>随机数</w:t>
            </w:r>
            <w:r w:rsidR="009D14B4" w:rsidRPr="00B06C35">
              <w:rPr>
                <w:rStyle w:val="Hyperlink"/>
                <w:noProof/>
              </w:rPr>
              <w:t>Random</w:t>
            </w:r>
            <w:r w:rsidR="009D14B4" w:rsidRPr="00B06C35">
              <w:rPr>
                <w:rStyle w:val="Hyperlink"/>
                <w:rFonts w:hint="eastAsia"/>
                <w:noProof/>
              </w:rPr>
              <w:t>和键盘输入</w:t>
            </w:r>
            <w:r w:rsidR="009D14B4" w:rsidRPr="00B06C35">
              <w:rPr>
                <w:rStyle w:val="Hyperlink"/>
                <w:noProof/>
              </w:rPr>
              <w:t>Scanner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_Toc527040260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8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043142A0" w14:textId="77777777" w:rsidR="009D14B4" w:rsidRDefault="00E351D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7040261" w:history="1">
            <w:r w:rsidR="009D14B4" w:rsidRPr="00B06C35">
              <w:rPr>
                <w:rStyle w:val="Hyperlink"/>
                <w:noProof/>
              </w:rPr>
              <w:t>1.5.1</w:t>
            </w:r>
            <w:r w:rsidR="009D14B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noProof/>
              </w:rPr>
              <w:t>Random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_Toc527040261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8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70D5A606" w14:textId="77777777" w:rsidR="009D14B4" w:rsidRDefault="00E351D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7040262" w:history="1">
            <w:r w:rsidR="009D14B4" w:rsidRPr="00B06C35">
              <w:rPr>
                <w:rStyle w:val="Hyperlink"/>
                <w:noProof/>
              </w:rPr>
              <w:t>1.5.2</w:t>
            </w:r>
            <w:r w:rsidR="009D14B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noProof/>
              </w:rPr>
              <w:t>Scanner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_Toc527040262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8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4F4F3355" w14:textId="77777777" w:rsidR="009D14B4" w:rsidRDefault="00E351D8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27040263" w:history="1">
            <w:r w:rsidR="009D14B4" w:rsidRPr="00B06C35">
              <w:rPr>
                <w:rStyle w:val="Hyperlink"/>
                <w:noProof/>
              </w:rPr>
              <w:t>1.6</w:t>
            </w:r>
            <w:r w:rsidR="009D14B4">
              <w:rPr>
                <w:rFonts w:asciiTheme="minorHAnsi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noProof/>
              </w:rPr>
              <w:t>Break</w:t>
            </w:r>
            <w:r w:rsidR="009D14B4" w:rsidRPr="00B06C35">
              <w:rPr>
                <w:rStyle w:val="Hyperlink"/>
                <w:rFonts w:hint="eastAsia"/>
                <w:noProof/>
              </w:rPr>
              <w:t>和</w:t>
            </w:r>
            <w:r w:rsidR="009D14B4" w:rsidRPr="00B06C35">
              <w:rPr>
                <w:rStyle w:val="Hyperlink"/>
                <w:noProof/>
              </w:rPr>
              <w:t>Continue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_Toc527040263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9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2C712729" w14:textId="77777777" w:rsidR="009D14B4" w:rsidRDefault="00E351D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7040264" w:history="1">
            <w:r w:rsidR="009D14B4" w:rsidRPr="00B06C35">
              <w:rPr>
                <w:rStyle w:val="Hyperlink"/>
                <w:noProof/>
              </w:rPr>
              <w:t>1.6.1</w:t>
            </w:r>
            <w:r w:rsidR="009D14B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noProof/>
              </w:rPr>
              <w:t>Break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_Toc527040264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9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0BF81D39" w14:textId="77777777" w:rsidR="009D14B4" w:rsidRDefault="00E351D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7040265" w:history="1">
            <w:r w:rsidR="009D14B4" w:rsidRPr="00B06C35">
              <w:rPr>
                <w:rStyle w:val="Hyperlink"/>
                <w:noProof/>
              </w:rPr>
              <w:t>1.6.2</w:t>
            </w:r>
            <w:r w:rsidR="009D14B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noProof/>
              </w:rPr>
              <w:t>Continue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_Toc527040265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10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4885D891" w14:textId="77777777" w:rsidR="009D14B4" w:rsidRDefault="00E351D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7040266" w:history="1">
            <w:r w:rsidR="009D14B4" w:rsidRPr="00B06C35">
              <w:rPr>
                <w:rStyle w:val="Hyperlink"/>
                <w:noProof/>
              </w:rPr>
              <w:t>1.6.3</w:t>
            </w:r>
            <w:r w:rsidR="009D14B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rFonts w:hint="eastAsia"/>
                <w:noProof/>
              </w:rPr>
              <w:t>死循环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_Toc527040266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10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51D209BE" w14:textId="77777777" w:rsidR="009D14B4" w:rsidRDefault="00E351D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7040267" w:history="1">
            <w:r w:rsidR="009D14B4" w:rsidRPr="00B06C35">
              <w:rPr>
                <w:rStyle w:val="Hyperlink"/>
                <w:noProof/>
              </w:rPr>
              <w:t>1.6.4</w:t>
            </w:r>
            <w:r w:rsidR="009D14B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noProof/>
              </w:rPr>
              <w:t>while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_Toc527040267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10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01CC9A6A" w14:textId="77777777" w:rsidR="009D14B4" w:rsidRDefault="00E351D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7040268" w:history="1">
            <w:r w:rsidR="009D14B4" w:rsidRPr="00B06C35">
              <w:rPr>
                <w:rStyle w:val="Hyperlink"/>
                <w:noProof/>
              </w:rPr>
              <w:t>1.6.5</w:t>
            </w:r>
            <w:r w:rsidR="009D14B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noProof/>
              </w:rPr>
              <w:t>Do while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_Toc527040268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11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214C8690" w14:textId="77777777" w:rsidR="009D14B4" w:rsidRDefault="00E351D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7040269" w:history="1">
            <w:r w:rsidR="009D14B4" w:rsidRPr="00B06C35">
              <w:rPr>
                <w:rStyle w:val="Hyperlink"/>
                <w:noProof/>
              </w:rPr>
              <w:t>1.6.6</w:t>
            </w:r>
            <w:r w:rsidR="009D14B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noProof/>
              </w:rPr>
              <w:t>For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_Toc527040269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11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0FD302AE" w14:textId="77777777" w:rsidR="009D14B4" w:rsidRDefault="00E351D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7040270" w:history="1">
            <w:r w:rsidR="009D14B4" w:rsidRPr="00B06C35">
              <w:rPr>
                <w:rStyle w:val="Hyperlink"/>
                <w:noProof/>
              </w:rPr>
              <w:t>1.6.7</w:t>
            </w:r>
            <w:r w:rsidR="009D14B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noProof/>
              </w:rPr>
              <w:t>TestIfElseIf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_Toc527040270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12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2D1A98D1" w14:textId="77777777" w:rsidR="009D14B4" w:rsidRDefault="00E351D8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27040271" w:history="1">
            <w:r w:rsidR="009D14B4" w:rsidRPr="00B06C35">
              <w:rPr>
                <w:rStyle w:val="Hyperlink"/>
                <w:noProof/>
              </w:rPr>
              <w:t>1.7</w:t>
            </w:r>
            <w:r w:rsidR="009D14B4">
              <w:rPr>
                <w:rFonts w:asciiTheme="minorHAnsi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rFonts w:hint="eastAsia"/>
                <w:noProof/>
              </w:rPr>
              <w:t>面向对象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_Toc527040271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14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706547F7" w14:textId="77777777" w:rsidR="009D14B4" w:rsidRDefault="00E351D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7040272" w:history="1">
            <w:r w:rsidR="009D14B4" w:rsidRPr="00B06C35">
              <w:rPr>
                <w:rStyle w:val="Hyperlink"/>
                <w:noProof/>
              </w:rPr>
              <w:t>1.7.1</w:t>
            </w:r>
            <w:r w:rsidR="009D14B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noProof/>
              </w:rPr>
              <w:t>Break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_Toc527040272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14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7886B7DA" w14:textId="77777777" w:rsidR="009D14B4" w:rsidRDefault="00E351D8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27040273" w:history="1">
            <w:r w:rsidR="009D14B4" w:rsidRPr="00B06C35">
              <w:rPr>
                <w:rStyle w:val="Hyperlink"/>
                <w:noProof/>
              </w:rPr>
              <w:t>1.8</w:t>
            </w:r>
            <w:r w:rsidR="009D14B4">
              <w:rPr>
                <w:rFonts w:asciiTheme="minorHAnsi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rFonts w:hint="eastAsia"/>
                <w:noProof/>
              </w:rPr>
              <w:t>数组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_Toc527040273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15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63482067" w14:textId="77777777" w:rsidR="009D14B4" w:rsidRDefault="00E351D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7040274" w:history="1">
            <w:r w:rsidR="009D14B4" w:rsidRPr="00B06C35">
              <w:rPr>
                <w:rStyle w:val="Hyperlink"/>
                <w:noProof/>
              </w:rPr>
              <w:t>1.8.1</w:t>
            </w:r>
            <w:r w:rsidR="009D14B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D14B4" w:rsidRPr="00B06C35">
              <w:rPr>
                <w:rStyle w:val="Hyperlink"/>
                <w:noProof/>
              </w:rPr>
              <w:t>Break</w:t>
            </w:r>
            <w:r w:rsidR="009D14B4">
              <w:rPr>
                <w:noProof/>
                <w:webHidden/>
              </w:rPr>
              <w:tab/>
            </w:r>
            <w:r w:rsidR="009D14B4">
              <w:rPr>
                <w:noProof/>
                <w:webHidden/>
              </w:rPr>
              <w:fldChar w:fldCharType="begin"/>
            </w:r>
            <w:r w:rsidR="009D14B4">
              <w:rPr>
                <w:noProof/>
                <w:webHidden/>
              </w:rPr>
              <w:instrText xml:space="preserve"> PAGEREF _Toc527040274 \h </w:instrText>
            </w:r>
            <w:r w:rsidR="009D14B4">
              <w:rPr>
                <w:noProof/>
                <w:webHidden/>
              </w:rPr>
            </w:r>
            <w:r w:rsidR="009D14B4">
              <w:rPr>
                <w:noProof/>
                <w:webHidden/>
              </w:rPr>
              <w:fldChar w:fldCharType="separate"/>
            </w:r>
            <w:r w:rsidR="009D14B4">
              <w:rPr>
                <w:noProof/>
                <w:webHidden/>
              </w:rPr>
              <w:t>15</w:t>
            </w:r>
            <w:r w:rsidR="009D14B4">
              <w:rPr>
                <w:noProof/>
                <w:webHidden/>
              </w:rPr>
              <w:fldChar w:fldCharType="end"/>
            </w:r>
          </w:hyperlink>
        </w:p>
        <w:p w14:paraId="51340364" w14:textId="6FF220F8" w:rsidR="002A6A4D" w:rsidRPr="00307CAB" w:rsidRDefault="001B2C0F" w:rsidP="0000131C">
          <w:pPr>
            <w:pStyle w:val="TOC3"/>
            <w:tabs>
              <w:tab w:val="left" w:pos="1440"/>
              <w:tab w:val="right" w:leader="dot" w:pos="863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70BC5DC" w14:textId="05DCE1E7" w:rsidR="00F259C0" w:rsidRDefault="00A63E74" w:rsidP="00884A01">
      <w:pPr>
        <w:pStyle w:val="Heading2"/>
      </w:pPr>
      <w:bookmarkStart w:id="3" w:name="_Toc527040250"/>
      <w:bookmarkStart w:id="4" w:name="_Toc411588912"/>
      <w:bookmarkEnd w:id="0"/>
      <w:bookmarkEnd w:id="1"/>
      <w:bookmarkEnd w:id="2"/>
      <w:r>
        <w:lastRenderedPageBreak/>
        <w:t>Java</w:t>
      </w:r>
      <w:r>
        <w:t>输出</w:t>
      </w:r>
      <w:bookmarkEnd w:id="3"/>
    </w:p>
    <w:p w14:paraId="736F9905" w14:textId="31741FD6" w:rsidR="00141E99" w:rsidRDefault="00141E99" w:rsidP="00141E99">
      <w:pPr>
        <w:pStyle w:val="BodyText"/>
      </w:pPr>
    </w:p>
    <w:p w14:paraId="63DE09A1" w14:textId="772D9209" w:rsidR="009035BB" w:rsidRDefault="009035BB" w:rsidP="009035BB">
      <w:pPr>
        <w:pStyle w:val="Heading3"/>
      </w:pPr>
      <w:r>
        <w:t>经典的</w:t>
      </w:r>
      <w:r>
        <w:t>HelloWorld</w:t>
      </w:r>
    </w:p>
    <w:p w14:paraId="5DE32613" w14:textId="77777777" w:rsidR="00A63E74" w:rsidRPr="009035BB" w:rsidRDefault="00A63E74" w:rsidP="00A63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5BB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实现了一个</w:t>
      </w:r>
      <w:r w:rsidRPr="009035BB">
        <w:rPr>
          <w:rFonts w:ascii="Courier New" w:eastAsia="Times New Roman" w:hAnsi="Courier New" w:cs="Courier New"/>
          <w:iCs/>
          <w:color w:val="808080"/>
          <w:sz w:val="20"/>
          <w:szCs w:val="20"/>
        </w:rPr>
        <w:t>Java</w:t>
      </w:r>
      <w:r w:rsidRPr="009035BB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的</w:t>
      </w:r>
      <w:r w:rsidRPr="009035BB">
        <w:rPr>
          <w:rFonts w:ascii="Courier New" w:eastAsia="Times New Roman" w:hAnsi="Courier New" w:cs="Courier New"/>
          <w:iCs/>
          <w:color w:val="808080"/>
          <w:sz w:val="20"/>
          <w:szCs w:val="20"/>
        </w:rPr>
        <w:t>HelloWorld</w:t>
      </w:r>
      <w:r w:rsidRPr="009035BB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程序</w:t>
      </w:r>
      <w:r w:rsidRPr="009035BB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</w:r>
      <w:r w:rsidRPr="009035BB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实现步骤：</w:t>
      </w:r>
      <w:r w:rsidRPr="009035BB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1. </w:t>
      </w:r>
      <w:r w:rsidRPr="009035BB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定义类</w:t>
      </w:r>
      <w:r w:rsidRPr="009035BB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2. </w:t>
      </w:r>
      <w:r w:rsidRPr="009035BB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定义主方法</w:t>
      </w:r>
      <w:r w:rsidRPr="009035BB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3. </w:t>
      </w:r>
      <w:r w:rsidRPr="009035BB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一条命令，控制台输出了</w:t>
      </w:r>
      <w:r w:rsidRPr="009035BB">
        <w:rPr>
          <w:rFonts w:ascii="Courier New" w:eastAsia="Times New Roman" w:hAnsi="Courier New" w:cs="Courier New"/>
          <w:iCs/>
          <w:color w:val="808080"/>
          <w:sz w:val="20"/>
          <w:szCs w:val="20"/>
        </w:rPr>
        <w:t>HelloWorld</w:t>
      </w:r>
    </w:p>
    <w:p w14:paraId="03EA4194" w14:textId="77777777" w:rsidR="0059429A" w:rsidRDefault="0059429A" w:rsidP="00141E99">
      <w:pPr>
        <w:pStyle w:val="BodyText"/>
      </w:pPr>
    </w:p>
    <w:p w14:paraId="6E388CF4" w14:textId="77777777" w:rsidR="00A63E74" w:rsidRDefault="00A63E74" w:rsidP="00141E99">
      <w:pPr>
        <w:pStyle w:val="BodyText"/>
      </w:pPr>
    </w:p>
    <w:p w14:paraId="10D2DFDE" w14:textId="77777777" w:rsidR="00A63E74" w:rsidRPr="00A63E74" w:rsidRDefault="00A63E74" w:rsidP="00A63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63E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</w:t>
      </w:r>
      <w:proofErr w:type="gramEnd"/>
      <w:r w:rsidRPr="00A63E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class </w:t>
      </w:r>
      <w:r w:rsidRPr="00A63E74">
        <w:rPr>
          <w:rFonts w:ascii="Courier New" w:eastAsia="Times New Roman" w:hAnsi="Courier New" w:cs="Courier New"/>
          <w:color w:val="000000"/>
          <w:sz w:val="18"/>
          <w:szCs w:val="18"/>
        </w:rPr>
        <w:t>TestDemo {</w:t>
      </w:r>
      <w:r w:rsidRPr="00A63E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63E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//main</w:t>
      </w:r>
      <w:r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主方法，固定格式，程序的入口点</w:t>
      </w:r>
      <w:r w:rsidRPr="00A63E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63E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A63E74">
        <w:rPr>
          <w:rFonts w:ascii="Courier New" w:eastAsia="Times New Roman" w:hAnsi="Courier New" w:cs="Courier New"/>
          <w:color w:val="000000"/>
          <w:sz w:val="18"/>
          <w:szCs w:val="18"/>
        </w:rPr>
        <w:t>main(String[] args) {</w:t>
      </w:r>
      <w:r w:rsidRPr="00A63E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63E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系统</w:t>
      </w:r>
      <w:r w:rsidRPr="00A63E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输出</w:t>
      </w:r>
      <w:r w:rsidRPr="00A63E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打印</w:t>
      </w:r>
      <w:r w:rsidRPr="00A63E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打印的内容</w:t>
      </w:r>
      <w:r w:rsidRPr="00A63E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63E7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A63E7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A63E74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A63E7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"HelloWorld"</w:t>
      </w:r>
      <w:r w:rsidRPr="00A63E7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63E7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63E7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4010203C" w14:textId="77777777" w:rsidR="00A63E74" w:rsidRPr="00141E99" w:rsidRDefault="00A63E74" w:rsidP="00141E99">
      <w:pPr>
        <w:pStyle w:val="BodyText"/>
      </w:pPr>
    </w:p>
    <w:p w14:paraId="5372F81B" w14:textId="49C05A9D" w:rsidR="0034119F" w:rsidRDefault="00A63E74" w:rsidP="00E52389">
      <w:pPr>
        <w:pStyle w:val="Heading2"/>
      </w:pPr>
      <w:bookmarkStart w:id="5" w:name="_Toc527040251"/>
      <w:bookmarkEnd w:id="4"/>
      <w:r>
        <w:rPr>
          <w:rFonts w:hint="eastAsia"/>
        </w:rPr>
        <w:lastRenderedPageBreak/>
        <w:t>J</w:t>
      </w:r>
      <w:r>
        <w:t>ava</w:t>
      </w:r>
      <w:r>
        <w:t>标识符</w:t>
      </w:r>
      <w:bookmarkEnd w:id="5"/>
      <w:r w:rsidR="006A727C">
        <w:t>和方法名</w:t>
      </w:r>
    </w:p>
    <w:p w14:paraId="7CA50968" w14:textId="344C974C" w:rsidR="00AA4247" w:rsidRDefault="00A63E74" w:rsidP="00E11E2B">
      <w:pPr>
        <w:pStyle w:val="Heading3"/>
      </w:pPr>
      <w:bookmarkStart w:id="6" w:name="_Toc527040252"/>
      <w:r w:rsidRPr="00A63E74">
        <w:rPr>
          <w:rFonts w:hint="eastAsia"/>
        </w:rPr>
        <w:t>标识符</w:t>
      </w:r>
      <w:bookmarkEnd w:id="6"/>
    </w:p>
    <w:p w14:paraId="0024BC76" w14:textId="77777777" w:rsidR="00A63E74" w:rsidRDefault="0045541E" w:rsidP="00A63E74">
      <w:pPr>
        <w:pStyle w:val="HTMLPreformatted"/>
        <w:shd w:val="clear" w:color="auto" w:fill="FFFFFF"/>
        <w:rPr>
          <w:rFonts w:eastAsia="Times New Roman"/>
          <w:i/>
          <w:iCs/>
          <w:color w:val="808080"/>
          <w:sz w:val="18"/>
          <w:szCs w:val="18"/>
        </w:rPr>
      </w:pPr>
      <w:r>
        <w:tab/>
      </w:r>
      <w:r w:rsidR="00A63E74"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标识符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br/>
        <w:t xml:space="preserve">  Java</w:t>
      </w:r>
      <w:r w:rsidR="00A63E74"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中，自己定义的内容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br/>
        <w:t xml:space="preserve">  </w:t>
      </w:r>
      <w:r w:rsidR="00A63E74"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自定义类的名字，上一个案例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t xml:space="preserve"> HelloWorld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br/>
        <w:t xml:space="preserve">  </w:t>
      </w:r>
      <w:r w:rsidR="00A63E74"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标识符的规则：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br/>
        <w:t xml:space="preserve">    </w:t>
      </w:r>
      <w:r w:rsidR="00A63E74"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组成：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t xml:space="preserve"> </w:t>
      </w:r>
      <w:r w:rsidR="00A63E74"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字母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t>52</w:t>
      </w:r>
      <w:r w:rsidR="00A63E74"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个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t xml:space="preserve">A-Z a-z </w:t>
      </w:r>
      <w:r w:rsidR="00A63E74"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数字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t xml:space="preserve">0-9 _ </w:t>
      </w:r>
      <w:r w:rsidR="00A63E74"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下划线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t xml:space="preserve"> $ </w:t>
      </w:r>
      <w:r w:rsidR="00A63E74"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美元符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br/>
        <w:t xml:space="preserve"> </w:t>
      </w:r>
      <w:r w:rsidR="00A63E74"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注意：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t xml:space="preserve"> </w:t>
      </w:r>
      <w:r w:rsidR="00A63E74"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不能数字开头，不能是关键字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br/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br/>
        <w:t xml:space="preserve"> </w:t>
      </w:r>
      <w:r w:rsidR="00A63E74"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定义名字：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br/>
        <w:t>_abc  0a  a0  a#a  a$a   void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br/>
        <w:t>YES  NO  YES NO   YES   NO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br/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br/>
        <w:t xml:space="preserve">   </w:t>
      </w:r>
      <w:r w:rsidR="00A63E74"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类的名字：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t xml:space="preserve"> </w:t>
      </w:r>
      <w:r w:rsidR="00A63E74"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首字母大写，第二个单词首字母大写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br/>
        <w:t>BeiJingShiHaiDianQuYiYuan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br/>
        <w:t>MeiGuoJiaLiFuNiYa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br/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br/>
        <w:t xml:space="preserve"> </w:t>
      </w:r>
      <w:r w:rsidR="00A63E74" w:rsidRPr="00A63E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方法的名字：首字母小写，每个单词首字母大写</w:t>
      </w:r>
      <w:r w:rsidR="00A63E74" w:rsidRPr="00A63E74">
        <w:rPr>
          <w:rFonts w:eastAsia="Times New Roman"/>
          <w:i/>
          <w:iCs/>
          <w:color w:val="808080"/>
          <w:sz w:val="18"/>
          <w:szCs w:val="18"/>
        </w:rPr>
        <w:br/>
        <w:t xml:space="preserve"> addStudent</w:t>
      </w:r>
    </w:p>
    <w:p w14:paraId="3F4A53AE" w14:textId="77777777" w:rsidR="006A727C" w:rsidRDefault="006A727C" w:rsidP="00A63E74">
      <w:pPr>
        <w:pStyle w:val="HTMLPreformatted"/>
        <w:shd w:val="clear" w:color="auto" w:fill="FFFFFF"/>
        <w:rPr>
          <w:rFonts w:eastAsia="Times New Roman"/>
          <w:i/>
          <w:iCs/>
          <w:color w:val="808080"/>
          <w:sz w:val="18"/>
          <w:szCs w:val="18"/>
        </w:rPr>
      </w:pPr>
    </w:p>
    <w:p w14:paraId="137D472F" w14:textId="19E5DCC9" w:rsidR="006A727C" w:rsidRDefault="006A727C" w:rsidP="006A727C">
      <w:pPr>
        <w:pStyle w:val="Heading3"/>
      </w:pPr>
      <w:r>
        <w:rPr>
          <w:rFonts w:hint="eastAsia"/>
        </w:rPr>
        <w:t>方法名</w:t>
      </w:r>
    </w:p>
    <w:p w14:paraId="217918FF" w14:textId="77777777" w:rsidR="006A727C" w:rsidRDefault="006A727C" w:rsidP="00A63E74">
      <w:pPr>
        <w:pStyle w:val="HTMLPreformatted"/>
        <w:shd w:val="clear" w:color="auto" w:fill="FFFFFF"/>
        <w:rPr>
          <w:rFonts w:eastAsia="Times New Roman"/>
          <w:i/>
          <w:iCs/>
          <w:color w:val="808080"/>
          <w:sz w:val="18"/>
          <w:szCs w:val="18"/>
        </w:rPr>
      </w:pPr>
    </w:p>
    <w:p w14:paraId="3DC0BFDC" w14:textId="77777777" w:rsidR="006A727C" w:rsidRDefault="006A727C" w:rsidP="00A63E74">
      <w:pPr>
        <w:pStyle w:val="HTMLPreformatted"/>
        <w:shd w:val="clear" w:color="auto" w:fill="FFFFFF"/>
        <w:rPr>
          <w:rFonts w:eastAsia="Times New Roman"/>
          <w:i/>
          <w:iCs/>
          <w:color w:val="808080"/>
          <w:sz w:val="18"/>
          <w:szCs w:val="18"/>
        </w:rPr>
      </w:pPr>
    </w:p>
    <w:p w14:paraId="77939741" w14:textId="77777777" w:rsidR="006A727C" w:rsidRPr="006A727C" w:rsidRDefault="006A727C" w:rsidP="006A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方法的定义格式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修饰符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返回值类型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方法的名字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(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参数列表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...){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方法的功能主体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循环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判断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比较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运算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return ;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}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修饰符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 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固定写法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public static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返回值类型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 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方法在运算后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结果的数据类型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方法名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 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自定义名字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满足标识符规范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方法名字首字母小写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后面每个单词首字母大写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参数列表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方法的运算过程中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是否有未知的数据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如果有未知的数据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定义在参数列表上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(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定义变量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return: 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方法的返回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将计算的结果返回</w:t>
      </w:r>
      <w:r w:rsidRPr="006A727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. </w:t>
      </w:r>
      <w:r w:rsidRPr="006A727C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结束方</w:t>
      </w:r>
      <w:r w:rsidRPr="006A727C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法</w:t>
      </w:r>
    </w:p>
    <w:p w14:paraId="268D30DE" w14:textId="77777777" w:rsidR="006A727C" w:rsidRPr="00A63E74" w:rsidRDefault="006A727C" w:rsidP="00A63E74">
      <w:pPr>
        <w:pStyle w:val="HTMLPreformatted"/>
        <w:shd w:val="clear" w:color="auto" w:fill="FFFFFF"/>
        <w:rPr>
          <w:rFonts w:eastAsia="Times New Roman"/>
          <w:color w:val="000000"/>
          <w:sz w:val="18"/>
          <w:szCs w:val="18"/>
        </w:rPr>
      </w:pPr>
    </w:p>
    <w:p w14:paraId="6266E6AC" w14:textId="562C64D2" w:rsidR="0045541E" w:rsidRDefault="0045541E" w:rsidP="0045541E">
      <w:pPr>
        <w:pStyle w:val="BodyText"/>
        <w:jc w:val="left"/>
      </w:pPr>
    </w:p>
    <w:p w14:paraId="20AC331F" w14:textId="77777777" w:rsidR="0045541E" w:rsidRDefault="0045541E" w:rsidP="0045541E">
      <w:pPr>
        <w:pStyle w:val="BodyText"/>
        <w:jc w:val="left"/>
      </w:pPr>
    </w:p>
    <w:p w14:paraId="59BAEA20" w14:textId="1693339E" w:rsidR="00A63E74" w:rsidRDefault="00A63E74" w:rsidP="00A63E74">
      <w:pPr>
        <w:pStyle w:val="Heading2"/>
      </w:pPr>
      <w:bookmarkStart w:id="7" w:name="_Toc527040253"/>
      <w:r>
        <w:rPr>
          <w:rFonts w:hint="eastAsia"/>
        </w:rPr>
        <w:lastRenderedPageBreak/>
        <w:t>J</w:t>
      </w:r>
      <w:r>
        <w:t>ava</w:t>
      </w:r>
      <w:r>
        <w:t>打印</w:t>
      </w:r>
      <w:bookmarkEnd w:id="7"/>
    </w:p>
    <w:p w14:paraId="72B4A1D7" w14:textId="6FCE48AA" w:rsidR="00A63E74" w:rsidRDefault="00F30B84" w:rsidP="00A63E74">
      <w:pPr>
        <w:pStyle w:val="Heading3"/>
      </w:pPr>
      <w:bookmarkStart w:id="8" w:name="_Toc527040254"/>
      <w:r>
        <w:t>打印</w:t>
      </w:r>
      <w:bookmarkEnd w:id="8"/>
    </w:p>
    <w:p w14:paraId="10DE68BB" w14:textId="51A1A23C" w:rsidR="00F30B84" w:rsidRPr="00F30B84" w:rsidRDefault="00F30B84" w:rsidP="00F3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 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//15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>0B1111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 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//15---TestNG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下不可以运行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--Binary literals are not supported at language level 6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>0xF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  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//15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>017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      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//15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输出布尔数据，只有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2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个值，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，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false 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关键字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F30B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         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//true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F30B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        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//false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输出整数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十进制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//50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输出整数，二进制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数字开头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0B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>0B11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//3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输出整数，八进制，数字开头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0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>051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//41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输出整数，十六进制，数组开头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0X  0-9 A-F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>0XE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//14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输出浮点数据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>5.0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//5.0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输出字符常量，单引号包裹，只能写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1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个字符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F30B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'a'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输出字符串常量，双引号包裹，可以写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0-n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个字符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F30B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"HelloWorld"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3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 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5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? 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99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>88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//99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//s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三元运算符，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则是冒号之前的，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flase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则是冒号之后的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s = 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? </w:t>
      </w:r>
      <w:r w:rsidRPr="00F30B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0B84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哈哈</w:t>
      </w:r>
      <w:proofErr w:type="gramStart"/>
      <w:r w:rsidRPr="00F30B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30B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0B84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呵呵</w:t>
      </w:r>
      <w:r w:rsidRPr="00F30B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   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呵呵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s2 = 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? </w:t>
      </w:r>
      <w:r w:rsidRPr="00F30B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0B84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哈哈</w:t>
      </w:r>
      <w:proofErr w:type="gramStart"/>
      <w:r w:rsidRPr="00F30B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30B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0B84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呵呵</w:t>
      </w:r>
      <w:r w:rsidRPr="00F30B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   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</w:t>
      </w:r>
      <w:r w:rsidRPr="00F30B8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哈哈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.println(s);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.println(s2);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= 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= 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= </w:t>
      </w:r>
      <w:r w:rsidRPr="00F30B8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        T  &amp;&amp; T</w:t>
      </w:r>
      <w:r w:rsidRPr="00F30B8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n2 = (a &gt; b &amp;&amp; b &gt; c) ? (c++</w:t>
      </w:r>
      <w:proofErr w:type="gramStart"/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) :</w:t>
      </w:r>
      <w:proofErr w:type="gramEnd"/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(++c);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0B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n1 = (a &gt; b &amp;&amp; b &lt; c) ? (c++</w:t>
      </w:r>
      <w:proofErr w:type="gramStart"/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) :</w:t>
      </w:r>
      <w:proofErr w:type="gramEnd"/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(++c);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.println(n2);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.println(c);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.println(c++);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.println(n1);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System.</w:t>
      </w:r>
      <w:r w:rsidRPr="00F30B8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t>.println(n2);</w:t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0B8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2996497E" w14:textId="0A1BB1B0" w:rsidR="00F30B84" w:rsidRDefault="00F30B84" w:rsidP="00F30B84">
      <w:pPr>
        <w:pStyle w:val="Heading2"/>
      </w:pPr>
      <w:bookmarkStart w:id="9" w:name="_Toc527040255"/>
      <w:r>
        <w:rPr>
          <w:rFonts w:hint="eastAsia"/>
        </w:rPr>
        <w:lastRenderedPageBreak/>
        <w:t>J</w:t>
      </w:r>
      <w:r>
        <w:t>ava</w:t>
      </w:r>
      <w:r>
        <w:t>数据类型和转换</w:t>
      </w:r>
      <w:bookmarkEnd w:id="9"/>
    </w:p>
    <w:p w14:paraId="058E2E7C" w14:textId="5FCE1D2E" w:rsidR="00F30B84" w:rsidRDefault="000B161B" w:rsidP="00F30B84">
      <w:pPr>
        <w:pStyle w:val="Heading3"/>
      </w:pPr>
      <w:bookmarkStart w:id="10" w:name="_Toc527040256"/>
      <w:r>
        <w:rPr>
          <w:rFonts w:hint="eastAsia"/>
        </w:rPr>
        <w:t>8</w:t>
      </w:r>
      <w:r>
        <w:rPr>
          <w:rFonts w:hint="eastAsia"/>
        </w:rPr>
        <w:t>种基本数据类型</w:t>
      </w:r>
      <w:bookmarkEnd w:id="10"/>
    </w:p>
    <w:p w14:paraId="2EEE5011" w14:textId="0B3DC2D4" w:rsidR="00AC101D" w:rsidRDefault="00AC101D" w:rsidP="00AC101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</w:pP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数据类型的转换</w:t>
      </w:r>
      <w:r w:rsidRPr="00AC101D">
        <w:rPr>
          <w:rFonts w:eastAsia="Times New Roman"/>
          <w:i/>
          <w:iCs/>
          <w:color w:val="808080"/>
          <w:sz w:val="18"/>
          <w:szCs w:val="18"/>
        </w:rPr>
        <w:br/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自动</w:t>
      </w:r>
      <w:r w:rsidRPr="00AC101D">
        <w:rPr>
          <w:rFonts w:eastAsia="Times New Roman"/>
          <w:i/>
          <w:iCs/>
          <w:color w:val="808080"/>
          <w:sz w:val="18"/>
          <w:szCs w:val="18"/>
        </w:rPr>
        <w:t xml:space="preserve">: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取值范围小的类型</w:t>
      </w:r>
      <w:r w:rsidRPr="00AC101D">
        <w:rPr>
          <w:rFonts w:eastAsia="Times New Roman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自动转成取值范围大的类型</w:t>
      </w:r>
      <w:r w:rsidRPr="00AC101D">
        <w:rPr>
          <w:rFonts w:eastAsia="Times New Roman"/>
          <w:i/>
          <w:iCs/>
          <w:color w:val="808080"/>
          <w:sz w:val="18"/>
          <w:szCs w:val="18"/>
        </w:rPr>
        <w:br/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一个类型</w:t>
      </w:r>
      <w:r w:rsidRPr="00AC101D">
        <w:rPr>
          <w:rFonts w:eastAsia="Times New Roman"/>
          <w:i/>
          <w:iCs/>
          <w:color w:val="808080"/>
          <w:sz w:val="18"/>
          <w:szCs w:val="18"/>
        </w:rPr>
        <w:t xml:space="preserve"> boolean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不参与类型转</w:t>
      </w:r>
      <w:r w:rsidRPr="00AC101D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换</w:t>
      </w:r>
    </w:p>
    <w:p w14:paraId="7504EE80" w14:textId="7330BEEB" w:rsidR="00AC101D" w:rsidRDefault="00BE0F2A" w:rsidP="00AC101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</w:pPr>
      <w:r>
        <w:rPr>
          <w:noProof/>
        </w:rPr>
        <w:drawing>
          <wp:inline distT="0" distB="0" distL="0" distR="0" wp14:anchorId="5D18FB81" wp14:editId="035BC8BD">
            <wp:extent cx="5181600" cy="2371725"/>
            <wp:effectExtent l="0" t="0" r="0" b="9525"/>
            <wp:docPr id="4" name="Picture 4" descr="http://images.cnblogs.com/cnblogs_com/simplefrog/blog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blogs.com/cnblogs_com/simplefrog/blog1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8AED" w14:textId="77777777" w:rsidR="00AC101D" w:rsidRDefault="00AC101D" w:rsidP="00AC101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</w:pPr>
    </w:p>
    <w:p w14:paraId="3019296B" w14:textId="68B16E01" w:rsidR="00BE0F2A" w:rsidRDefault="00BE0F2A" w:rsidP="00AC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</w:pPr>
      <w:r>
        <w:rPr>
          <w:noProof/>
        </w:rPr>
        <w:drawing>
          <wp:inline distT="0" distB="0" distL="0" distR="0" wp14:anchorId="38559D2A" wp14:editId="1CF11B4F">
            <wp:extent cx="4410075" cy="1095375"/>
            <wp:effectExtent l="0" t="0" r="9525" b="9525"/>
            <wp:docPr id="5" name="Picture 5" descr="http://images.cnblogs.com/cnblogs_com/simplefrog/blog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blogs.com/cnblogs_com/simplefrog/blog1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C503" w14:textId="77777777" w:rsidR="00BE0F2A" w:rsidRDefault="00BE0F2A" w:rsidP="00AC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</w:pPr>
    </w:p>
    <w:p w14:paraId="79D60110" w14:textId="55E147A8" w:rsidR="00BE0F2A" w:rsidRDefault="00BE0F2A" w:rsidP="00AC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</w:pPr>
      <w:r>
        <w:rPr>
          <w:noProof/>
        </w:rPr>
        <w:drawing>
          <wp:inline distT="0" distB="0" distL="0" distR="0" wp14:anchorId="411D63F8" wp14:editId="6F34C11C">
            <wp:extent cx="4695825" cy="923925"/>
            <wp:effectExtent l="0" t="0" r="9525" b="9525"/>
            <wp:docPr id="7" name="Picture 7" descr="http://images.cnblogs.com/cnblogs_com/simplefrog/blog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blogs.com/cnblogs_com/simplefrog/blog1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9EC7" w14:textId="77777777" w:rsidR="00AC101D" w:rsidRPr="00AC101D" w:rsidRDefault="00AC101D" w:rsidP="00AC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变量定义和使用的注意事项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1.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变量定义后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不赋值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不能使用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2.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变量是有自己的作用范围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变量的有效范围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定义的一对大括号内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3.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变量不允许重复定</w:t>
      </w:r>
      <w:r w:rsidRPr="00AC101D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义</w:t>
      </w:r>
    </w:p>
    <w:p w14:paraId="4F648BA0" w14:textId="77777777" w:rsidR="00AC101D" w:rsidRDefault="00AC101D" w:rsidP="00AC101D">
      <w:pPr>
        <w:pStyle w:val="HTMLPreformatted"/>
        <w:shd w:val="clear" w:color="auto" w:fill="FFFFFF"/>
        <w:rPr>
          <w:rFonts w:eastAsia="Times New Roman"/>
          <w:color w:val="000000"/>
          <w:sz w:val="18"/>
          <w:szCs w:val="18"/>
        </w:rPr>
      </w:pPr>
    </w:p>
    <w:p w14:paraId="06371C1A" w14:textId="77777777" w:rsidR="00AC101D" w:rsidRPr="00AC101D" w:rsidRDefault="00AC101D" w:rsidP="00AC101D">
      <w:pPr>
        <w:pStyle w:val="HTMLPreformatted"/>
        <w:shd w:val="clear" w:color="auto" w:fill="FFFFFF"/>
        <w:rPr>
          <w:rFonts w:eastAsia="Times New Roman"/>
          <w:color w:val="000000"/>
          <w:sz w:val="18"/>
          <w:szCs w:val="18"/>
        </w:rPr>
      </w:pPr>
    </w:p>
    <w:p w14:paraId="3A99F801" w14:textId="10D0A248" w:rsidR="00F30B84" w:rsidRPr="00A63E74" w:rsidRDefault="00F30B84" w:rsidP="00F30B84">
      <w:pPr>
        <w:pStyle w:val="HTMLPreformatted"/>
        <w:shd w:val="clear" w:color="auto" w:fill="FFFFFF"/>
        <w:rPr>
          <w:rFonts w:eastAsia="Times New Roman"/>
          <w:color w:val="000000"/>
          <w:sz w:val="18"/>
          <w:szCs w:val="18"/>
        </w:rPr>
      </w:pPr>
    </w:p>
    <w:p w14:paraId="4C3B2B9E" w14:textId="77777777" w:rsidR="00F30B84" w:rsidRDefault="00F30B84" w:rsidP="00F30B84">
      <w:pPr>
        <w:pStyle w:val="Heading3"/>
      </w:pPr>
      <w:bookmarkStart w:id="11" w:name="_Toc527040257"/>
      <w:r w:rsidRPr="00F30B84">
        <w:t>强制类型转</w:t>
      </w:r>
      <w:r w:rsidRPr="00F30B84">
        <w:rPr>
          <w:rFonts w:hint="eastAsia"/>
        </w:rPr>
        <w:t>换</w:t>
      </w:r>
      <w:bookmarkEnd w:id="11"/>
    </w:p>
    <w:p w14:paraId="65E32711" w14:textId="77777777" w:rsidR="00AC101D" w:rsidRPr="00AC101D" w:rsidRDefault="00AC101D" w:rsidP="00AC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数据类型的强制转换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强制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数据类型取值范围大的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转成取值范围小的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br/>
        <w:t xml:space="preserve">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数据类型的强制转换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公式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被转后的数据类型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变量名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(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被转换后数据类型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要被转的数据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强制类型换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没有要求的时候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不</w:t>
      </w:r>
      <w:r w:rsidRPr="00AC101D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做</w:t>
      </w:r>
    </w:p>
    <w:p w14:paraId="5C6668FF" w14:textId="77777777" w:rsidR="00AC101D" w:rsidRPr="00AC101D" w:rsidRDefault="00AC101D" w:rsidP="00AC101D">
      <w:pPr>
        <w:pStyle w:val="BodyText"/>
      </w:pPr>
    </w:p>
    <w:p w14:paraId="36AA16DA" w14:textId="77777777" w:rsidR="00F30B84" w:rsidRPr="00F30B84" w:rsidRDefault="00F30B84" w:rsidP="00F30B84">
      <w:pPr>
        <w:pStyle w:val="Heading3"/>
      </w:pPr>
      <w:bookmarkStart w:id="12" w:name="_Toc527040258"/>
      <w:r w:rsidRPr="00F30B84">
        <w:t>隐含强制类型转</w:t>
      </w:r>
      <w:r w:rsidRPr="00F30B84">
        <w:rPr>
          <w:rFonts w:hint="eastAsia"/>
        </w:rPr>
        <w:t>换</w:t>
      </w:r>
      <w:bookmarkEnd w:id="12"/>
    </w:p>
    <w:p w14:paraId="663B3303" w14:textId="24703E20" w:rsidR="00DD5370" w:rsidRDefault="00AC101D" w:rsidP="00F30B84">
      <w:pPr>
        <w:pStyle w:val="Heading3"/>
      </w:pPr>
      <w:bookmarkStart w:id="13" w:name="_Toc527040259"/>
      <w:r>
        <w:t>算术运算符</w:t>
      </w:r>
      <w:bookmarkEnd w:id="13"/>
    </w:p>
    <w:p w14:paraId="62DF530B" w14:textId="77777777" w:rsidR="00AC101D" w:rsidRPr="00AC101D" w:rsidRDefault="00AC101D" w:rsidP="00AC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算数运算符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+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加法</w:t>
      </w:r>
      <w:proofErr w:type="gramStart"/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连接</w:t>
      </w:r>
      <w:proofErr w:type="gramEnd"/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-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减法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*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乘法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/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除法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%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取模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获取余数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++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自增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1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--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自减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1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*/</w:t>
      </w:r>
    </w:p>
    <w:p w14:paraId="29894A34" w14:textId="77777777" w:rsidR="00AC101D" w:rsidRPr="00AC101D" w:rsidRDefault="00AC101D" w:rsidP="00AC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+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连接作用</w:t>
      </w:r>
      <w:proofErr w:type="gramStart"/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将一个字符串和其他数据连接起来</w:t>
      </w:r>
      <w:proofErr w:type="gramEnd"/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+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遇到字符串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变成连接符号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"5+5=55"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+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任何类型只要和字符串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+,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所有的数据都变成了字符</w:t>
      </w:r>
      <w:r w:rsidRPr="00AC101D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串</w:t>
      </w:r>
    </w:p>
    <w:p w14:paraId="010C2254" w14:textId="77777777" w:rsidR="00AC101D" w:rsidRDefault="00AC101D" w:rsidP="00AC101D">
      <w:pPr>
        <w:pStyle w:val="BodyText"/>
      </w:pPr>
    </w:p>
    <w:p w14:paraId="12F07367" w14:textId="77777777" w:rsidR="00AC101D" w:rsidRDefault="00AC101D" w:rsidP="00AC101D">
      <w:pPr>
        <w:pStyle w:val="BodyText"/>
      </w:pPr>
    </w:p>
    <w:p w14:paraId="4BF2A996" w14:textId="77777777" w:rsidR="00AC101D" w:rsidRPr="00AC101D" w:rsidRDefault="00AC101D" w:rsidP="00AC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++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写在变量前面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和写在变量后面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区别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a = 1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a++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++a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符号写在前面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还是后面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在变量自己独立计算的时候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没有区别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但是变量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要是参与了其他运算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有区别了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j=i++ ++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后算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先将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的值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赋值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j, i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自己在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++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n=++m ++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先算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m++ 6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变量赋值给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</w:t>
      </w:r>
    </w:p>
    <w:p w14:paraId="2D87E6F9" w14:textId="77777777" w:rsidR="00AC101D" w:rsidRDefault="00AC101D" w:rsidP="00AC101D">
      <w:pPr>
        <w:pStyle w:val="BodyText"/>
      </w:pPr>
    </w:p>
    <w:p w14:paraId="3760B057" w14:textId="77777777" w:rsidR="00AC101D" w:rsidRDefault="00AC101D" w:rsidP="00AC101D">
      <w:pPr>
        <w:pStyle w:val="BodyText"/>
      </w:pPr>
    </w:p>
    <w:p w14:paraId="563D4D59" w14:textId="77777777" w:rsidR="00AC101D" w:rsidRPr="00AC101D" w:rsidRDefault="00AC101D" w:rsidP="00AC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赋值运算符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=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+= -= *= /= %=</w:t>
      </w:r>
    </w:p>
    <w:p w14:paraId="1359D313" w14:textId="77777777" w:rsidR="00AC101D" w:rsidRDefault="00AC101D" w:rsidP="00AC101D">
      <w:pPr>
        <w:pStyle w:val="BodyText"/>
      </w:pPr>
    </w:p>
    <w:p w14:paraId="08CD2714" w14:textId="77777777" w:rsidR="00AC101D" w:rsidRDefault="00AC101D" w:rsidP="00AC101D">
      <w:pPr>
        <w:pStyle w:val="BodyText"/>
      </w:pPr>
    </w:p>
    <w:p w14:paraId="3D0B81EE" w14:textId="77777777" w:rsidR="00AC101D" w:rsidRPr="00AC101D" w:rsidRDefault="00AC101D" w:rsidP="00AC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比较运算符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计算结果只有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2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个可能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,true,false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结算结果的数据类型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boolean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类型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== 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比较符号两边的数据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!= 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比较符号两边的数据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&gt;  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比较符号两边的数据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1&lt;2  true  2&lt;2 false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&lt;  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比较符号两边的数据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&gt;= 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比较符号两边的数据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1&gt;=2 false  2&gt;=2 true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&lt;= 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比较符号两边的数</w:t>
      </w:r>
      <w:r w:rsidRPr="00AC101D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据</w:t>
      </w:r>
    </w:p>
    <w:p w14:paraId="4160D247" w14:textId="77777777" w:rsidR="00AC101D" w:rsidRDefault="00AC101D" w:rsidP="00AC101D">
      <w:pPr>
        <w:pStyle w:val="BodyText"/>
      </w:pPr>
    </w:p>
    <w:p w14:paraId="7D8460D9" w14:textId="77777777" w:rsidR="00AC101D" w:rsidRDefault="00AC101D" w:rsidP="00AC101D">
      <w:pPr>
        <w:pStyle w:val="BodyText"/>
      </w:pPr>
    </w:p>
    <w:p w14:paraId="273B4813" w14:textId="77777777" w:rsidR="00AC101D" w:rsidRPr="00AC101D" w:rsidRDefault="00AC101D" w:rsidP="00AC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逻辑运算符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对两个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boolean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类型数据之间进行计算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结果也是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boolean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类型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&amp; :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一边是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false,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运算结果就是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false,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见了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false,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就是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false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| :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一边是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运算结果就是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见了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就是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^ :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两边相同为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false,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不同为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! : </w:t>
      </w:r>
      <w:proofErr w:type="gramStart"/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取反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!</w:t>
      </w:r>
      <w:proofErr w:type="gramEnd"/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 = false  !false=true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&amp;&amp; :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短路与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,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一边是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false,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另一边不运行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|| :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短路或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,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一边是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另一边不运</w:t>
      </w:r>
      <w:r w:rsidRPr="00AC101D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行</w:t>
      </w:r>
    </w:p>
    <w:p w14:paraId="5A84596B" w14:textId="77777777" w:rsidR="00AC101D" w:rsidRDefault="00AC101D" w:rsidP="00AC101D">
      <w:pPr>
        <w:pStyle w:val="BodyText"/>
      </w:pPr>
    </w:p>
    <w:p w14:paraId="2848DB45" w14:textId="77777777" w:rsidR="00AC101D" w:rsidRDefault="00AC101D" w:rsidP="00AC101D">
      <w:pPr>
        <w:pStyle w:val="BodyText"/>
      </w:pPr>
    </w:p>
    <w:p w14:paraId="7DD87B73" w14:textId="77777777" w:rsidR="00AC101D" w:rsidRDefault="00AC101D" w:rsidP="00AC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三元运算符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公式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布尔表达式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?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结果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1: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结果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2;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布尔表达式结果是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三元运算符的结果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就是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结果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1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布尔表达式结果是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false,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三元运算符的结果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就是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AC101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结果</w:t>
      </w:r>
      <w:r w:rsidRPr="00AC10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2</w:t>
      </w:r>
    </w:p>
    <w:p w14:paraId="47F3D195" w14:textId="77777777" w:rsidR="00BE0F2A" w:rsidRDefault="00BE0F2A" w:rsidP="00AC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2096D46C" w14:textId="2CC12522" w:rsidR="00BE0F2A" w:rsidRDefault="00BE0F2A" w:rsidP="00BE0F2A">
      <w:pPr>
        <w:pStyle w:val="Heading2"/>
      </w:pPr>
      <w:bookmarkStart w:id="14" w:name="_Toc527040260"/>
      <w:r>
        <w:lastRenderedPageBreak/>
        <w:t>随机数</w:t>
      </w:r>
      <w:r>
        <w:t>Random</w:t>
      </w:r>
      <w:r>
        <w:t>和键盘输入</w:t>
      </w:r>
      <w:r>
        <w:t>Scanner</w:t>
      </w:r>
      <w:bookmarkEnd w:id="14"/>
    </w:p>
    <w:p w14:paraId="555FE450" w14:textId="47420E0C" w:rsidR="00BE0F2A" w:rsidRDefault="00BE0F2A" w:rsidP="00BE0F2A">
      <w:pPr>
        <w:pStyle w:val="Heading3"/>
      </w:pPr>
      <w:bookmarkStart w:id="15" w:name="_Toc527040261"/>
      <w:r>
        <w:rPr>
          <w:rFonts w:hint="eastAsia"/>
        </w:rPr>
        <w:t>Random</w:t>
      </w:r>
      <w:bookmarkEnd w:id="15"/>
    </w:p>
    <w:p w14:paraId="362B06D6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创建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Random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类变量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Random ran =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gramStart"/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Random(</w:t>
      </w:r>
      <w:proofErr w:type="gramEnd"/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使用功能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nextInt()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获取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1-100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随机数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ranNumber = ran.nextInt(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B058E79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D18B062" w14:textId="4DB4F106" w:rsidR="00BE0F2A" w:rsidRDefault="00BE0F2A" w:rsidP="00BE0F2A">
      <w:pPr>
        <w:pStyle w:val="Heading3"/>
      </w:pPr>
      <w:bookmarkStart w:id="16" w:name="_Toc527040262"/>
      <w:r>
        <w:t>Scanner</w:t>
      </w:r>
      <w:bookmarkEnd w:id="16"/>
    </w:p>
    <w:p w14:paraId="0A9AE676" w14:textId="77777777" w:rsidR="00BE0F2A" w:rsidRP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创建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Scanner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类变</w:t>
      </w:r>
      <w:r w:rsidRPr="00BE0F2A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量</w:t>
      </w:r>
    </w:p>
    <w:p w14:paraId="67DE1F84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Scanner sc =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gramStart"/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Scanner(</w:t>
      </w:r>
      <w:proofErr w:type="gramEnd"/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BE0F2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4A2F6B7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获取键盘输入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number = </w:t>
      </w:r>
      <w:proofErr w:type="gramStart"/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sc.nextInt(</w:t>
      </w:r>
      <w:proofErr w:type="gramEnd"/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08FF522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FFC864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AE01FC" w14:textId="60EF6C62" w:rsidR="00BE0F2A" w:rsidRDefault="00BE0F2A" w:rsidP="00BE0F2A">
      <w:pPr>
        <w:pStyle w:val="Heading2"/>
      </w:pPr>
      <w:bookmarkStart w:id="17" w:name="_Toc527040263"/>
      <w:r>
        <w:lastRenderedPageBreak/>
        <w:t>Break</w:t>
      </w:r>
      <w:r>
        <w:t>和</w:t>
      </w:r>
      <w:r>
        <w:t>Continue</w:t>
      </w:r>
      <w:bookmarkEnd w:id="17"/>
    </w:p>
    <w:p w14:paraId="788F0014" w14:textId="2C0ED1E3" w:rsidR="00BE0F2A" w:rsidRDefault="00BE0F2A" w:rsidP="00BE0F2A">
      <w:pPr>
        <w:pStyle w:val="Heading3"/>
      </w:pPr>
      <w:bookmarkStart w:id="18" w:name="_Toc527040264"/>
      <w:r>
        <w:t>Break</w:t>
      </w:r>
      <w:bookmarkEnd w:id="18"/>
    </w:p>
    <w:p w14:paraId="7F7392F2" w14:textId="1AF34323" w:rsidR="00BE0F2A" w:rsidRP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单循环体中，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break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是结束整个循环，而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continue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是结束本次循环（跳过下一步）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嵌套循环体中，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break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是结束嵌套的那一层的整个循环，而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continue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是结束本次循环（跳过下一步</w:t>
      </w:r>
      <w:r w:rsidRPr="00BE0F2A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）</w:t>
      </w:r>
    </w:p>
    <w:p w14:paraId="4F96ABFC" w14:textId="77777777" w:rsidR="00BE0F2A" w:rsidRDefault="00BE0F2A" w:rsidP="00BE0F2A">
      <w:pPr>
        <w:pStyle w:val="BodyText"/>
      </w:pPr>
    </w:p>
    <w:p w14:paraId="6250B710" w14:textId="77777777" w:rsidR="00BE0F2A" w:rsidRPr="00BE0F2A" w:rsidRDefault="00BE0F2A" w:rsidP="00BE0F2A">
      <w:pPr>
        <w:pStyle w:val="BodyText"/>
      </w:pPr>
    </w:p>
    <w:p w14:paraId="4A6773AE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TestBreak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main(String[] args)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 ==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System.</w:t>
      </w:r>
      <w:r w:rsidRPr="00BE0F2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.println(i);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只输出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1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，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2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，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到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3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就跳出循环了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j &lt;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; j++)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System.</w:t>
      </w:r>
      <w:r w:rsidRPr="00BE0F2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.print(</w:t>
      </w:r>
      <w:r w:rsidRPr="00BE0F2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"j="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+ j);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System.</w:t>
      </w:r>
      <w:r w:rsidRPr="00BE0F2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BE0F2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"i="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+ i);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016342E7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0A3956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E8B9E9" w14:textId="77777777" w:rsidR="00BE0F2A" w:rsidRP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循环的嵌套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循环里面还有循环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for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形式多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for(){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for(){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}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}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总的循环次数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内循环次数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*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外循环的次数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内循环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是外循环的循环体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外循环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控制的是行数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内循环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控制的是每行的个</w:t>
      </w:r>
      <w:r w:rsidRPr="00BE0F2A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数</w:t>
      </w:r>
    </w:p>
    <w:p w14:paraId="1B467289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D30E94D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72F7A8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127E15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</w:pPr>
      <w:proofErr w:type="gramStart"/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if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语句</w:t>
      </w:r>
      <w:proofErr w:type="gramEnd"/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编写格式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if(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条件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){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if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语句的执行体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}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条件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结果必须是布尔类型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1==1   true||false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执行体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if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中的条件为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的时候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执行大括号中的执行体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if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条件是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false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的时候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什么也不</w:t>
      </w:r>
      <w:r w:rsidRPr="00BE0F2A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做</w:t>
      </w:r>
    </w:p>
    <w:p w14:paraId="117B18A7" w14:textId="5F9F3E19" w:rsidR="00BE0F2A" w:rsidRDefault="00BE0F2A" w:rsidP="00BE0F2A">
      <w:pPr>
        <w:pStyle w:val="Heading3"/>
      </w:pPr>
      <w:bookmarkStart w:id="19" w:name="_Toc527040265"/>
      <w:r>
        <w:lastRenderedPageBreak/>
        <w:t>Continue</w:t>
      </w:r>
      <w:bookmarkEnd w:id="19"/>
    </w:p>
    <w:p w14:paraId="629AA473" w14:textId="77777777" w:rsidR="00BE0F2A" w:rsidRP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</w:t>
      </w:r>
      <w:proofErr w:type="gramEnd"/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class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TestContinue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main(String[] args)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i=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;i&lt;=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;i++)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(i==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continue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System.</w:t>
      </w:r>
      <w:r w:rsidRPr="00BE0F2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.println(i);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不输出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3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，因为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continue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跳过了，直接进入下一个迭代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只输出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1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，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2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，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4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，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5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5D93A2D9" w14:textId="77777777" w:rsidR="00BE0F2A" w:rsidRP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DB7791D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61C25FE" w14:textId="77777777" w:rsidR="00BE0F2A" w:rsidRP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667512" w14:textId="77718EDA" w:rsidR="00BE0F2A" w:rsidRDefault="00BE0F2A" w:rsidP="00BE0F2A">
      <w:pPr>
        <w:pStyle w:val="Heading3"/>
      </w:pPr>
      <w:bookmarkStart w:id="20" w:name="_Toc527040266"/>
      <w:r>
        <w:t>死循环</w:t>
      </w:r>
      <w:bookmarkEnd w:id="20"/>
    </w:p>
    <w:p w14:paraId="4D89B628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TestDeadLoop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main(String[] args){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//while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形式死循环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/*while(true){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}*/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//for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形式死循环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;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true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; ){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09163485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42710E" w14:textId="6084D287" w:rsidR="00BE0F2A" w:rsidRDefault="00BE0F2A" w:rsidP="00BE0F2A">
      <w:pPr>
        <w:pStyle w:val="Heading3"/>
      </w:pPr>
      <w:bookmarkStart w:id="21" w:name="_Toc527040267"/>
      <w:proofErr w:type="gramStart"/>
      <w:r>
        <w:rPr>
          <w:rFonts w:hint="eastAsia"/>
        </w:rPr>
        <w:t>w</w:t>
      </w:r>
      <w:r>
        <w:t>hile</w:t>
      </w:r>
      <w:bookmarkEnd w:id="21"/>
      <w:proofErr w:type="gramEnd"/>
    </w:p>
    <w:p w14:paraId="483E7E16" w14:textId="3265CA26" w:rsidR="00BE0F2A" w:rsidRP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循环语句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可以让一部分代码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反复执行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while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循环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编写格式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while(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条件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){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循环体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}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条件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当条件是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就执行循环体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执行完循环体后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程序再次执行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while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中的条件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如果条件还是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继续执行循环体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直到条件是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false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的时候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循环就结束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TestWhile{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main(String[] args){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输出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1-4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之间的整数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定义变量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整数类型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循环的条件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i &lt;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5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System.</w:t>
      </w:r>
      <w:r w:rsidRPr="00BE0F2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.println(i);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i++;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33E99694" w14:textId="77777777" w:rsidR="00BE0F2A" w:rsidRP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87E3D4" w14:textId="30587B94" w:rsidR="00BE0F2A" w:rsidRP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2521647C" w14:textId="77777777" w:rsidR="00BE0F2A" w:rsidRP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B7EF96" w14:textId="68772398" w:rsidR="00BE0F2A" w:rsidRDefault="00BE0F2A" w:rsidP="00BE0F2A">
      <w:pPr>
        <w:pStyle w:val="Heading3"/>
      </w:pPr>
      <w:bookmarkStart w:id="22" w:name="_Toc527040268"/>
      <w:r>
        <w:t>D</w:t>
      </w:r>
      <w:r>
        <w:rPr>
          <w:rFonts w:hint="eastAsia"/>
        </w:rPr>
        <w:t xml:space="preserve">o </w:t>
      </w:r>
      <w:r>
        <w:t>while</w:t>
      </w:r>
      <w:bookmarkEnd w:id="22"/>
    </w:p>
    <w:p w14:paraId="69675596" w14:textId="77777777" w:rsidR="00BE0F2A" w:rsidRP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do...while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循环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编写格式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do{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循环体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}while(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条件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特点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无条件先执行一次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*/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TestDoWhile{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main(String[] args){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System.</w:t>
      </w:r>
      <w:r w:rsidRPr="00BE0F2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.println(i);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i++;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i &lt; 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26D3CBDB" w14:textId="126BCA0C" w:rsidR="00BE0F2A" w:rsidRDefault="00BE0F2A" w:rsidP="00BE0F2A">
      <w:pPr>
        <w:pStyle w:val="Heading3"/>
      </w:pPr>
      <w:bookmarkStart w:id="23" w:name="_Toc527040269"/>
      <w:r>
        <w:t>For</w:t>
      </w:r>
      <w:bookmarkEnd w:id="23"/>
    </w:p>
    <w:p w14:paraId="2E7C9B5F" w14:textId="7D614CD9" w:rsidR="00BE0F2A" w:rsidRP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for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循环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编写格式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for(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初始化变量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;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条件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;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增量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){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循环体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}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初始化变量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定义变量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作用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控制循环的次数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条件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当条件是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执行循环体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条件是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false,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结束循环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增量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变量自增情况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TestFor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main(String[] args)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//for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循环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输出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0-10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System.</w:t>
      </w:r>
      <w:r w:rsidRPr="00BE0F2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.println(i);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=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利用循环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将变量从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1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变化到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4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&lt;=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对变量进行求和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sum = sum + i;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}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System.</w:t>
      </w:r>
      <w:r w:rsidRPr="00BE0F2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.println(sum);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34749CC1" w14:textId="77777777" w:rsidR="00BE0F2A" w:rsidRDefault="00BE0F2A" w:rsidP="00BE0F2A">
      <w:pPr>
        <w:pStyle w:val="BodyText"/>
      </w:pPr>
    </w:p>
    <w:p w14:paraId="3B9352D8" w14:textId="60A06768" w:rsidR="00BE0F2A" w:rsidRPr="00BE0F2A" w:rsidRDefault="00BE0F2A" w:rsidP="00BE0F2A">
      <w:pPr>
        <w:pStyle w:val="Heading3"/>
      </w:pPr>
      <w:bookmarkStart w:id="24" w:name="_Toc527040270"/>
      <w:r w:rsidRPr="00BE0F2A">
        <w:t>TestIfElseIf</w:t>
      </w:r>
      <w:bookmarkEnd w:id="24"/>
    </w:p>
    <w:p w14:paraId="1EA29E13" w14:textId="5F96F42D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if  else if else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语句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适合在程序中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实现多条件的判断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编写格式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if(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条件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){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if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执行体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}else if(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条件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){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if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执行体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}else if(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条件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){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if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执行体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}else{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else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的执行体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}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if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中的条件是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执行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if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执行体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if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中的条件是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false,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执行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else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执行体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一个语句中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包含多个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if ,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只要有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1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个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if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的条件是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true,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其他的代码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不在执行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TestIfElseIf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main(String[] args)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成绩判断要求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成绩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&gt;80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成绩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&gt;70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成绩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&gt;60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不及格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定义变量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保存成绩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grade =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75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使用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if else if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语句对成绩判断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(grade &gt;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80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System.</w:t>
      </w:r>
      <w:r w:rsidRPr="00BE0F2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.println(grade + </w:t>
      </w:r>
      <w:r w:rsidRPr="00BE0F2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BE0F2A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成绩是优</w:t>
      </w:r>
      <w:r w:rsidRPr="00BE0F2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(grade &gt;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70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System.</w:t>
      </w:r>
      <w:r w:rsidRPr="00BE0F2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.println(grade + </w:t>
      </w:r>
      <w:r w:rsidRPr="00BE0F2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BE0F2A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成绩是良</w:t>
      </w:r>
      <w:r w:rsidRPr="00BE0F2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(grade &gt; </w:t>
      </w:r>
      <w:r w:rsidRPr="00BE0F2A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System.</w:t>
      </w:r>
      <w:r w:rsidRPr="00BE0F2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.println(grade + </w:t>
      </w:r>
      <w:r w:rsidRPr="00BE0F2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BE0F2A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成绩是中</w:t>
      </w:r>
      <w:r w:rsidRPr="00BE0F2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BE0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System.</w:t>
      </w:r>
      <w:r w:rsidRPr="00BE0F2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.println(grade + </w:t>
      </w:r>
      <w:r w:rsidRPr="00BE0F2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BE0F2A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成绩是差</w:t>
      </w:r>
      <w:r w:rsidRPr="00BE0F2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执行效率低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if( grade &gt; 80){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//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优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}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if( grade &gt; 70 &amp;&amp; grade &lt; 80){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//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良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}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if( grade &gt; 60){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 //</w:t>
      </w:r>
      <w:r w:rsidRPr="00BE0F2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中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}*/</w:t>
      </w:r>
      <w:r w:rsidRPr="00BE0F2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BE0F2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6A50340F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EA25E7" w14:textId="77777777" w:rsid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D63EB8" w14:textId="6944F71B" w:rsidR="00BE0F2A" w:rsidRDefault="00CB29AF" w:rsidP="00BE0F2A">
      <w:pPr>
        <w:pStyle w:val="Heading2"/>
      </w:pPr>
      <w:bookmarkStart w:id="25" w:name="_Toc527040271"/>
      <w:r>
        <w:lastRenderedPageBreak/>
        <w:t>面向对象</w:t>
      </w:r>
      <w:bookmarkEnd w:id="25"/>
    </w:p>
    <w:p w14:paraId="0530CBF3" w14:textId="453CD80C" w:rsidR="00BE0F2A" w:rsidRDefault="003345FA" w:rsidP="00BE0F2A">
      <w:pPr>
        <w:pStyle w:val="Heading3"/>
      </w:pPr>
      <w:r>
        <w:t>达到</w:t>
      </w:r>
    </w:p>
    <w:p w14:paraId="005C8272" w14:textId="62BDAF3A" w:rsidR="003345FA" w:rsidRDefault="003345FA" w:rsidP="003345FA">
      <w:pPr>
        <w:pStyle w:val="BodyText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Java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是面向对象的高级编程语言，类和对象是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Java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程序的构成核心。围绕着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Java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类和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Java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对象，有三大基本特性：封装是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Java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类的编写规范、继承是类与类之间联系的一种形式、而多态为系统组件或模块之间解耦提供了解决方案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</w:p>
    <w:p w14:paraId="21F83F68" w14:textId="77777777" w:rsidR="003345FA" w:rsidRDefault="003345FA" w:rsidP="003345FA">
      <w:pPr>
        <w:pStyle w:val="BodyText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4BA52B82" w14:textId="77777777" w:rsidR="003345FA" w:rsidRPr="003345FA" w:rsidRDefault="003345FA" w:rsidP="003345FA">
      <w:pPr>
        <w:pStyle w:val="BodyText"/>
        <w:rPr>
          <w:rFonts w:hint="eastAsia"/>
        </w:rPr>
      </w:pPr>
    </w:p>
    <w:p w14:paraId="7D9401CE" w14:textId="4D4813AB" w:rsidR="003345FA" w:rsidRDefault="003345FA" w:rsidP="003345FA">
      <w:pPr>
        <w:pStyle w:val="Heading3"/>
      </w:pPr>
      <w:r>
        <w:t>面向对象思想</w:t>
      </w:r>
    </w:p>
    <w:p w14:paraId="751735F0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面向对象编程是当今主流的程序设计思想，已经取代了过程化程序开发技术，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Java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是完全面向对象编程语言，所以必须熟悉面向对象才能够编写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Java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程序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67D24E9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面向对象的程序核心是由对象组成的，每个对象包含着对用户公开的特定功能和隐藏的实现部分。程序中的很多对象来自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JDK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标准库，而更多的类需要我们程序员自定义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9FDC7B3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从理论上讲，只要对象能够实现业务功能，其具体的实现细节不必特别关心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7E2FBAF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面向对象有以下特点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59DE6AB9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1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）面向对象是一种常见的思想，比较符合人们的思考习惯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14:paraId="44B128AD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2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）面向对象可以将复杂的业务逻辑简单化，增强代码复用性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14:paraId="5B725D26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3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）面向对象具有抽象、封装、继承、多态等特性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D6C4EA6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面向对象的编程语言主要有：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C++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Java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C#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等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F6D2FE0" w14:textId="239A1694" w:rsidR="003345FA" w:rsidRDefault="003345FA" w:rsidP="003345FA">
      <w:pPr>
        <w:pStyle w:val="Heading3"/>
      </w:pPr>
      <w:r>
        <w:t>类和对象的关系</w:t>
      </w:r>
    </w:p>
    <w:p w14:paraId="79ED28F4" w14:textId="3E6BD4C2" w:rsidR="003345FA" w:rsidRPr="003345FA" w:rsidRDefault="003345FA" w:rsidP="003345FA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类</w:t>
      </w:r>
      <w:r w:rsidRPr="003345FA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：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对某类事物的普遍一致性特征、功能的抽象、描述和封装，是构造对象的模版或蓝图，用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Java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编写的代码都会在某些类的内部。类之间主要有：依赖、聚合、继承等关系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A490776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41EB6FB4" w14:textId="18E37F07" w:rsidR="003345FA" w:rsidRPr="003345FA" w:rsidRDefault="003345FA" w:rsidP="003345FA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对象</w:t>
      </w:r>
      <w:r w:rsidRPr="003345FA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：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new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关键字或反射技术创建的某个类的实例。同一个类的所有对象，都具有相似的数据（比如人的年龄、性别）和行为（比如人的吃饭、睡觉），但是每个对象都保存着自己独特的状态，对象状态会随着程序的运行而发生改变，需要注意状态的变化必须通过调用方法来改变，这就是封装的基本原则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7D209F4" w14:textId="413028DE" w:rsidR="003345FA" w:rsidRDefault="003345FA" w:rsidP="003345FA">
      <w:pPr>
        <w:pStyle w:val="Heading3"/>
      </w:pPr>
      <w:r>
        <w:lastRenderedPageBreak/>
        <w:t>封装思想</w:t>
      </w:r>
    </w:p>
    <w:p w14:paraId="7E041EA2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核心思想就是</w:t>
      </w:r>
      <w:r w:rsidRPr="003345FA">
        <w:rPr>
          <w:rFonts w:ascii="Verdana" w:eastAsia="Times New Roman" w:hAnsi="Verdana" w:cs="Verdana"/>
          <w:color w:val="333333"/>
          <w:sz w:val="21"/>
          <w:szCs w:val="21"/>
        </w:rPr>
        <w:t>“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隐藏细节</w:t>
      </w:r>
      <w:r w:rsidRPr="003345FA">
        <w:rPr>
          <w:rFonts w:ascii="Verdana" w:eastAsia="Times New Roman" w:hAnsi="Verdana" w:cs="Verdana"/>
          <w:color w:val="333333"/>
          <w:sz w:val="21"/>
          <w:szCs w:val="21"/>
        </w:rPr>
        <w:t>”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3345FA">
        <w:rPr>
          <w:rFonts w:ascii="Verdana" w:eastAsia="Times New Roman" w:hAnsi="Verdana" w:cs="Verdana"/>
          <w:color w:val="333333"/>
          <w:sz w:val="21"/>
          <w:szCs w:val="21"/>
        </w:rPr>
        <w:t>“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数据安全</w:t>
      </w:r>
      <w:r w:rsidRPr="003345FA">
        <w:rPr>
          <w:rFonts w:ascii="Verdana" w:eastAsia="Times New Roman" w:hAnsi="Verdana" w:cs="Verdana"/>
          <w:color w:val="333333"/>
          <w:sz w:val="21"/>
          <w:szCs w:val="21"/>
        </w:rPr>
        <w:t>”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：将对象不需要让外界访问的成员变量和方法私有化，只提供符合开发者意愿的公有方法来访问这些数据和逻辑，保证了数据的安全和程序的稳定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F1832F8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具体的实现方式就是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5E6859B0" w14:textId="77777777" w:rsidR="003345FA" w:rsidRPr="003345FA" w:rsidRDefault="003345FA" w:rsidP="003345FA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使用</w:t>
      </w:r>
      <w:r w:rsidRPr="003345FA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3345FA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修饰符把成员变量设置为私有，防止外部程序直接随意调用或修改成员变量，然后对外提供</w:t>
      </w:r>
      <w:r w:rsidRPr="003345FA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3345FA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3345FA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3345FA">
        <w:rPr>
          <w:rFonts w:ascii="Courier New" w:eastAsia="Times New Roman" w:hAnsi="Courier New" w:cs="Courier New"/>
          <w:color w:val="333333"/>
          <w:sz w:val="20"/>
          <w:szCs w:val="20"/>
        </w:rPr>
        <w:t>set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3345FA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3345FA">
        <w:rPr>
          <w:rFonts w:ascii="Courier New" w:eastAsia="Times New Roman" w:hAnsi="Courier New" w:cs="Courier New"/>
          <w:color w:val="333333"/>
          <w:sz w:val="20"/>
          <w:szCs w:val="20"/>
        </w:rPr>
        <w:t>get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方法按照开发者的意愿（可以编写一些业务逻辑代码，虽然很少这样做）设置和获取成员变量的值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445B00B" w14:textId="77777777" w:rsidR="003345FA" w:rsidRPr="003345FA" w:rsidRDefault="003345FA" w:rsidP="003345FA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也可以把只在本类内部使用的方法使用</w:t>
      </w:r>
      <w:r w:rsidRPr="003345FA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3345FA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，这就是封装的思想，是面向对象最基本的开发规范之一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07F808B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16733994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在此，我们有必要说一下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Java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的访问权限修饰关键字。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Java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中主要有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private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protected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public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默认访问权限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四种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5D749784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proofErr w:type="gramStart"/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public</w:t>
      </w:r>
      <w:proofErr w:type="gramEnd"/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修饰符，具有最大的访问权限，可以访问任何一个在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CLASSPATH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下的类、接口、异常等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CE577FF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proofErr w:type="gramStart"/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protected</w:t>
      </w:r>
      <w:proofErr w:type="gramEnd"/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修饰符，主要作用就是用来保护子类，子类可以访问这些成员变量和方法，其余类不可以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A3951B1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proofErr w:type="gramStart"/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default</w:t>
      </w:r>
      <w:proofErr w:type="gramEnd"/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修饰符，主要是本包的类可以访问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3FFEE42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proofErr w:type="gramStart"/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private</w:t>
      </w:r>
      <w:proofErr w:type="gramEnd"/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修饰符，访问权限仅限于本类内部，在实际开发过程中，大多数的成员变量和方法都是使用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private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修饰的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AC3302A" w14:textId="509C1869" w:rsidR="003345FA" w:rsidRPr="003345FA" w:rsidRDefault="003345FA" w:rsidP="003345FA">
      <w:pPr>
        <w:pStyle w:val="BodyText"/>
        <w:jc w:val="center"/>
      </w:pPr>
      <w:r>
        <w:rPr>
          <w:noProof/>
        </w:rPr>
        <w:drawing>
          <wp:inline distT="0" distB="0" distL="0" distR="0" wp14:anchorId="03EB84BE" wp14:editId="720BFAA9">
            <wp:extent cx="4724400" cy="1057275"/>
            <wp:effectExtent l="0" t="0" r="0" b="9525"/>
            <wp:docPr id="1" name="Picture 1" descr="https://images2018.cnblogs.com/blog/1258602/201802/1258602-20180226195033133-1678370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258602/201802/1258602-20180226195033133-167837096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7365" w14:textId="1B2449A1" w:rsidR="003345FA" w:rsidRDefault="003345FA" w:rsidP="003345FA">
      <w:pPr>
        <w:pStyle w:val="Heading3"/>
      </w:pPr>
      <w:r>
        <w:t>Java</w:t>
      </w:r>
      <w:r>
        <w:t>反射</w:t>
      </w:r>
    </w:p>
    <w:p w14:paraId="2B8119D6" w14:textId="763ABD7B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Java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的访问控制是停留在编译层的，只在编译时进行访问权限检查，不会在类文件中留下痕迹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通过反射机制，还是可以访问类的私有成员的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在实际的开发过程中，这样的封装方式已经成了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Java Bean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代码编写的规范。现在主流的框架在使用反射技术为对象赋值、取值时使用的都是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set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get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方法，而不是直接操作字段的值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</w:p>
    <w:p w14:paraId="5A29585D" w14:textId="77777777" w:rsidR="003345FA" w:rsidRPr="003345FA" w:rsidRDefault="003345FA" w:rsidP="003345FA">
      <w:pPr>
        <w:pStyle w:val="BodyText"/>
      </w:pPr>
    </w:p>
    <w:p w14:paraId="4B4ACAB9" w14:textId="3A8C4BE9" w:rsidR="003345FA" w:rsidRDefault="003345FA" w:rsidP="003345FA">
      <w:pPr>
        <w:pStyle w:val="Heading3"/>
      </w:pPr>
      <w:r>
        <w:lastRenderedPageBreak/>
        <w:t>继承和类实例化过程</w:t>
      </w:r>
    </w:p>
    <w:p w14:paraId="37CFBFAD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1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）在多个不同的类中抽取出共性的数据和逻辑，对这些共性的内容进行封装一个新的类即父类（也叫做超类或基类），让之前的类来继承这个类，那些共性的内容在子类中就不必重复定义，比如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BaseDAO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BaseAction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等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7F91A1A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*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2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Java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的继承机制是单继承，即一个类只能有一个直接父类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A6B3182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*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3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）如果子类和父类有同名成员变量和方法，子类可以使用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super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关键字调用父类的成员变量和方法，上述使用方式前提是成员在子类可见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D572ECE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*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4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）在调用子类构造方法时，会隐式的调用父类的构造方法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gramStart"/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super(</w:t>
      </w:r>
      <w:proofErr w:type="gramEnd"/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)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。如果父类没有无参构造方法，为了避免编译错误，需要在子类构造方法中显式的调用父类的含参构造方法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4AB61DE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5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）子类创建时调用父类构造方法：子类需要使用父类的成员变量和方法，所以就要调用父类构造方法来初始化，之后再进行子类成员变量和方法的初始化。因此，构造方法是无法覆盖的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DD62AA2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*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6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）当子类需要扩展父类的某个方法时，可以覆盖父类方法，但是子类方法访问权限必须大于或等于父类权限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C2E7067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7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）继承提高了程序的复用性、扩展性，也是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Java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语言多态特征的前提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C9AFA4D" w14:textId="5F9FC629" w:rsidR="003345FA" w:rsidRDefault="003345FA" w:rsidP="003345FA">
      <w:pPr>
        <w:shd w:val="clear" w:color="auto" w:fill="FFFFFF"/>
        <w:spacing w:before="150" w:after="150"/>
        <w:ind w:firstLine="4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8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）在实际开发、程序设计过程中，并非先有的父类，而是先有了子类中通用的数据和逻辑，然后再抽取封装出来的父类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08168D6" w14:textId="77777777" w:rsidR="003345FA" w:rsidRDefault="003345FA" w:rsidP="003345FA">
      <w:pPr>
        <w:shd w:val="clear" w:color="auto" w:fill="FFFFFF"/>
        <w:spacing w:before="150" w:after="150"/>
        <w:ind w:firstLine="4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4E95F5C2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我们简单了解下类的实例化过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程</w:t>
      </w:r>
    </w:p>
    <w:p w14:paraId="6A01F807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1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JVM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读取指定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classpath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路径下的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class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文件，加载到内存，如果有直接父类，也会加载父类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14:paraId="68951B9A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2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）堆内存分配空间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14:paraId="3B50D4D6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3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）执行父类、子类静态代码块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14:paraId="2701F32E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4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）对象属性进行默认初始化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14:paraId="10DAF299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5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）调用构造方法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14:paraId="3A99849D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6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）在构造方法中，先调用父类构造方法初始化父类数据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14:paraId="2E815B3F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7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）初始化父类数据后，显示初始化，执行子类的构造代码块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14:paraId="33963C0E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8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）再进行子类构造方法的特定初始化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14:paraId="258AB975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 xml:space="preserve">　　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9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）初始化完毕后，将地址赋值给引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用</w:t>
      </w:r>
    </w:p>
    <w:p w14:paraId="0F4FFDAB" w14:textId="22B8003C" w:rsidR="003345FA" w:rsidRDefault="003345FA" w:rsidP="003345FA">
      <w:pPr>
        <w:pStyle w:val="Heading3"/>
      </w:pPr>
      <w:r>
        <w:t>多态、反射和组件解耦</w:t>
      </w:r>
    </w:p>
    <w:p w14:paraId="1F91BD88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多态指允许不同类的对象对同一</w:t>
      </w:r>
      <w:r w:rsidRPr="003345FA">
        <w:rPr>
          <w:rFonts w:ascii="Verdana" w:eastAsia="Times New Roman" w:hAnsi="Verdana" w:cs="Verdana"/>
          <w:color w:val="333333"/>
          <w:sz w:val="21"/>
          <w:szCs w:val="21"/>
        </w:rPr>
        <w:t>“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消息</w:t>
      </w:r>
      <w:r w:rsidRPr="003345FA">
        <w:rPr>
          <w:rFonts w:ascii="Verdana" w:eastAsia="Times New Roman" w:hAnsi="Verdana" w:cs="Verdana"/>
          <w:color w:val="333333"/>
          <w:sz w:val="21"/>
          <w:szCs w:val="21"/>
        </w:rPr>
        <w:t>”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做出响应。即同一消息可以根据发送对象的不同而采用多种不同的行为方式。可以用于消除类型之间的耦合关系，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Spring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的核心就是多态和面向接口编程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520D9FB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1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Java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中可以使用父类、接口变量引用子类、实现类对象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14:paraId="48574847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2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）在这个过程中，会对子类、实现类对象做自动类型提升，其特有功能就无法访问了，如果需要使用，可以做强制类型转换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77C9A51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6238FD0D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Java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的反射技术和多态特性是框架开发、组件解耦的核心，在这方面，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Spring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IOC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DI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为我们提供了一个极好的学习范例，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Spring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IOC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使用反射技术创建、管理对象，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DI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使用多态技术为组件注入依赖对象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F50BD94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1785B926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在没有学习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Spring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之前，简单的解决方案是使用一个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.properties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文件保存程序中使用的接口、实现类类型键值信息，然后在程序中使用一个全局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Properties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对象保存这些信息，并且使用反射技术把这些实现类初始化、提供一个静态的方法获取指定接口的实现类对象，在组件中就可以使用依赖对象的键获取需要的对象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01CAD3E" w14:textId="77777777" w:rsidR="003345FA" w:rsidRPr="003345FA" w:rsidRDefault="003345FA" w:rsidP="003345FA">
      <w:pPr>
        <w:shd w:val="clear" w:color="auto" w:fill="FFFFFF"/>
        <w:spacing w:before="150" w:after="15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这样的方案带来的好处就是：当我们需要修改某个组件的实现方式时，比如把之前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JDBC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DAO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实现改为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Hibernate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实现，只要把这些新的实现类放到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classpath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下，把</w:t>
      </w:r>
      <w:r w:rsidRPr="003345FA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.properties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文件对应接口的实现类类型改成新的</w:t>
      </w:r>
      <w:r w:rsidRPr="003345FA">
        <w:rPr>
          <w:rFonts w:ascii="Verdana" w:eastAsia="Times New Roman" w:hAnsi="Verdana" w:cs="Times New Roman"/>
          <w:color w:val="333333"/>
          <w:sz w:val="21"/>
          <w:szCs w:val="21"/>
        </w:rPr>
        <w:t xml:space="preserve"> Hibernate </w:t>
      </w:r>
      <w:r w:rsidRPr="003345F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实现类，而不需要修改依赖组件的代码</w:t>
      </w:r>
      <w:r w:rsidRPr="003345FA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EBCCB76" w14:textId="77777777" w:rsidR="00BE0F2A" w:rsidRPr="00BE0F2A" w:rsidRDefault="00BE0F2A" w:rsidP="00BE0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26" w:name="_GoBack"/>
      <w:bookmarkEnd w:id="26"/>
    </w:p>
    <w:p w14:paraId="3BBED38E" w14:textId="77777777" w:rsidR="00CB29AF" w:rsidRDefault="00CB29AF" w:rsidP="00CB29AF">
      <w:pPr>
        <w:pStyle w:val="Heading2"/>
      </w:pPr>
      <w:bookmarkStart w:id="27" w:name="_Toc527040273"/>
      <w:r>
        <w:lastRenderedPageBreak/>
        <w:t>数组</w:t>
      </w:r>
      <w:bookmarkEnd w:id="27"/>
    </w:p>
    <w:p w14:paraId="610FF325" w14:textId="75D4CD24" w:rsidR="009D14B4" w:rsidRPr="004B0EA1" w:rsidRDefault="00927150" w:rsidP="004B0EA1">
      <w:pPr>
        <w:pStyle w:val="Heading3"/>
      </w:pPr>
      <w:r>
        <w:t>一维数组</w:t>
      </w:r>
    </w:p>
    <w:p w14:paraId="2A3D81B8" w14:textId="77777777" w:rsidR="009D14B4" w:rsidRDefault="009D14B4" w:rsidP="009D1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D14B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数组的两个定义方式</w:t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9D14B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数据类型</w:t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[]  </w:t>
      </w:r>
      <w:r w:rsidRPr="009D14B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变量名</w:t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new </w:t>
      </w:r>
      <w:r w:rsidRPr="009D14B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数据类型</w:t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[]{</w:t>
      </w:r>
      <w:r w:rsidRPr="009D14B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元素</w:t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1,</w:t>
      </w:r>
      <w:r w:rsidRPr="009D14B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元素</w:t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2,</w:t>
      </w:r>
      <w:r w:rsidRPr="009D14B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元素</w:t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3};</w:t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D14B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注意事项</w:t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new </w:t>
      </w:r>
      <w:r w:rsidRPr="009D14B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后面的中括号中</w:t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9D14B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不允许写任何内容</w:t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9D14B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写了就编译失败</w:t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D14B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数据类型</w:t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[]  </w:t>
      </w:r>
      <w:r w:rsidRPr="009D14B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变量名</w:t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{</w:t>
      </w:r>
      <w:r w:rsidRPr="009D14B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元素</w:t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1,</w:t>
      </w:r>
      <w:r w:rsidRPr="009D14B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元素</w:t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2,</w:t>
      </w:r>
      <w:r w:rsidRPr="009D14B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元素</w:t>
      </w:r>
      <w:r w:rsidRPr="009D14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3};</w:t>
      </w:r>
    </w:p>
    <w:p w14:paraId="73EFD50E" w14:textId="77777777" w:rsidR="008A5682" w:rsidRDefault="008A5682" w:rsidP="009D1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52CD75DE" w14:textId="77777777" w:rsidR="008A5682" w:rsidRDefault="008A5682" w:rsidP="009D1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3FEB3103" w14:textId="77777777" w:rsidR="008A5682" w:rsidRDefault="008A5682" w:rsidP="008A5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568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8A5682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定义数组</w:t>
      </w:r>
      <w:r w:rsidRPr="008A568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8A5682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定义的同时</w:t>
      </w:r>
      <w:r w:rsidRPr="008A568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8A5682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对元素进行赋值</w:t>
      </w:r>
      <w:r w:rsidRPr="008A568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A56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arr = </w:t>
      </w:r>
      <w:r w:rsidRPr="008A56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int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[]{</w:t>
      </w:r>
      <w:r w:rsidRPr="008A568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A568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A5682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A5682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A5682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A5682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br/>
        <w:t>System.</w:t>
      </w:r>
      <w:r w:rsidRPr="008A568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.println(arr.</w:t>
      </w:r>
      <w:r w:rsidRPr="008A56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br/>
        <w:t>System.</w:t>
      </w:r>
      <w:r w:rsidRPr="008A568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.println(arr[</w:t>
      </w:r>
      <w:r w:rsidRPr="008A5682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br/>
        <w:t>System.</w:t>
      </w:r>
      <w:r w:rsidRPr="008A568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8A56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"=================="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A568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8A5682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定义数组</w:t>
      </w:r>
      <w:r w:rsidRPr="008A568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8A5682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直接大括号赋值</w:t>
      </w:r>
      <w:r w:rsidRPr="008A568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A56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[] arr2 = {</w:t>
      </w:r>
      <w:r w:rsidRPr="008A568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A568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A5682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A5682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A5682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br/>
        <w:t>System.</w:t>
      </w:r>
      <w:r w:rsidRPr="008A568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.println(arr2.</w:t>
      </w:r>
      <w:r w:rsidRPr="008A56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br/>
        <w:t>System.</w:t>
      </w:r>
      <w:r w:rsidRPr="008A568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.println(arr2[</w:t>
      </w:r>
      <w:r w:rsidRPr="008A568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A5682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14:paraId="1C036F20" w14:textId="77777777" w:rsidR="00927150" w:rsidRDefault="00927150" w:rsidP="008A5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9AD3A7" w14:textId="21A29AB2" w:rsidR="004D3F41" w:rsidRDefault="004D3F41" w:rsidP="004D3F41">
      <w:pPr>
        <w:pStyle w:val="Heading3"/>
      </w:pPr>
      <w:r>
        <w:t>一维数组</w:t>
      </w:r>
      <w:r>
        <w:t>的遍历</w:t>
      </w:r>
    </w:p>
    <w:p w14:paraId="54EE2191" w14:textId="77777777" w:rsidR="004D3F41" w:rsidRPr="004D3F41" w:rsidRDefault="004D3F41" w:rsidP="004D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定义方法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实现数组的遍</w:t>
      </w:r>
      <w:r w:rsidRPr="004D3F41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历</w:t>
      </w:r>
    </w:p>
    <w:p w14:paraId="2D690498" w14:textId="77777777" w:rsidR="004D3F41" w:rsidRPr="004D3F41" w:rsidRDefault="004D3F41" w:rsidP="004D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ArrayMethodTest{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main(String[] args){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[] arr = {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>44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>55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>33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>66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printArray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(arr);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[] arr2 = {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>22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>88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>99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>33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>66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printArray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(arr2);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定义方法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实现功能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返回值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void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方法参数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*/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printArray(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[] arr){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输出一半中括号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不要换行打印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D3F4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.print(</w:t>
      </w:r>
      <w:r w:rsidRPr="004D3F4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"["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数组进行遍历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; i &lt; arr.</w:t>
      </w:r>
      <w:r w:rsidRPr="004D3F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length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; i++){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判断遍历到的元素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是不是数组的最后一个元素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如何判断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循环变量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到达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length-1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( i == arr.</w:t>
      </w:r>
      <w:r w:rsidRPr="004D3F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输出数组的元素和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]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D3F4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.print(arr[i]+</w:t>
      </w:r>
      <w:r w:rsidRPr="004D3F4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"]"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}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不是数组的最后一个元素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输出数组元素和逗号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    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D3F4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.print(arr[i]+</w:t>
      </w:r>
      <w:r w:rsidRPr="004D3F4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","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}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System.</w:t>
      </w:r>
      <w:r w:rsidRPr="004D3F4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.println();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761573B4" w14:textId="77777777" w:rsidR="004D3F41" w:rsidRPr="004D3F41" w:rsidRDefault="004D3F41" w:rsidP="004D3F41">
      <w:pPr>
        <w:pStyle w:val="BodyText"/>
      </w:pPr>
    </w:p>
    <w:p w14:paraId="4ACAD40C" w14:textId="77777777" w:rsidR="00927150" w:rsidRDefault="00927150" w:rsidP="008A5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1F9BAE" w14:textId="1D139947" w:rsidR="004D3F41" w:rsidRDefault="004D3F41" w:rsidP="004D3F41">
      <w:pPr>
        <w:pStyle w:val="Heading3"/>
      </w:pPr>
      <w:r>
        <w:t>一维数组的</w:t>
      </w:r>
      <w:r>
        <w:t>逆序</w:t>
      </w:r>
    </w:p>
    <w:p w14:paraId="4D308E7D" w14:textId="77777777" w:rsidR="004D3F41" w:rsidRPr="004D3F41" w:rsidRDefault="004D3F41" w:rsidP="004D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数组的逆序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数组中的元素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进行位置上的交换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逆序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不等于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反向遍历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就是数组中最远的两个索引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进行位置交换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实现数组的逆序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使用的是数组的指针思想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就是变量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思想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可以随时变换索引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反转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reverse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实现步骤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1.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定义方法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实现数组的逆序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2.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遍历数组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实现数组的最远索引换位置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使用临时的第三方变</w:t>
      </w:r>
      <w:r w:rsidRPr="004D3F41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量</w:t>
      </w:r>
    </w:p>
    <w:p w14:paraId="13EC0838" w14:textId="77777777" w:rsidR="004D3F41" w:rsidRDefault="004D3F41" w:rsidP="004D3F41">
      <w:pPr>
        <w:pStyle w:val="BodyText"/>
      </w:pPr>
    </w:p>
    <w:p w14:paraId="15876765" w14:textId="77777777" w:rsidR="004D3F41" w:rsidRPr="004D3F41" w:rsidRDefault="004D3F41" w:rsidP="004D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ArrayMethodTest_1{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main(String[] args){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[] arr = {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,-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调用数组的逆序方法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reverse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(arr);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看到数组的元素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遍历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printArray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(arr);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定义方法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实现数组的逆序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返回值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没有返回值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参数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数组就是参数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*/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reverse(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[] arr){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利用循环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实现数组遍历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遍历过程中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最远端换位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//for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的第一项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2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个变量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最后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两个变量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++ --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min = 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, max = arr.</w:t>
      </w:r>
      <w:r w:rsidRPr="004D3F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; min &lt; max  ; min++,max--){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对数组中的元素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进行位置交换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//min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索引和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max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索引的元素交换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定义变量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保存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min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索引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temp = arr[min];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//max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索引上的元素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赋值给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min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索引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arr[min] =  arr[max];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临时变量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保存的数据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赋值到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max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索引上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arr[max] = temp;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}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定义方法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实现功能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返回值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void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方法参数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*/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printArray(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[] arr){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输出一半中括号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不要换行打印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D3F4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.print(</w:t>
      </w:r>
      <w:r w:rsidRPr="004D3F4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"["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数组进行遍历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; i &lt; arr.</w:t>
      </w:r>
      <w:r w:rsidRPr="004D3F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length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; i++){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判断遍历到的元素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是不是数组的最后一个元素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如何判断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循环变量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到达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length-1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( i == arr.</w:t>
      </w:r>
      <w:r w:rsidRPr="004D3F4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4D3F41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输出数组的元素和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]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D3F4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.print(arr[i]+</w:t>
      </w:r>
      <w:r w:rsidRPr="004D3F4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"]"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}</w:t>
      </w:r>
      <w:r w:rsidRPr="004D3F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不是数组的最后一个元素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输出数组元素和逗号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D3F4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.print(arr[i]+</w:t>
      </w:r>
      <w:r w:rsidRPr="004D3F4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","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}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System.</w:t>
      </w:r>
      <w:r w:rsidRPr="004D3F4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t>.println();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4D3F4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5AD71E96" w14:textId="77777777" w:rsidR="004D3F41" w:rsidRPr="004D3F41" w:rsidRDefault="004D3F41" w:rsidP="004D3F41">
      <w:pPr>
        <w:pStyle w:val="BodyText"/>
      </w:pPr>
    </w:p>
    <w:p w14:paraId="6235BDC1" w14:textId="77777777" w:rsidR="00927150" w:rsidRDefault="00927150" w:rsidP="008A5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75CB60" w14:textId="1E53DC5E" w:rsidR="00927150" w:rsidRPr="004B0EA1" w:rsidRDefault="00927150" w:rsidP="00927150">
      <w:pPr>
        <w:pStyle w:val="Heading3"/>
      </w:pPr>
      <w:r>
        <w:t>二维数组</w:t>
      </w:r>
    </w:p>
    <w:p w14:paraId="4C129025" w14:textId="77777777" w:rsidR="00927150" w:rsidRPr="00927150" w:rsidRDefault="00927150" w:rsidP="00927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7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[][] arr = { {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},{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},{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},{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} };</w:t>
      </w:r>
    </w:p>
    <w:p w14:paraId="75B61F7A" w14:textId="77777777" w:rsidR="00977780" w:rsidRDefault="00977780" w:rsidP="008A5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07EF64" w14:textId="77777777" w:rsidR="00927150" w:rsidRPr="00927150" w:rsidRDefault="00927150" w:rsidP="00927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7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ArrayArrayDemo_3{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927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main(String[] args){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927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[][] arr = {  {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} , {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21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22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23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} ,{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31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33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34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} };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定义变量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保存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2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个求和的值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927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= 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所有元素的求和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927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groupSum = 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每个一维数组的求和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927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27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; i &lt; arr.</w:t>
      </w:r>
      <w:r w:rsidRPr="00927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length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; i++){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927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27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; j &lt; arr[i].</w:t>
      </w:r>
      <w:r w:rsidRPr="00927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length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; j++){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将一维数组的元素求和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groupSum += arr[i][j];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}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System.</w:t>
      </w:r>
      <w:r w:rsidRPr="0092715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927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27150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每个小组总金额</w:t>
      </w:r>
      <w:r w:rsidRPr="00927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+groupSum);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将每个一维数组的总和在相加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sum += groupSum;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每个唯一数组求和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清空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groupSum = 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System.</w:t>
      </w:r>
      <w:r w:rsidRPr="0092715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927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27150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本公司总金额</w:t>
      </w:r>
      <w:r w:rsidRPr="00927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+sum);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7F30C2EA" w14:textId="77777777" w:rsidR="00927150" w:rsidRDefault="00927150" w:rsidP="008A5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93D855" w14:textId="77777777" w:rsidR="00927150" w:rsidRPr="00927150" w:rsidRDefault="00927150" w:rsidP="00927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定义数组容器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定义数组容器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要素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强制数据类型的语言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必须有数据类型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大小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就是存储数据的个数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定义数组公式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数据类型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[]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变量名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new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数据类型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存储元素的个数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];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数据类型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数组中存储元素的数据类型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[]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表示数组的意思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变量名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自定义标识符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new 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创建容器关键字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数据类型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数组中存储元素的数据类型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[] 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表示数组的意思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元素个数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就是数组中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可以存储多少个数据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(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恒定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定长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数组是一个容器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存储到数组中的每个元素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都有自己的自动编号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自动编号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最小值是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0,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最大值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长度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-1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自动编号专业名次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索引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(index),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下标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角标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访问数组存储的元素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必须依赖于索引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公式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数组名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索引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]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Java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提供一个属性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操作索引的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数组的一个属性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就是数组的长度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属性的名字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length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使用属性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数组名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.length 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数据类型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int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数组的最小索引是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0, </w:t>
      </w:r>
      <w:r w:rsidRPr="0092715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最大索引数组</w:t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.length-1</w:t>
      </w:r>
    </w:p>
    <w:p w14:paraId="5D77AC9D" w14:textId="77777777" w:rsidR="00927150" w:rsidRDefault="00927150" w:rsidP="008A5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E272F2" w14:textId="77777777" w:rsidR="00977780" w:rsidRDefault="00977780" w:rsidP="008A5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7B3AD1" w14:textId="5F8A3DFC" w:rsidR="00977780" w:rsidRDefault="00977780" w:rsidP="00977780">
      <w:pPr>
        <w:pStyle w:val="Heading2"/>
      </w:pPr>
      <w:r>
        <w:lastRenderedPageBreak/>
        <w:t>Swith Case</w:t>
      </w:r>
    </w:p>
    <w:p w14:paraId="518C4C9A" w14:textId="46625F05" w:rsidR="00977780" w:rsidRPr="004B0EA1" w:rsidRDefault="001D0915" w:rsidP="00977780">
      <w:pPr>
        <w:pStyle w:val="Heading3"/>
      </w:pPr>
      <w:r>
        <w:t>选择语句</w:t>
      </w:r>
    </w:p>
    <w:p w14:paraId="18608FD9" w14:textId="77777777" w:rsidR="00977780" w:rsidRPr="008A5682" w:rsidRDefault="00977780" w:rsidP="008A5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2FA230" w14:textId="77777777" w:rsidR="008A5682" w:rsidRPr="009D14B4" w:rsidRDefault="008A5682" w:rsidP="009D1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58DDC1" w14:textId="77777777" w:rsidR="001D0915" w:rsidRPr="0036468A" w:rsidRDefault="001D0915" w:rsidP="001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Cs/>
          <w:color w:val="808080"/>
          <w:sz w:val="20"/>
          <w:szCs w:val="20"/>
        </w:rPr>
      </w:pP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选择语句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  switch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语句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编写格式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swtich(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表达式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){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case 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常量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1 :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  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要执行的语句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;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break;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case 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常量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2 :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  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要执行的语句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;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break;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case 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常量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3 :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  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要执行的语句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;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break;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default: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  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要执行的语句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;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break;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}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执行流程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:  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表达式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和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case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后面的常量进行比较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和哪个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case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后的常量相同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就执行哪个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case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后面的程序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遇到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break,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就全结束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关键字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: switch case default break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</w:r>
      <w:r w:rsidRPr="001D091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</w:t>
      </w:r>
      <w:r w:rsidRPr="001D091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如果等于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1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，则输出星期一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如果等于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2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，则输出星期二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如果等于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3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，则输出星期三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如果等于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4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，则输出星期四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如果等于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5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，则输出星期五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如果等于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6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，则输出星期六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如果等于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7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，则输出星期天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>switch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语句中的表达式的数据类型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是有要求的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JDK1.0 - 1.4  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数据类型接受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 byte short int char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JDK1.5   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数据类型接受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 byte short int char enum(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枚举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)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JDK1.7   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数据类型接受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 byte short int char enum(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枚举</w:t>
      </w:r>
      <w:r w:rsidRPr="0036468A">
        <w:rPr>
          <w:rFonts w:ascii="Courier New" w:eastAsia="Times New Roman" w:hAnsi="Courier New" w:cs="Courier New"/>
          <w:iCs/>
          <w:color w:val="808080"/>
          <w:sz w:val="20"/>
          <w:szCs w:val="20"/>
        </w:rPr>
        <w:t>), String</w:t>
      </w:r>
    </w:p>
    <w:p w14:paraId="79150542" w14:textId="77777777" w:rsidR="009D14B4" w:rsidRDefault="009D14B4" w:rsidP="00CB2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3FEF09" w14:textId="77777777" w:rsidR="001D0915" w:rsidRDefault="001D0915" w:rsidP="00CB2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B8F22D" w14:textId="77777777" w:rsidR="001D0915" w:rsidRDefault="001D0915" w:rsidP="001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public class 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SwitchDemo{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main(String[] args){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1D091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1D091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定义变量</w:t>
      </w:r>
      <w:r w:rsidRPr="001D091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1D091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保存星期几的整数</w:t>
      </w:r>
      <w:r w:rsidRPr="001D091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 = </w:t>
      </w:r>
      <w:r w:rsidRPr="001D0915">
        <w:rPr>
          <w:rFonts w:ascii="Courier New" w:eastAsia="Times New Roman" w:hAnsi="Courier New" w:cs="Courier New"/>
          <w:color w:val="0000FF"/>
          <w:sz w:val="18"/>
          <w:szCs w:val="18"/>
        </w:rPr>
        <w:t>13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1D091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//switch</w:t>
      </w:r>
      <w:r w:rsidRPr="001D091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语句</w:t>
      </w:r>
      <w:r w:rsidRPr="001D091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switch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(week){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1D091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System.</w:t>
      </w:r>
      <w:r w:rsidRPr="001D09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1D09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0915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星期一</w:t>
      </w:r>
      <w:r w:rsidRPr="001D09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1D0915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System.</w:t>
      </w:r>
      <w:r w:rsidRPr="001D09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1D09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0915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星期二</w:t>
      </w:r>
      <w:r w:rsidRPr="001D09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1D0915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System.</w:t>
      </w:r>
      <w:r w:rsidRPr="001D09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1D09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0915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星期三</w:t>
      </w:r>
      <w:r w:rsidRPr="001D09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1D0915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System.</w:t>
      </w:r>
      <w:r w:rsidRPr="001D09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1D09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0915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星期四</w:t>
      </w:r>
      <w:r w:rsidRPr="001D09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1D0915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System.</w:t>
      </w:r>
      <w:r w:rsidRPr="001D09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1D09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0915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星期五</w:t>
      </w:r>
      <w:r w:rsidRPr="001D09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1D0915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System.</w:t>
      </w:r>
      <w:r w:rsidRPr="001D09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1D09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0915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星期六</w:t>
      </w:r>
      <w:r w:rsidRPr="001D09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1D0915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System.</w:t>
      </w:r>
      <w:r w:rsidRPr="001D09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1D09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0915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星期日</w:t>
      </w:r>
      <w:r w:rsidRPr="001D09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default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System.</w:t>
      </w:r>
      <w:r w:rsidRPr="001D09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1D09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0915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星期不存在</w:t>
      </w:r>
      <w:r w:rsidRPr="001D09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D09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1D0915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62D0A216" w14:textId="77777777" w:rsidR="00927150" w:rsidRDefault="00927150" w:rsidP="001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E70CB7" w14:textId="77777777" w:rsidR="00927150" w:rsidRDefault="00927150" w:rsidP="001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48F99D" w14:textId="2EC8AD82" w:rsidR="00927150" w:rsidRDefault="00927150" w:rsidP="00927150">
      <w:pPr>
        <w:pStyle w:val="Heading3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27150">
        <w:t>switch</w:t>
      </w:r>
      <w:r w:rsidRPr="00927150">
        <w:rPr>
          <w:rFonts w:hint="eastAsia"/>
        </w:rPr>
        <w:t>特性</w:t>
      </w:r>
      <w:proofErr w:type="gramEnd"/>
      <w:r w:rsidRPr="00927150">
        <w:t xml:space="preserve">: case </w:t>
      </w:r>
      <w:r w:rsidRPr="00927150">
        <w:rPr>
          <w:rFonts w:hint="eastAsia"/>
        </w:rPr>
        <w:t>穿透性</w:t>
      </w:r>
      <w:r w:rsidRPr="00927150">
        <w:br/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</w:t>
      </w:r>
      <w:r w:rsidRPr="00682C33">
        <w:rPr>
          <w:rFonts w:ascii="Microsoft YaHei" w:eastAsia="Microsoft YaHei" w:hAnsi="Microsoft YaHei" w:cs="Microsoft YaHei" w:hint="eastAsia"/>
          <w:b w:val="0"/>
          <w:iCs/>
          <w:color w:val="808080"/>
          <w:sz w:val="20"/>
          <w:szCs w:val="20"/>
        </w:rPr>
        <w:t>案例</w:t>
      </w:r>
      <w:r w:rsidRPr="00682C33">
        <w:rPr>
          <w:rFonts w:ascii="Courier New" w:eastAsia="Times New Roman" w:hAnsi="Courier New" w:cs="Courier New"/>
          <w:b w:val="0"/>
          <w:iCs/>
          <w:color w:val="808080"/>
          <w:sz w:val="20"/>
          <w:szCs w:val="20"/>
        </w:rPr>
        <w:t xml:space="preserve">: </w:t>
      </w:r>
      <w:r w:rsidRPr="00682C33">
        <w:rPr>
          <w:rFonts w:ascii="Microsoft YaHei" w:eastAsia="Microsoft YaHei" w:hAnsi="Microsoft YaHei" w:cs="Microsoft YaHei" w:hint="eastAsia"/>
          <w:b w:val="0"/>
          <w:iCs/>
          <w:color w:val="808080"/>
          <w:sz w:val="20"/>
          <w:szCs w:val="20"/>
        </w:rPr>
        <w:t>星期</w:t>
      </w:r>
      <w:r w:rsidRPr="00682C33">
        <w:rPr>
          <w:rFonts w:ascii="Courier New" w:eastAsia="Times New Roman" w:hAnsi="Courier New" w:cs="Courier New"/>
          <w:b w:val="0"/>
          <w:iCs/>
          <w:color w:val="808080"/>
          <w:sz w:val="20"/>
          <w:szCs w:val="20"/>
        </w:rPr>
        <w:t>1-5</w:t>
      </w:r>
      <w:r w:rsidRPr="00682C33">
        <w:rPr>
          <w:rFonts w:ascii="Microsoft YaHei" w:eastAsia="Microsoft YaHei" w:hAnsi="Microsoft YaHei" w:cs="Microsoft YaHei" w:hint="eastAsia"/>
          <w:b w:val="0"/>
          <w:iCs/>
          <w:color w:val="808080"/>
          <w:sz w:val="20"/>
          <w:szCs w:val="20"/>
        </w:rPr>
        <w:t>输出</w:t>
      </w:r>
      <w:r w:rsidRPr="00682C33">
        <w:rPr>
          <w:rFonts w:ascii="Courier New" w:eastAsia="Times New Roman" w:hAnsi="Courier New" w:cs="Courier New"/>
          <w:b w:val="0"/>
          <w:iCs/>
          <w:color w:val="808080"/>
          <w:sz w:val="20"/>
          <w:szCs w:val="20"/>
        </w:rPr>
        <w:t xml:space="preserve"> </w:t>
      </w:r>
      <w:r w:rsidRPr="00682C33">
        <w:rPr>
          <w:rFonts w:ascii="Microsoft YaHei" w:eastAsia="Microsoft YaHei" w:hAnsi="Microsoft YaHei" w:cs="Microsoft YaHei" w:hint="eastAsia"/>
          <w:b w:val="0"/>
          <w:iCs/>
          <w:color w:val="808080"/>
          <w:sz w:val="20"/>
          <w:szCs w:val="20"/>
        </w:rPr>
        <w:t>工作日</w:t>
      </w:r>
      <w:r w:rsidRPr="00682C33">
        <w:rPr>
          <w:rFonts w:ascii="Courier New" w:eastAsia="Times New Roman" w:hAnsi="Courier New" w:cs="Courier New"/>
          <w:b w:val="0"/>
          <w:iCs/>
          <w:color w:val="808080"/>
          <w:sz w:val="20"/>
          <w:szCs w:val="20"/>
        </w:rPr>
        <w:t xml:space="preserve"> , </w:t>
      </w:r>
      <w:r w:rsidRPr="00682C33">
        <w:rPr>
          <w:rFonts w:ascii="Microsoft YaHei" w:eastAsia="Microsoft YaHei" w:hAnsi="Microsoft YaHei" w:cs="Microsoft YaHei" w:hint="eastAsia"/>
          <w:b w:val="0"/>
          <w:iCs/>
          <w:color w:val="808080"/>
          <w:sz w:val="20"/>
          <w:szCs w:val="20"/>
        </w:rPr>
        <w:t>星期</w:t>
      </w:r>
      <w:r w:rsidRPr="00682C33">
        <w:rPr>
          <w:rFonts w:ascii="Courier New" w:eastAsia="Times New Roman" w:hAnsi="Courier New" w:cs="Courier New"/>
          <w:b w:val="0"/>
          <w:iCs/>
          <w:color w:val="808080"/>
          <w:sz w:val="20"/>
          <w:szCs w:val="20"/>
        </w:rPr>
        <w:t xml:space="preserve">6-7  </w:t>
      </w:r>
      <w:r w:rsidRPr="00682C33">
        <w:rPr>
          <w:rFonts w:ascii="Microsoft YaHei" w:eastAsia="Microsoft YaHei" w:hAnsi="Microsoft YaHei" w:cs="Microsoft YaHei" w:hint="eastAsia"/>
          <w:b w:val="0"/>
          <w:iCs/>
          <w:color w:val="808080"/>
          <w:sz w:val="20"/>
          <w:szCs w:val="20"/>
        </w:rPr>
        <w:t>输出休息日</w:t>
      </w:r>
      <w:r w:rsidRPr="00682C33">
        <w:rPr>
          <w:rFonts w:ascii="Courier New" w:eastAsia="Times New Roman" w:hAnsi="Courier New" w:cs="Courier New"/>
          <w:b w:val="0"/>
          <w:iCs/>
          <w:color w:val="808080"/>
          <w:sz w:val="20"/>
          <w:szCs w:val="20"/>
        </w:rPr>
        <w:br/>
        <w:t xml:space="preserve">   case 1 case 2... case5 </w:t>
      </w:r>
      <w:r w:rsidRPr="00682C33">
        <w:rPr>
          <w:rFonts w:ascii="Microsoft YaHei" w:eastAsia="Microsoft YaHei" w:hAnsi="Microsoft YaHei" w:cs="Microsoft YaHei" w:hint="eastAsia"/>
          <w:b w:val="0"/>
          <w:iCs/>
          <w:color w:val="808080"/>
          <w:sz w:val="20"/>
          <w:szCs w:val="20"/>
        </w:rPr>
        <w:t>输出结果相同</w:t>
      </w:r>
      <w:r w:rsidRPr="00682C33">
        <w:rPr>
          <w:rFonts w:ascii="Courier New" w:eastAsia="Times New Roman" w:hAnsi="Courier New" w:cs="Courier New"/>
          <w:b w:val="0"/>
          <w:iCs/>
          <w:color w:val="808080"/>
          <w:sz w:val="20"/>
          <w:szCs w:val="20"/>
        </w:rPr>
        <w:br/>
        <w:t xml:space="preserve">   </w:t>
      </w:r>
      <w:r w:rsidRPr="00682C33">
        <w:rPr>
          <w:rFonts w:ascii="Courier New" w:eastAsia="Times New Roman" w:hAnsi="Courier New" w:cs="Courier New"/>
          <w:b w:val="0"/>
          <w:iCs/>
          <w:color w:val="808080"/>
          <w:sz w:val="20"/>
          <w:szCs w:val="20"/>
        </w:rPr>
        <w:br/>
        <w:t xml:space="preserve">   case </w:t>
      </w:r>
      <w:r w:rsidRPr="00682C33">
        <w:rPr>
          <w:rFonts w:ascii="Microsoft YaHei" w:eastAsia="Microsoft YaHei" w:hAnsi="Microsoft YaHei" w:cs="Microsoft YaHei" w:hint="eastAsia"/>
          <w:b w:val="0"/>
          <w:iCs/>
          <w:color w:val="808080"/>
          <w:sz w:val="20"/>
          <w:szCs w:val="20"/>
        </w:rPr>
        <w:t>后面的常量</w:t>
      </w:r>
      <w:r w:rsidRPr="00682C33">
        <w:rPr>
          <w:rFonts w:ascii="Courier New" w:eastAsia="Times New Roman" w:hAnsi="Courier New" w:cs="Courier New"/>
          <w:b w:val="0"/>
          <w:iCs/>
          <w:color w:val="808080"/>
          <w:sz w:val="20"/>
          <w:szCs w:val="20"/>
        </w:rPr>
        <w:t>,</w:t>
      </w:r>
      <w:r w:rsidRPr="00682C33">
        <w:rPr>
          <w:rFonts w:ascii="Microsoft YaHei" w:eastAsia="Microsoft YaHei" w:hAnsi="Microsoft YaHei" w:cs="Microsoft YaHei" w:hint="eastAsia"/>
          <w:b w:val="0"/>
          <w:iCs/>
          <w:color w:val="808080"/>
          <w:sz w:val="20"/>
          <w:szCs w:val="20"/>
        </w:rPr>
        <w:t>和</w:t>
      </w:r>
      <w:r w:rsidRPr="00682C33">
        <w:rPr>
          <w:rFonts w:ascii="Courier New" w:eastAsia="Times New Roman" w:hAnsi="Courier New" w:cs="Courier New"/>
          <w:b w:val="0"/>
          <w:iCs/>
          <w:color w:val="808080"/>
          <w:sz w:val="20"/>
          <w:szCs w:val="20"/>
        </w:rPr>
        <w:t>switch</w:t>
      </w:r>
      <w:r w:rsidRPr="00682C33">
        <w:rPr>
          <w:rFonts w:ascii="Microsoft YaHei" w:eastAsia="Microsoft YaHei" w:hAnsi="Microsoft YaHei" w:cs="Microsoft YaHei" w:hint="eastAsia"/>
          <w:b w:val="0"/>
          <w:iCs/>
          <w:color w:val="808080"/>
          <w:sz w:val="20"/>
          <w:szCs w:val="20"/>
        </w:rPr>
        <w:t>中数据相同</w:t>
      </w:r>
      <w:r w:rsidRPr="00682C33">
        <w:rPr>
          <w:rFonts w:ascii="Courier New" w:eastAsia="Times New Roman" w:hAnsi="Courier New" w:cs="Courier New"/>
          <w:b w:val="0"/>
          <w:iCs/>
          <w:color w:val="808080"/>
          <w:sz w:val="20"/>
          <w:szCs w:val="20"/>
        </w:rPr>
        <w:t xml:space="preserve"> ,</w:t>
      </w:r>
      <w:r w:rsidRPr="00682C33">
        <w:rPr>
          <w:rFonts w:ascii="Microsoft YaHei" w:eastAsia="Microsoft YaHei" w:hAnsi="Microsoft YaHei" w:cs="Microsoft YaHei" w:hint="eastAsia"/>
          <w:b w:val="0"/>
          <w:iCs/>
          <w:color w:val="808080"/>
          <w:sz w:val="20"/>
          <w:szCs w:val="20"/>
        </w:rPr>
        <w:t>没有</w:t>
      </w:r>
      <w:r w:rsidRPr="00682C33">
        <w:rPr>
          <w:rFonts w:ascii="Courier New" w:eastAsia="Times New Roman" w:hAnsi="Courier New" w:cs="Courier New"/>
          <w:b w:val="0"/>
          <w:iCs/>
          <w:color w:val="808080"/>
          <w:sz w:val="20"/>
          <w:szCs w:val="20"/>
        </w:rPr>
        <w:t>break,</w:t>
      </w:r>
      <w:r w:rsidRPr="00682C33">
        <w:rPr>
          <w:rFonts w:ascii="Microsoft YaHei" w:eastAsia="Microsoft YaHei" w:hAnsi="Microsoft YaHei" w:cs="Microsoft YaHei" w:hint="eastAsia"/>
          <w:b w:val="0"/>
          <w:iCs/>
          <w:color w:val="808080"/>
          <w:sz w:val="20"/>
          <w:szCs w:val="20"/>
        </w:rPr>
        <w:t>一直向下穿透</w:t>
      </w:r>
      <w:r w:rsidRPr="00682C33">
        <w:rPr>
          <w:rFonts w:ascii="Courier New" w:eastAsia="Times New Roman" w:hAnsi="Courier New" w:cs="Courier New"/>
          <w:b w:val="0"/>
          <w:iCs/>
          <w:color w:val="808080"/>
          <w:sz w:val="20"/>
          <w:szCs w:val="20"/>
        </w:rPr>
        <w:br/>
        <w:t xml:space="preserve">   case </w:t>
      </w:r>
      <w:r w:rsidRPr="00682C33">
        <w:rPr>
          <w:rFonts w:ascii="Microsoft YaHei" w:eastAsia="Microsoft YaHei" w:hAnsi="Microsoft YaHei" w:cs="Microsoft YaHei" w:hint="eastAsia"/>
          <w:b w:val="0"/>
          <w:iCs/>
          <w:color w:val="808080"/>
          <w:sz w:val="20"/>
          <w:szCs w:val="20"/>
        </w:rPr>
        <w:t>后面没有</w:t>
      </w:r>
      <w:r w:rsidRPr="00682C33">
        <w:rPr>
          <w:rFonts w:ascii="Courier New" w:eastAsia="Times New Roman" w:hAnsi="Courier New" w:cs="Courier New"/>
          <w:b w:val="0"/>
          <w:iCs/>
          <w:color w:val="808080"/>
          <w:sz w:val="20"/>
          <w:szCs w:val="20"/>
        </w:rPr>
        <w:t xml:space="preserve">break, </w:t>
      </w:r>
      <w:r w:rsidRPr="00682C33">
        <w:rPr>
          <w:rFonts w:ascii="Microsoft YaHei" w:eastAsia="Microsoft YaHei" w:hAnsi="Microsoft YaHei" w:cs="Microsoft YaHei" w:hint="eastAsia"/>
          <w:b w:val="0"/>
          <w:iCs/>
          <w:color w:val="808080"/>
          <w:sz w:val="20"/>
          <w:szCs w:val="20"/>
        </w:rPr>
        <w:t>程序就会一直向下穿透</w:t>
      </w:r>
      <w:r w:rsidR="00682C3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271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27150">
        <w:rPr>
          <w:rFonts w:ascii="Courier New" w:eastAsia="Times New Roman" w:hAnsi="Courier New" w:cs="Courier New"/>
          <w:sz w:val="18"/>
          <w:szCs w:val="18"/>
        </w:rPr>
        <w:t xml:space="preserve">public class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SwitchDemo_1{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927150">
        <w:rPr>
          <w:rFonts w:ascii="Courier New" w:eastAsia="Times New Roman" w:hAnsi="Courier New" w:cs="Courier New"/>
          <w:sz w:val="18"/>
          <w:szCs w:val="18"/>
        </w:rPr>
        <w:t xml:space="preserve">public static void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main(String[] args){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927150">
        <w:rPr>
          <w:rFonts w:ascii="Courier New" w:eastAsia="Times New Roman" w:hAnsi="Courier New" w:cs="Courier New"/>
          <w:sz w:val="18"/>
          <w:szCs w:val="18"/>
        </w:rPr>
        <w:t xml:space="preserve">int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 = 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</w:t>
      </w:r>
      <w:r w:rsidRPr="00927150">
        <w:rPr>
          <w:rFonts w:ascii="Courier New" w:eastAsia="Times New Roman" w:hAnsi="Courier New" w:cs="Courier New"/>
          <w:sz w:val="18"/>
          <w:szCs w:val="18"/>
        </w:rPr>
        <w:t>switch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(week){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927150">
        <w:rPr>
          <w:rFonts w:ascii="Courier New" w:eastAsia="Times New Roman" w:hAnsi="Courier New" w:cs="Courier New"/>
          <w:sz w:val="18"/>
          <w:szCs w:val="18"/>
        </w:rPr>
        <w:t xml:space="preserve">case 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927150">
        <w:rPr>
          <w:rFonts w:ascii="Courier New" w:eastAsia="Times New Roman" w:hAnsi="Courier New" w:cs="Courier New"/>
          <w:sz w:val="18"/>
          <w:szCs w:val="18"/>
        </w:rPr>
        <w:t xml:space="preserve">case 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927150">
        <w:rPr>
          <w:rFonts w:ascii="Courier New" w:eastAsia="Times New Roman" w:hAnsi="Courier New" w:cs="Courier New"/>
          <w:sz w:val="18"/>
          <w:szCs w:val="18"/>
        </w:rPr>
        <w:t xml:space="preserve">case 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927150">
        <w:rPr>
          <w:rFonts w:ascii="Courier New" w:eastAsia="Times New Roman" w:hAnsi="Courier New" w:cs="Courier New"/>
          <w:sz w:val="18"/>
          <w:szCs w:val="18"/>
        </w:rPr>
        <w:t xml:space="preserve">case 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927150">
        <w:rPr>
          <w:rFonts w:ascii="Courier New" w:eastAsia="Times New Roman" w:hAnsi="Courier New" w:cs="Courier New"/>
          <w:sz w:val="18"/>
          <w:szCs w:val="18"/>
        </w:rPr>
        <w:t xml:space="preserve">case 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System.</w:t>
      </w:r>
      <w:r w:rsidRPr="00927150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out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927150">
        <w:rPr>
          <w:rFonts w:ascii="Courier New" w:eastAsia="Times New Roman" w:hAnsi="Courier New" w:cs="Courier New"/>
          <w:color w:val="008000"/>
          <w:sz w:val="18"/>
          <w:szCs w:val="18"/>
        </w:rPr>
        <w:t>"</w:t>
      </w:r>
      <w:r w:rsidRPr="00927150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工作日</w:t>
      </w:r>
      <w:r w:rsidRPr="00927150">
        <w:rPr>
          <w:rFonts w:ascii="Courier New" w:eastAsia="Times New Roman" w:hAnsi="Courier New" w:cs="Courier New"/>
          <w:color w:val="008000"/>
          <w:sz w:val="18"/>
          <w:szCs w:val="18"/>
        </w:rPr>
        <w:t>"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927150">
        <w:rPr>
          <w:rFonts w:ascii="Courier New" w:eastAsia="Times New Roman" w:hAnsi="Courier New" w:cs="Courier New"/>
          <w:sz w:val="18"/>
          <w:szCs w:val="18"/>
        </w:rPr>
        <w:t>break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927150">
        <w:rPr>
          <w:rFonts w:ascii="Courier New" w:eastAsia="Times New Roman" w:hAnsi="Courier New" w:cs="Courier New"/>
          <w:sz w:val="18"/>
          <w:szCs w:val="18"/>
        </w:rPr>
        <w:t xml:space="preserve">case 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927150">
        <w:rPr>
          <w:rFonts w:ascii="Courier New" w:eastAsia="Times New Roman" w:hAnsi="Courier New" w:cs="Courier New"/>
          <w:sz w:val="18"/>
          <w:szCs w:val="18"/>
        </w:rPr>
        <w:t xml:space="preserve">case </w:t>
      </w:r>
      <w:r w:rsidRPr="00927150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System.</w:t>
      </w:r>
      <w:r w:rsidRPr="00927150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out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927150">
        <w:rPr>
          <w:rFonts w:ascii="Courier New" w:eastAsia="Times New Roman" w:hAnsi="Courier New" w:cs="Courier New"/>
          <w:color w:val="008000"/>
          <w:sz w:val="18"/>
          <w:szCs w:val="18"/>
        </w:rPr>
        <w:t>"</w:t>
      </w:r>
      <w:r w:rsidRPr="00927150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休息日</w:t>
      </w:r>
      <w:r w:rsidRPr="00927150">
        <w:rPr>
          <w:rFonts w:ascii="Courier New" w:eastAsia="Times New Roman" w:hAnsi="Courier New" w:cs="Courier New"/>
          <w:color w:val="008000"/>
          <w:sz w:val="18"/>
          <w:szCs w:val="18"/>
        </w:rPr>
        <w:t>"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927150">
        <w:rPr>
          <w:rFonts w:ascii="Courier New" w:eastAsia="Times New Roman" w:hAnsi="Courier New" w:cs="Courier New"/>
          <w:sz w:val="18"/>
          <w:szCs w:val="18"/>
        </w:rPr>
        <w:t>break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92715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82C6037" w14:textId="77777777" w:rsidR="00E351D8" w:rsidRDefault="00E351D8" w:rsidP="00E351D8">
      <w:pPr>
        <w:pStyle w:val="BodyText"/>
      </w:pPr>
    </w:p>
    <w:p w14:paraId="6DB56A77" w14:textId="6354DFA0" w:rsidR="00E351D8" w:rsidRDefault="00E351D8" w:rsidP="00E351D8">
      <w:pPr>
        <w:pStyle w:val="Heading2"/>
      </w:pPr>
      <w:r>
        <w:lastRenderedPageBreak/>
        <w:t>方法的定义</w:t>
      </w:r>
    </w:p>
    <w:p w14:paraId="7973E216" w14:textId="77777777" w:rsidR="00E351D8" w:rsidRPr="00E351D8" w:rsidRDefault="00E351D8" w:rsidP="00E351D8">
      <w:pPr>
        <w:pStyle w:val="BodyText"/>
      </w:pPr>
    </w:p>
    <w:p w14:paraId="005BFA9A" w14:textId="73972F2F" w:rsidR="0036468A" w:rsidRPr="004B0EA1" w:rsidRDefault="0036468A" w:rsidP="0036468A">
      <w:pPr>
        <w:pStyle w:val="Heading3"/>
      </w:pPr>
      <w:r>
        <w:t>方法的定义</w:t>
      </w:r>
    </w:p>
    <w:p w14:paraId="52DFC9CE" w14:textId="77777777" w:rsidR="00927150" w:rsidRPr="001D0915" w:rsidRDefault="00927150" w:rsidP="001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C1EF68" w14:textId="77777777" w:rsidR="001D0915" w:rsidRPr="00BE0F2A" w:rsidRDefault="001D0915" w:rsidP="00CB2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4C9E57" w14:textId="77777777" w:rsidR="00E351D8" w:rsidRPr="00682C33" w:rsidRDefault="00E351D8" w:rsidP="00E3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方法定义和使用的注意事项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1.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方法不能定义在另一个方法的里面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2.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写错方法名字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3.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写错了参数列表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4.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方法返回值是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t>void,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方法中可以省略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return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不写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return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下面不能有代码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5.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方法返回值类型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和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return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后面数据类型必须匹配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6.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方法重复定义问题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7.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调用方法的时候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返回值是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void,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不能写在输出语句</w:t>
      </w:r>
      <w:r w:rsidRPr="00682C33">
        <w:rPr>
          <w:rFonts w:ascii="Microsoft YaHei" w:eastAsia="Microsoft YaHei" w:hAnsi="Microsoft YaHei" w:cs="Microsoft YaHei"/>
          <w:iCs/>
          <w:color w:val="808080"/>
          <w:sz w:val="20"/>
          <w:szCs w:val="20"/>
        </w:rPr>
        <w:t>中</w:t>
      </w:r>
    </w:p>
    <w:p w14:paraId="0E109BCB" w14:textId="7BA44E93" w:rsidR="00AC101D" w:rsidRPr="00682C33" w:rsidRDefault="00AC101D" w:rsidP="00BE0F2A">
      <w:pPr>
        <w:pStyle w:val="BodyText"/>
        <w:rPr>
          <w:sz w:val="20"/>
          <w:szCs w:val="20"/>
        </w:rPr>
      </w:pPr>
    </w:p>
    <w:p w14:paraId="37633AE9" w14:textId="77777777" w:rsidR="00E351D8" w:rsidRPr="00682C33" w:rsidRDefault="00E351D8" w:rsidP="00BE0F2A">
      <w:pPr>
        <w:pStyle w:val="BodyText"/>
        <w:rPr>
          <w:sz w:val="20"/>
          <w:szCs w:val="20"/>
        </w:rPr>
      </w:pPr>
    </w:p>
    <w:p w14:paraId="74D7C52C" w14:textId="77777777" w:rsidR="00E351D8" w:rsidRPr="00682C33" w:rsidRDefault="00E351D8" w:rsidP="00BE0F2A">
      <w:pPr>
        <w:pStyle w:val="BodyText"/>
        <w:rPr>
          <w:sz w:val="20"/>
          <w:szCs w:val="20"/>
        </w:rPr>
      </w:pPr>
    </w:p>
    <w:p w14:paraId="32164353" w14:textId="71304437" w:rsidR="00E351D8" w:rsidRPr="00682C33" w:rsidRDefault="00E351D8" w:rsidP="00E3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Cs/>
          <w:color w:val="808080"/>
          <w:sz w:val="20"/>
          <w:szCs w:val="20"/>
        </w:rPr>
      </w:pP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方法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调用中的参数传递问题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1.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方法参数是基本数据类型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2.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方法参数是引用类型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传递的是内存地址</w:t>
      </w:r>
      <w:r w:rsidRPr="00682C33">
        <w:rPr>
          <w:rFonts w:ascii="Courier New" w:eastAsia="Times New Roman" w:hAnsi="Courier New" w:cs="Courier New"/>
          <w:iCs/>
          <w:color w:val="808080"/>
          <w:sz w:val="20"/>
          <w:szCs w:val="20"/>
        </w:rPr>
        <w:t>!!!</w:t>
      </w:r>
    </w:p>
    <w:p w14:paraId="6E26C39E" w14:textId="77777777" w:rsidR="00E351D8" w:rsidRDefault="00E351D8" w:rsidP="00E3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602B73BE" w14:textId="77777777" w:rsidR="00E351D8" w:rsidRDefault="00E351D8" w:rsidP="00E3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7E0416DD" w14:textId="77777777" w:rsidR="00E351D8" w:rsidRDefault="00E351D8" w:rsidP="00E3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300778EB" w14:textId="5CA76764" w:rsidR="00E351D8" w:rsidRDefault="00E351D8" w:rsidP="00E351D8">
      <w:pPr>
        <w:pStyle w:val="Heading2"/>
      </w:pPr>
      <w:r>
        <w:lastRenderedPageBreak/>
        <w:t>方法的</w:t>
      </w:r>
      <w:r>
        <w:t>OVERLOAD</w:t>
      </w:r>
    </w:p>
    <w:p w14:paraId="7DEE0A20" w14:textId="77777777" w:rsidR="00E351D8" w:rsidRPr="00E351D8" w:rsidRDefault="00E351D8" w:rsidP="00E3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FA23AD" w14:textId="028D1C6F" w:rsidR="0036468A" w:rsidRDefault="0036468A" w:rsidP="0036468A">
      <w:pPr>
        <w:pStyle w:val="Heading3"/>
      </w:pPr>
      <w:r>
        <w:t>方法</w:t>
      </w:r>
      <w:r>
        <w:t>overload</w:t>
      </w:r>
    </w:p>
    <w:p w14:paraId="3CFDBF64" w14:textId="77777777" w:rsidR="0036468A" w:rsidRDefault="0036468A" w:rsidP="0036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iCs/>
          <w:color w:val="808080"/>
          <w:sz w:val="22"/>
          <w:szCs w:val="22"/>
        </w:rPr>
      </w:pPr>
      <w:r w:rsidRPr="0036468A">
        <w:rPr>
          <w:rFonts w:ascii="Microsoft YaHei" w:eastAsia="Microsoft YaHei" w:hAnsi="Microsoft YaHei" w:cs="Microsoft YaHei" w:hint="eastAsia"/>
          <w:iCs/>
          <w:color w:val="808080"/>
          <w:sz w:val="22"/>
          <w:szCs w:val="22"/>
        </w:rPr>
        <w:t>方法的重载特性</w:t>
      </w:r>
      <w:r w:rsidRPr="0036468A">
        <w:rPr>
          <w:rFonts w:ascii="Courier New" w:eastAsia="Times New Roman" w:hAnsi="Courier New" w:cs="Courier New"/>
          <w:iCs/>
          <w:color w:val="808080"/>
          <w:sz w:val="22"/>
          <w:szCs w:val="22"/>
        </w:rPr>
        <w:t xml:space="preserve"> (overload)</w:t>
      </w:r>
      <w:r w:rsidRPr="0036468A">
        <w:rPr>
          <w:rFonts w:ascii="Courier New" w:eastAsia="Times New Roman" w:hAnsi="Courier New" w:cs="Courier New"/>
          <w:iCs/>
          <w:color w:val="808080"/>
          <w:sz w:val="22"/>
          <w:szCs w:val="22"/>
        </w:rPr>
        <w:br/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2"/>
          <w:szCs w:val="22"/>
        </w:rPr>
        <w:t>在同一个类中</w:t>
      </w:r>
      <w:r w:rsidRPr="0036468A">
        <w:rPr>
          <w:rFonts w:ascii="Courier New" w:eastAsia="Times New Roman" w:hAnsi="Courier New" w:cs="Courier New"/>
          <w:iCs/>
          <w:color w:val="808080"/>
          <w:sz w:val="22"/>
          <w:szCs w:val="22"/>
        </w:rPr>
        <w:t>,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2"/>
          <w:szCs w:val="22"/>
        </w:rPr>
        <w:t>允许出现同名的方法</w:t>
      </w:r>
      <w:r w:rsidRPr="0036468A">
        <w:rPr>
          <w:rFonts w:ascii="Courier New" w:eastAsia="Times New Roman" w:hAnsi="Courier New" w:cs="Courier New"/>
          <w:iCs/>
          <w:color w:val="808080"/>
          <w:sz w:val="22"/>
          <w:szCs w:val="22"/>
        </w:rPr>
        <w:t>,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2"/>
          <w:szCs w:val="22"/>
        </w:rPr>
        <w:t>只要方法的参数列表不同即可</w:t>
      </w:r>
      <w:r w:rsidRPr="0036468A">
        <w:rPr>
          <w:rFonts w:ascii="Courier New" w:eastAsia="Times New Roman" w:hAnsi="Courier New" w:cs="Courier New"/>
          <w:iCs/>
          <w:color w:val="808080"/>
          <w:sz w:val="22"/>
          <w:szCs w:val="22"/>
        </w:rPr>
        <w:t>,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2"/>
          <w:szCs w:val="22"/>
        </w:rPr>
        <w:t>这样方法就是重载</w:t>
      </w:r>
      <w:r w:rsidRPr="0036468A">
        <w:rPr>
          <w:rFonts w:ascii="Courier New" w:eastAsia="Times New Roman" w:hAnsi="Courier New" w:cs="Courier New"/>
          <w:iCs/>
          <w:color w:val="808080"/>
          <w:sz w:val="22"/>
          <w:szCs w:val="22"/>
        </w:rPr>
        <w:br/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2"/>
          <w:szCs w:val="22"/>
        </w:rPr>
        <w:t>参数列表不同</w:t>
      </w:r>
      <w:r w:rsidRPr="0036468A">
        <w:rPr>
          <w:rFonts w:ascii="Courier New" w:eastAsia="Times New Roman" w:hAnsi="Courier New" w:cs="Courier New"/>
          <w:iCs/>
          <w:color w:val="808080"/>
          <w:sz w:val="22"/>
          <w:szCs w:val="22"/>
        </w:rPr>
        <w:t xml:space="preserve">: 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2"/>
          <w:szCs w:val="22"/>
        </w:rPr>
        <w:t>参数的个数</w:t>
      </w:r>
      <w:r w:rsidRPr="0036468A">
        <w:rPr>
          <w:rFonts w:ascii="Courier New" w:eastAsia="Times New Roman" w:hAnsi="Courier New" w:cs="Courier New"/>
          <w:iCs/>
          <w:color w:val="808080"/>
          <w:sz w:val="22"/>
          <w:szCs w:val="22"/>
        </w:rPr>
        <w:t>,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2"/>
          <w:szCs w:val="22"/>
        </w:rPr>
        <w:t>数据类型</w:t>
      </w:r>
      <w:r w:rsidRPr="0036468A">
        <w:rPr>
          <w:rFonts w:ascii="Courier New" w:eastAsia="Times New Roman" w:hAnsi="Courier New" w:cs="Courier New"/>
          <w:iCs/>
          <w:color w:val="808080"/>
          <w:sz w:val="22"/>
          <w:szCs w:val="22"/>
        </w:rPr>
        <w:t>,</w:t>
      </w:r>
      <w:r w:rsidRPr="0036468A">
        <w:rPr>
          <w:rFonts w:ascii="Microsoft YaHei" w:eastAsia="Microsoft YaHei" w:hAnsi="Microsoft YaHei" w:cs="Microsoft YaHei" w:hint="eastAsia"/>
          <w:iCs/>
          <w:color w:val="808080"/>
          <w:sz w:val="22"/>
          <w:szCs w:val="22"/>
        </w:rPr>
        <w:t>顺</w:t>
      </w:r>
      <w:r w:rsidRPr="0036468A">
        <w:rPr>
          <w:rFonts w:ascii="Microsoft YaHei" w:eastAsia="Microsoft YaHei" w:hAnsi="Microsoft YaHei" w:cs="Microsoft YaHei"/>
          <w:iCs/>
          <w:color w:val="808080"/>
          <w:sz w:val="22"/>
          <w:szCs w:val="22"/>
        </w:rPr>
        <w:t>序</w:t>
      </w:r>
    </w:p>
    <w:p w14:paraId="5CC3336F" w14:textId="77777777" w:rsidR="00682C33" w:rsidRDefault="00682C33" w:rsidP="0036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iCs/>
          <w:color w:val="808080"/>
          <w:sz w:val="22"/>
          <w:szCs w:val="22"/>
        </w:rPr>
      </w:pPr>
    </w:p>
    <w:p w14:paraId="05E98808" w14:textId="6902E198" w:rsidR="00682C33" w:rsidRPr="00682C33" w:rsidRDefault="00682C33" w:rsidP="00682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Cs/>
          <w:color w:val="808080"/>
          <w:sz w:val="22"/>
          <w:szCs w:val="22"/>
        </w:rPr>
      </w:pPr>
      <w:r w:rsidRPr="00682C33">
        <w:rPr>
          <w:rFonts w:ascii="Microsoft YaHei" w:eastAsia="Microsoft YaHei" w:hAnsi="Microsoft YaHei" w:cs="Microsoft YaHei" w:hint="eastAsia"/>
          <w:iCs/>
          <w:color w:val="808080"/>
          <w:sz w:val="22"/>
          <w:szCs w:val="22"/>
        </w:rPr>
        <w:t>方法重载的注意事项</w:t>
      </w:r>
      <w:r>
        <w:rPr>
          <w:rFonts w:ascii="Courier New" w:eastAsia="Times New Roman" w:hAnsi="Courier New" w:cs="Courier New"/>
          <w:iCs/>
          <w:color w:val="808080"/>
          <w:sz w:val="22"/>
          <w:szCs w:val="22"/>
        </w:rPr>
        <w:br/>
      </w:r>
      <w:r w:rsidRPr="00682C33">
        <w:rPr>
          <w:rFonts w:ascii="Courier New" w:eastAsia="Times New Roman" w:hAnsi="Courier New" w:cs="Courier New"/>
          <w:iCs/>
          <w:color w:val="808080"/>
          <w:sz w:val="22"/>
          <w:szCs w:val="22"/>
        </w:rPr>
        <w:t xml:space="preserve">1.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2"/>
          <w:szCs w:val="22"/>
        </w:rPr>
        <w:t>参数列表必须不同</w:t>
      </w:r>
      <w:r w:rsidRPr="00682C33">
        <w:rPr>
          <w:rFonts w:ascii="Courier New" w:eastAsia="Times New Roman" w:hAnsi="Courier New" w:cs="Courier New"/>
          <w:iCs/>
          <w:color w:val="808080"/>
          <w:sz w:val="22"/>
          <w:szCs w:val="22"/>
        </w:rPr>
        <w:br/>
        <w:t xml:space="preserve">2.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2"/>
          <w:szCs w:val="22"/>
        </w:rPr>
        <w:t>重载和参数变量名无关</w:t>
      </w:r>
      <w:r w:rsidRPr="00682C33">
        <w:rPr>
          <w:rFonts w:ascii="Courier New" w:eastAsia="Times New Roman" w:hAnsi="Courier New" w:cs="Courier New"/>
          <w:iCs/>
          <w:color w:val="808080"/>
          <w:sz w:val="22"/>
          <w:szCs w:val="22"/>
        </w:rPr>
        <w:br/>
        <w:t xml:space="preserve">3.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2"/>
          <w:szCs w:val="22"/>
        </w:rPr>
        <w:t>重载和返回值类型无关</w:t>
      </w:r>
      <w:r w:rsidRPr="00682C33">
        <w:rPr>
          <w:rFonts w:ascii="Courier New" w:eastAsia="Times New Roman" w:hAnsi="Courier New" w:cs="Courier New"/>
          <w:iCs/>
          <w:color w:val="808080"/>
          <w:sz w:val="22"/>
          <w:szCs w:val="22"/>
        </w:rPr>
        <w:br/>
        <w:t xml:space="preserve">4.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2"/>
          <w:szCs w:val="22"/>
        </w:rPr>
        <w:t>重载和修饰符无关</w:t>
      </w:r>
      <w:r w:rsidRPr="00682C33">
        <w:rPr>
          <w:rFonts w:ascii="Courier New" w:eastAsia="Times New Roman" w:hAnsi="Courier New" w:cs="Courier New"/>
          <w:iCs/>
          <w:color w:val="808080"/>
          <w:sz w:val="22"/>
          <w:szCs w:val="22"/>
        </w:rPr>
        <w:br/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2"/>
          <w:szCs w:val="22"/>
        </w:rPr>
        <w:t>技巧</w:t>
      </w:r>
      <w:r w:rsidRPr="00682C33">
        <w:rPr>
          <w:rFonts w:ascii="Courier New" w:eastAsia="Times New Roman" w:hAnsi="Courier New" w:cs="Courier New"/>
          <w:iCs/>
          <w:color w:val="808080"/>
          <w:sz w:val="22"/>
          <w:szCs w:val="22"/>
        </w:rPr>
        <w:t xml:space="preserve">: </w:t>
      </w:r>
      <w:r w:rsidRPr="00682C33">
        <w:rPr>
          <w:rFonts w:ascii="Microsoft YaHei" w:eastAsia="Microsoft YaHei" w:hAnsi="Microsoft YaHei" w:cs="Microsoft YaHei" w:hint="eastAsia"/>
          <w:iCs/>
          <w:color w:val="808080"/>
          <w:sz w:val="22"/>
          <w:szCs w:val="22"/>
        </w:rPr>
        <w:t>重载看方法名和参数列表</w:t>
      </w:r>
    </w:p>
    <w:p w14:paraId="47990B41" w14:textId="77777777" w:rsidR="00682C33" w:rsidRPr="0036468A" w:rsidRDefault="00682C33" w:rsidP="0036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 w:hint="eastAsia"/>
          <w:color w:val="000000"/>
          <w:sz w:val="22"/>
          <w:szCs w:val="22"/>
        </w:rPr>
      </w:pPr>
    </w:p>
    <w:p w14:paraId="5940A832" w14:textId="591D734D" w:rsidR="00BA6405" w:rsidRDefault="00BA6405" w:rsidP="00BA6405">
      <w:pPr>
        <w:pStyle w:val="Heading2"/>
      </w:pPr>
      <w:r>
        <w:lastRenderedPageBreak/>
        <w:t>ArrayList</w:t>
      </w:r>
    </w:p>
    <w:p w14:paraId="7A887090" w14:textId="77777777" w:rsidR="0036468A" w:rsidRPr="0036468A" w:rsidRDefault="0036468A" w:rsidP="0036468A">
      <w:pPr>
        <w:pStyle w:val="BodyText"/>
      </w:pPr>
    </w:p>
    <w:p w14:paraId="7AED514E" w14:textId="0CA16FD9" w:rsidR="00BA6405" w:rsidRDefault="00BA6405" w:rsidP="00BA6405">
      <w:pPr>
        <w:pStyle w:val="Heading3"/>
      </w:pPr>
      <w:r w:rsidRPr="00BA6405">
        <w:t>ArrayList</w:t>
      </w:r>
      <w:r w:rsidRPr="00BA6405">
        <w:rPr>
          <w:rFonts w:hint="eastAsia"/>
        </w:rPr>
        <w:t>集合的使用</w:t>
      </w:r>
    </w:p>
    <w:p w14:paraId="75C3FDD2" w14:textId="77777777" w:rsidR="00BA6405" w:rsidRDefault="00BA6405" w:rsidP="00BA6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4EF04B02" w14:textId="77777777" w:rsidR="00BA6405" w:rsidRPr="00253774" w:rsidRDefault="00BA6405" w:rsidP="00BA6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iCs/>
          <w:color w:val="808080"/>
          <w:sz w:val="20"/>
          <w:szCs w:val="20"/>
        </w:rPr>
      </w:pP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t>ArrayList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集合的使用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也是引用数据类型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步骤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t>: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1. 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导入包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 java.util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包中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2. 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创建引用类型的变量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数据类型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&lt; 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集合存储的数据类型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&gt;  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变量名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 = new 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数据类型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 &lt;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集合存储的数据类型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t>&gt;  ();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集合存储的数据类型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: 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要将数据存储到集合的容器中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创建集合引用变量的时候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必须要指定好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存储的类型是什么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ArrayList&lt;String&gt; array = new ArrayList&lt;String&gt;();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3. 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变量名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t>.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方法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 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注意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: 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集合存储的数据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t>,8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个基本类型对应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t>8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个引用类型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存储引用类型</w:t>
      </w:r>
      <w:r w:rsidRPr="00BA6405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BA6405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不存储基本类</w:t>
      </w:r>
      <w:r w:rsidRPr="00BA6405">
        <w:rPr>
          <w:rFonts w:ascii="Microsoft YaHei" w:eastAsia="Microsoft YaHei" w:hAnsi="Microsoft YaHei" w:cs="Microsoft YaHei"/>
          <w:iCs/>
          <w:color w:val="808080"/>
          <w:sz w:val="20"/>
          <w:szCs w:val="20"/>
        </w:rPr>
        <w:t>型</w:t>
      </w:r>
    </w:p>
    <w:p w14:paraId="5F5AFD5D" w14:textId="77777777" w:rsidR="00253774" w:rsidRPr="00BA6405" w:rsidRDefault="00253774" w:rsidP="00BA6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 w:hint="eastAsia"/>
          <w:color w:val="000000"/>
          <w:sz w:val="18"/>
          <w:szCs w:val="18"/>
        </w:rPr>
      </w:pPr>
    </w:p>
    <w:p w14:paraId="6EAC3430" w14:textId="77777777" w:rsidR="00253774" w:rsidRPr="00253774" w:rsidRDefault="00253774" w:rsidP="00253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创建集合容器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指定存储的数据类型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存储字符串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37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ArrayList&lt;String&gt; array = </w:t>
      </w:r>
      <w:r w:rsidRPr="002537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53774">
        <w:rPr>
          <w:rFonts w:ascii="Courier New" w:eastAsia="Times New Roman" w:hAnsi="Courier New" w:cs="Courier New"/>
          <w:color w:val="000000"/>
          <w:sz w:val="18"/>
          <w:szCs w:val="18"/>
        </w:rPr>
        <w:t>ArrayList&lt;String</w:t>
      </w:r>
      <w:proofErr w:type="gramStart"/>
      <w:r w:rsidRPr="00253774">
        <w:rPr>
          <w:rFonts w:ascii="Courier New" w:eastAsia="Times New Roman" w:hAnsi="Courier New" w:cs="Courier New"/>
          <w:color w:val="000000"/>
          <w:sz w:val="18"/>
          <w:szCs w:val="18"/>
        </w:rPr>
        <w:t>&gt;(</w:t>
      </w:r>
      <w:proofErr w:type="gramEnd"/>
      <w:r w:rsidRPr="0025377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5377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377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创建集合容器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存储整数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37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ArrayList&lt;Integer&gt; array2 = </w:t>
      </w:r>
      <w:r w:rsidRPr="002537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53774">
        <w:rPr>
          <w:rFonts w:ascii="Courier New" w:eastAsia="Times New Roman" w:hAnsi="Courier New" w:cs="Courier New"/>
          <w:color w:val="000000"/>
          <w:sz w:val="18"/>
          <w:szCs w:val="18"/>
        </w:rPr>
        <w:t>ArrayList&lt;Integer&gt;();</w:t>
      </w:r>
      <w:r w:rsidRPr="0025377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377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创建集合容器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存储手机类型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37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ArrayList&lt;Phone&gt; array3 = </w:t>
      </w:r>
      <w:r w:rsidRPr="0025377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53774">
        <w:rPr>
          <w:rFonts w:ascii="Courier New" w:eastAsia="Times New Roman" w:hAnsi="Courier New" w:cs="Courier New"/>
          <w:color w:val="000000"/>
          <w:sz w:val="18"/>
          <w:szCs w:val="18"/>
        </w:rPr>
        <w:t>ArrayList&lt;Phone&gt;();</w:t>
      </w:r>
    </w:p>
    <w:p w14:paraId="5C2931D7" w14:textId="7B33A1FF" w:rsidR="00253774" w:rsidRDefault="00253774" w:rsidP="00253774">
      <w:pPr>
        <w:pStyle w:val="Heading3"/>
      </w:pPr>
      <w:r w:rsidRPr="00BA6405">
        <w:t>ArrayList</w:t>
      </w:r>
      <w:r>
        <w:rPr>
          <w:rFonts w:hint="eastAsia"/>
        </w:rPr>
        <w:t>集合中的方法</w:t>
      </w:r>
    </w:p>
    <w:p w14:paraId="67AA6BF2" w14:textId="77777777" w:rsidR="00253774" w:rsidRDefault="00253774" w:rsidP="00253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proofErr w:type="gramStart"/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add(</w:t>
      </w:r>
      <w:proofErr w:type="gramEnd"/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参数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) 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向集合中添加元素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数据存储进去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方法中的参数类型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定义集合对象时候的类型是一致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ArrayList&lt;Integer&gt; array = new ArrayList&lt;Integer&gt;();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array.add(3);</w:t>
      </w:r>
    </w:p>
    <w:p w14:paraId="1757A51A" w14:textId="5418E762" w:rsidR="00253774" w:rsidRDefault="00253774" w:rsidP="00253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proofErr w:type="gramStart"/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get(</w:t>
      </w:r>
      <w:proofErr w:type="gramEnd"/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int index) 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取出集合中的元素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,get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方法的参数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写入索引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size() 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返回集合的长度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集合存储元素的个</w:t>
      </w:r>
      <w:r w:rsidRPr="00253774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数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</w:p>
    <w:p w14:paraId="0D5A1287" w14:textId="3D0982AE" w:rsidR="00253774" w:rsidRDefault="00253774" w:rsidP="00253774">
      <w:pPr>
        <w:pStyle w:val="Heading3"/>
      </w:pPr>
      <w:r w:rsidRPr="00BA6405">
        <w:t>ArrayList</w:t>
      </w:r>
      <w:r>
        <w:rPr>
          <w:rFonts w:hint="eastAsia"/>
        </w:rPr>
        <w:t>集合</w:t>
      </w:r>
      <w:r>
        <w:rPr>
          <w:rFonts w:hint="eastAsia"/>
        </w:rPr>
        <w:t>的遍历</w:t>
      </w:r>
    </w:p>
    <w:p w14:paraId="58341A41" w14:textId="2E3C761F" w:rsidR="00253774" w:rsidRPr="00253774" w:rsidRDefault="00253774" w:rsidP="00253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</w:p>
    <w:p w14:paraId="06DAB9C3" w14:textId="77777777" w:rsidR="00253774" w:rsidRDefault="00253774" w:rsidP="00253774">
      <w:pPr>
        <w:pStyle w:val="BodyText"/>
      </w:pPr>
    </w:p>
    <w:p w14:paraId="3DF73C13" w14:textId="77777777" w:rsidR="00253774" w:rsidRPr="00253774" w:rsidRDefault="00253774" w:rsidP="00253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集合的遍历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实现思想也是索引思想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集合的索引从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0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开始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到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size()-1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get(int index)</w:t>
      </w:r>
    </w:p>
    <w:p w14:paraId="61E02446" w14:textId="77777777" w:rsidR="00253774" w:rsidRDefault="00253774" w:rsidP="00253774">
      <w:pPr>
        <w:pStyle w:val="BodyText"/>
      </w:pPr>
    </w:p>
    <w:p w14:paraId="64E9C07D" w14:textId="0B76D085" w:rsidR="00253774" w:rsidRDefault="00253774" w:rsidP="00253774">
      <w:pPr>
        <w:pStyle w:val="Heading3"/>
      </w:pPr>
      <w:r w:rsidRPr="00BA6405">
        <w:t>ArrayList</w:t>
      </w:r>
      <w:r>
        <w:rPr>
          <w:rFonts w:hint="eastAsia"/>
        </w:rPr>
        <w:t>集合的</w:t>
      </w:r>
      <w:r>
        <w:rPr>
          <w:rFonts w:hint="eastAsia"/>
        </w:rPr>
        <w:t>补充</w:t>
      </w:r>
    </w:p>
    <w:p w14:paraId="631CDA26" w14:textId="77777777" w:rsidR="00253774" w:rsidRPr="00253774" w:rsidRDefault="00253774" w:rsidP="00253774">
      <w:pPr>
        <w:pStyle w:val="BodyText"/>
      </w:pPr>
    </w:p>
    <w:p w14:paraId="2767582D" w14:textId="3685A1C1" w:rsidR="00253774" w:rsidRDefault="00253774" w:rsidP="00253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</w:pP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集合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ArrayList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方法的补充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add(int 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索引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存储的元素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) 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将元素添加到指定的索引上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set(int 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索引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修改后的元素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) 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将指定索引的元素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进行修改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remove(int 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索引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) 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删除指定索引上的元素</w:t>
      </w:r>
      <w:r w:rsidRPr="0025377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clear() </w:t>
      </w:r>
      <w:r w:rsidRPr="00253774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清空集合中的所有元</w:t>
      </w:r>
      <w:r w:rsidRPr="00253774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素</w:t>
      </w:r>
    </w:p>
    <w:p w14:paraId="41840B7B" w14:textId="77777777" w:rsidR="00E37BE9" w:rsidRDefault="00E37BE9" w:rsidP="00253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</w:pPr>
    </w:p>
    <w:p w14:paraId="3DE81B1C" w14:textId="1F31A0CF" w:rsidR="00E37BE9" w:rsidRDefault="00E37BE9" w:rsidP="00E37BE9">
      <w:pPr>
        <w:pStyle w:val="Heading2"/>
      </w:pPr>
      <w:r>
        <w:lastRenderedPageBreak/>
        <w:t>定义类</w:t>
      </w:r>
    </w:p>
    <w:p w14:paraId="01B9546A" w14:textId="77777777" w:rsidR="00E37BE9" w:rsidRPr="00253774" w:rsidRDefault="00E37BE9" w:rsidP="00253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 w:hint="eastAsia"/>
          <w:color w:val="000000"/>
          <w:sz w:val="18"/>
          <w:szCs w:val="18"/>
        </w:rPr>
      </w:pPr>
    </w:p>
    <w:p w14:paraId="2C441F0C" w14:textId="4A3F438A" w:rsidR="004D3F41" w:rsidRDefault="004D3F41" w:rsidP="004D3F41">
      <w:pPr>
        <w:pStyle w:val="Heading3"/>
      </w:pPr>
      <w:r>
        <w:t>类的定义</w:t>
      </w:r>
    </w:p>
    <w:p w14:paraId="780EE929" w14:textId="77777777" w:rsidR="004D3F41" w:rsidRDefault="004D3F41" w:rsidP="004D3F41">
      <w:pPr>
        <w:pStyle w:val="BodyText"/>
      </w:pPr>
    </w:p>
    <w:p w14:paraId="496819A8" w14:textId="77777777" w:rsidR="004D3F41" w:rsidRDefault="004D3F41" w:rsidP="004D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使用类的形式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对现实中的事物进行描述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事物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属性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</w:p>
    <w:p w14:paraId="20F055C5" w14:textId="39AD114E" w:rsidR="004D3F41" w:rsidRPr="004D3F41" w:rsidRDefault="004D3F41" w:rsidP="004D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这个事物具备的功能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属性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格式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public class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类名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{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属性定义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修饰符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数据类型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变量名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值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方法定义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修饰符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返回值类型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方法名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参数列表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){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}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}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要求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使用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Java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中的类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描述生活中的手机这个事物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手机事物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具备哪些属性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属于他自己的特性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颜色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品牌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大</w:t>
      </w:r>
      <w:r w:rsidRPr="004D3F41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小</w:t>
      </w:r>
    </w:p>
    <w:p w14:paraId="6F13B68A" w14:textId="77777777" w:rsidR="004D3F41" w:rsidRDefault="004D3F41" w:rsidP="004D3F41">
      <w:pPr>
        <w:pStyle w:val="BodyText"/>
      </w:pPr>
    </w:p>
    <w:p w14:paraId="3F7DBDEB" w14:textId="77777777" w:rsidR="004D3F41" w:rsidRDefault="004D3F41" w:rsidP="004D3F41">
      <w:pPr>
        <w:pStyle w:val="BodyText"/>
      </w:pPr>
    </w:p>
    <w:p w14:paraId="09C9E22E" w14:textId="77777777" w:rsidR="004D3F41" w:rsidRPr="004D3F41" w:rsidRDefault="004D3F41" w:rsidP="004D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实现引用类型的步骤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1: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导入包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,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类都是在同一个文件夹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不需要导入包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2: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创建引用类型的变量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3: 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变量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类型中的功</w:t>
      </w:r>
      <w:r w:rsidRPr="004D3F41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能</w:t>
      </w:r>
    </w:p>
    <w:p w14:paraId="55EBBF61" w14:textId="77777777" w:rsidR="004D3F41" w:rsidRDefault="004D3F41" w:rsidP="004D3F41">
      <w:pPr>
        <w:pStyle w:val="BodyText"/>
      </w:pPr>
    </w:p>
    <w:p w14:paraId="20F6B988" w14:textId="77777777" w:rsidR="004D3F41" w:rsidRDefault="004D3F41" w:rsidP="004D3F41">
      <w:pPr>
        <w:pStyle w:val="BodyText"/>
      </w:pPr>
    </w:p>
    <w:p w14:paraId="39C26E37" w14:textId="77777777" w:rsidR="004D3F41" w:rsidRPr="004D3F41" w:rsidRDefault="004D3F41" w:rsidP="004D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测试手机类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创建</w:t>
      </w:r>
      <w:r w:rsidRPr="004D3F4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2</w:t>
      </w:r>
      <w:r w:rsidRPr="004D3F41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个手机类的变</w:t>
      </w:r>
      <w:r w:rsidRPr="004D3F41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量</w:t>
      </w:r>
    </w:p>
    <w:p w14:paraId="34386070" w14:textId="77777777" w:rsidR="004D3F41" w:rsidRPr="004D3F41" w:rsidRDefault="004D3F41" w:rsidP="004D3F41">
      <w:pPr>
        <w:pStyle w:val="BodyText"/>
      </w:pPr>
    </w:p>
    <w:p w14:paraId="3C6D5D3B" w14:textId="2F741820" w:rsidR="004D3F41" w:rsidRDefault="004D3F41" w:rsidP="004D3F41">
      <w:pPr>
        <w:pStyle w:val="Heading2"/>
      </w:pPr>
      <w:r>
        <w:lastRenderedPageBreak/>
        <w:t>排序</w:t>
      </w:r>
    </w:p>
    <w:p w14:paraId="2DEE9C25" w14:textId="284B79D5" w:rsidR="004D3F41" w:rsidRDefault="004D3F41" w:rsidP="004D3F41">
      <w:pPr>
        <w:pStyle w:val="Heading3"/>
      </w:pPr>
      <w:proofErr w:type="gramStart"/>
      <w:r w:rsidRPr="004D3F41">
        <w:t>bubbleSort</w:t>
      </w:r>
      <w:proofErr w:type="gramEnd"/>
    </w:p>
    <w:p w14:paraId="56C41FAD" w14:textId="49CA8535" w:rsidR="00214E42" w:rsidRPr="00214E42" w:rsidRDefault="00214E42" w:rsidP="00214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定义方法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实现数组的冒泡排序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返回值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: 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没有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参数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:  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数组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14E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bubbleSort(</w:t>
      </w:r>
      <w:r w:rsidRPr="00214E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[] arr){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214E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14E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214E4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; i &lt; arr.</w:t>
      </w:r>
      <w:r w:rsidRPr="00214E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length 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214E4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; i++){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214E42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每次内循环的比较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14E42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从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0</w:t>
      </w:r>
      <w:r w:rsidRPr="00214E42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索引开始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214E42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每次都在递减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214E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14E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Pr="00214E4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; j &lt; arr.</w:t>
      </w:r>
      <w:r w:rsidRPr="00214E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-i-</w:t>
      </w:r>
      <w:r w:rsidRPr="00214E4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; j++){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214E42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比较的索引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14E42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是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j</w:t>
      </w:r>
      <w:r w:rsidRPr="00214E42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和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j+1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</w:t>
      </w:r>
      <w:r w:rsidRPr="00214E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(arr[j] &gt; arr[j+</w:t>
      </w:r>
      <w:r w:rsidRPr="00214E4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]){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214E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temp = arr[j];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arr[j] = arr[j+</w:t>
      </w:r>
      <w:r w:rsidRPr="00214E4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arr[j+</w:t>
      </w:r>
      <w:r w:rsidRPr="00214E4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] = temp;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}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4C6F2A10" w14:textId="77777777" w:rsidR="00214E42" w:rsidRDefault="00214E42" w:rsidP="00214E42">
      <w:pPr>
        <w:pStyle w:val="BodyText"/>
      </w:pPr>
    </w:p>
    <w:p w14:paraId="6DEAF1DF" w14:textId="2D72C821" w:rsidR="00214E42" w:rsidRDefault="00214E42" w:rsidP="00214E42">
      <w:pPr>
        <w:pStyle w:val="Heading3"/>
      </w:pPr>
      <w:proofErr w:type="gramStart"/>
      <w:r>
        <w:t>select</w:t>
      </w:r>
      <w:r w:rsidRPr="004D3F41">
        <w:t>Sort</w:t>
      </w:r>
      <w:proofErr w:type="gramEnd"/>
    </w:p>
    <w:p w14:paraId="27745928" w14:textId="77777777" w:rsidR="00214E42" w:rsidRDefault="00214E42" w:rsidP="00214E42">
      <w:pPr>
        <w:pStyle w:val="BodyText"/>
      </w:pPr>
    </w:p>
    <w:p w14:paraId="026FA12D" w14:textId="463469F3" w:rsidR="00214E42" w:rsidRPr="00214E42" w:rsidRDefault="00214E42" w:rsidP="00214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    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定义方法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实现数组的选择排序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返回值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: 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没有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参数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:  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数组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实现步骤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t>: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1.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嵌套循环实现排序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  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外循环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控制的是一共比较了多少次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 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内循环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控制的是每次比较了多少个元素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2. 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判断元素的大小值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    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小值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存储到小的索引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14E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selectSort(</w:t>
      </w:r>
      <w:r w:rsidRPr="00214E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[] arr){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214E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14E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214E4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; i &lt; arr.</w:t>
      </w:r>
      <w:r w:rsidRPr="00214E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length 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214E4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; i++){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214E42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内循环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14E42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是每次都在减少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14E42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修改变量的定义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214E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14E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j = i+</w:t>
      </w:r>
      <w:r w:rsidRPr="00214E4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; j &lt; arr.</w:t>
      </w:r>
      <w:r w:rsidRPr="00214E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length 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; j++){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214E42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数组的元素进行判断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</w:t>
      </w:r>
      <w:r w:rsidRPr="00214E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(arr[i] &gt; arr[j]){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214E42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数组的换位</w:t>
      </w:r>
      <w:r w:rsidRPr="00214E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214E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t>temp = arr[i];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arr[i] = arr[j];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arr[j] = temp; 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}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214E4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358D0BBA" w14:textId="77777777" w:rsidR="00214E42" w:rsidRPr="00214E42" w:rsidRDefault="00214E42" w:rsidP="00214E42">
      <w:pPr>
        <w:pStyle w:val="BodyText"/>
      </w:pPr>
    </w:p>
    <w:p w14:paraId="5FAD8B77" w14:textId="77777777" w:rsidR="00214E42" w:rsidRPr="00214E42" w:rsidRDefault="00214E42" w:rsidP="00214E42">
      <w:pPr>
        <w:pStyle w:val="BodyText"/>
      </w:pPr>
    </w:p>
    <w:p w14:paraId="44E7F811" w14:textId="77777777" w:rsidR="00214E42" w:rsidRDefault="00214E42" w:rsidP="00214E42">
      <w:pPr>
        <w:pStyle w:val="Heading3"/>
      </w:pPr>
      <w:proofErr w:type="gramStart"/>
      <w:r>
        <w:t>select</w:t>
      </w:r>
      <w:r w:rsidRPr="004D3F41">
        <w:t>Sort</w:t>
      </w:r>
      <w:proofErr w:type="gramEnd"/>
    </w:p>
    <w:p w14:paraId="0D0F469C" w14:textId="6222EA85" w:rsidR="00214E42" w:rsidRDefault="00214E42" w:rsidP="00214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iCs/>
          <w:color w:val="808080"/>
          <w:sz w:val="20"/>
          <w:szCs w:val="20"/>
        </w:rPr>
      </w:pP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两种排序的方式</w:t>
      </w:r>
      <w:r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选择排序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: 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数组的每个元素都进行比较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冒泡排序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: 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数组中相邻元素进行比较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规则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: 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比较大小</w:t>
      </w:r>
      <w:r w:rsidRPr="00214E42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214E42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位置交</w:t>
      </w:r>
      <w:r w:rsidRPr="00214E42">
        <w:rPr>
          <w:rFonts w:ascii="Microsoft YaHei" w:eastAsia="Microsoft YaHei" w:hAnsi="Microsoft YaHei" w:cs="Microsoft YaHei"/>
          <w:iCs/>
          <w:color w:val="808080"/>
          <w:sz w:val="20"/>
          <w:szCs w:val="20"/>
        </w:rPr>
        <w:t>换</w:t>
      </w:r>
    </w:p>
    <w:p w14:paraId="0D078D4E" w14:textId="77777777" w:rsidR="002406C3" w:rsidRDefault="002406C3" w:rsidP="00214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Microsoft YaHei"/>
          <w:iCs/>
          <w:color w:val="808080"/>
          <w:sz w:val="20"/>
          <w:szCs w:val="20"/>
        </w:rPr>
      </w:pPr>
    </w:p>
    <w:p w14:paraId="1167B8C2" w14:textId="3DF51E91" w:rsidR="002406C3" w:rsidRDefault="002406C3" w:rsidP="002406C3">
      <w:pPr>
        <w:pStyle w:val="Heading2"/>
      </w:pPr>
      <w:r>
        <w:lastRenderedPageBreak/>
        <w:t>查找</w:t>
      </w:r>
    </w:p>
    <w:p w14:paraId="75C493D1" w14:textId="77777777" w:rsidR="002406C3" w:rsidRPr="00214E42" w:rsidRDefault="002406C3" w:rsidP="00214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 w:hint="eastAsia"/>
          <w:color w:val="000000"/>
          <w:sz w:val="20"/>
          <w:szCs w:val="20"/>
        </w:rPr>
      </w:pPr>
    </w:p>
    <w:p w14:paraId="480E1A64" w14:textId="2C4F2BCD" w:rsidR="000B3040" w:rsidRDefault="000B3040" w:rsidP="000B3040">
      <w:pPr>
        <w:pStyle w:val="Heading3"/>
      </w:pPr>
      <w:r>
        <w:t>顺序查找</w:t>
      </w:r>
    </w:p>
    <w:p w14:paraId="414EA56E" w14:textId="77777777" w:rsidR="000B3040" w:rsidRPr="000B3040" w:rsidRDefault="000B3040" w:rsidP="000B3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3040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定义方法</w:t>
      </w:r>
      <w:r w:rsidRPr="000B3040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0B3040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实现数组的普通查询</w:t>
      </w:r>
      <w:r w:rsidRPr="000B3040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</w:t>
      </w:r>
      <w:r w:rsidRPr="000B3040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返回值</w:t>
      </w:r>
      <w:r w:rsidRPr="000B3040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: </w:t>
      </w:r>
      <w:r w:rsidRPr="000B3040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索引</w:t>
      </w:r>
      <w:r w:rsidRPr="000B3040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</w:t>
      </w:r>
      <w:r w:rsidRPr="000B3040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参数</w:t>
      </w:r>
      <w:r w:rsidRPr="000B3040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:   </w:t>
      </w:r>
      <w:r w:rsidRPr="000B3040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数组</w:t>
      </w:r>
      <w:r w:rsidRPr="000B3040">
        <w:rPr>
          <w:rFonts w:ascii="Courier New" w:eastAsia="Times New Roman" w:hAnsi="Courier New" w:cs="Courier New"/>
          <w:iCs/>
          <w:color w:val="808080"/>
          <w:sz w:val="20"/>
          <w:szCs w:val="20"/>
        </w:rPr>
        <w:t xml:space="preserve">, </w:t>
      </w:r>
      <w:r w:rsidRPr="000B3040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被找的元素</w:t>
      </w:r>
      <w:r w:rsidRPr="000B3040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</w:t>
      </w:r>
      <w:r w:rsidRPr="000B3040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</w:t>
      </w:r>
      <w:r w:rsidRPr="000B3040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实现步骤</w:t>
      </w:r>
      <w:r w:rsidRPr="000B3040">
        <w:rPr>
          <w:rFonts w:ascii="Courier New" w:eastAsia="Times New Roman" w:hAnsi="Courier New" w:cs="Courier New"/>
          <w:iCs/>
          <w:color w:val="808080"/>
          <w:sz w:val="20"/>
          <w:szCs w:val="20"/>
        </w:rPr>
        <w:t>:</w:t>
      </w:r>
      <w:r w:rsidRPr="000B3040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1. </w:t>
      </w:r>
      <w:r w:rsidRPr="000B3040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遍历数组</w:t>
      </w:r>
      <w:r w:rsidRPr="000B3040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2. </w:t>
      </w:r>
      <w:r w:rsidRPr="000B3040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遍历过程中</w:t>
      </w:r>
      <w:r w:rsidRPr="000B3040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0B3040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使用元素和数组中的元素进行比较</w:t>
      </w:r>
      <w:r w:rsidRPr="000B3040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  <w:t xml:space="preserve">   </w:t>
      </w:r>
      <w:r w:rsidRPr="000B3040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如果相同</w:t>
      </w:r>
      <w:r w:rsidRPr="000B3040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0B3040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返回元素在数组中的索引</w:t>
      </w:r>
      <w:r w:rsidRPr="000B3040">
        <w:rPr>
          <w:rFonts w:ascii="Courier New" w:eastAsia="Times New Roman" w:hAnsi="Courier New" w:cs="Courier New"/>
          <w:iCs/>
          <w:color w:val="808080"/>
          <w:sz w:val="20"/>
          <w:szCs w:val="20"/>
        </w:rPr>
        <w:br/>
      </w:r>
      <w:r w:rsidRPr="000B3040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如果不同</w:t>
      </w:r>
      <w:r w:rsidRPr="000B3040">
        <w:rPr>
          <w:rFonts w:ascii="Courier New" w:eastAsia="Times New Roman" w:hAnsi="Courier New" w:cs="Courier New"/>
          <w:iCs/>
          <w:color w:val="808080"/>
          <w:sz w:val="20"/>
          <w:szCs w:val="20"/>
        </w:rPr>
        <w:t>,</w:t>
      </w:r>
      <w:r w:rsidRPr="000B3040">
        <w:rPr>
          <w:rFonts w:ascii="Microsoft YaHei" w:eastAsia="Microsoft YaHei" w:hAnsi="Microsoft YaHei" w:cs="Microsoft YaHei" w:hint="eastAsia"/>
          <w:iCs/>
          <w:color w:val="808080"/>
          <w:sz w:val="20"/>
          <w:szCs w:val="20"/>
        </w:rPr>
        <w:t>返回负</w:t>
      </w:r>
      <w:r w:rsidRPr="000B3040">
        <w:rPr>
          <w:rFonts w:ascii="Microsoft YaHei" w:eastAsia="Microsoft YaHei" w:hAnsi="Microsoft YaHei" w:cs="Microsoft YaHei"/>
          <w:iCs/>
          <w:color w:val="808080"/>
          <w:sz w:val="20"/>
          <w:szCs w:val="20"/>
        </w:rPr>
        <w:t>数</w:t>
      </w:r>
    </w:p>
    <w:p w14:paraId="34E21086" w14:textId="77777777" w:rsidR="000B3040" w:rsidRDefault="000B3040" w:rsidP="000B3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04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int 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t>search(</w:t>
      </w:r>
      <w:r w:rsidRPr="000B304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arr, </w:t>
      </w:r>
      <w:r w:rsidRPr="000B304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t>key){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0B304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0B304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遍历数组</w:t>
      </w:r>
      <w:r w:rsidRPr="000B304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0B304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304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0B304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t>; i &lt; arr.</w:t>
      </w:r>
      <w:r w:rsidRPr="000B304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length 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t>; i++){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0B304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0B304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数组元素</w:t>
      </w:r>
      <w:r w:rsidRPr="000B304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0B304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被查找的元素比较</w:t>
      </w:r>
      <w:r w:rsidRPr="000B304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0B304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t>(arr[i] == key){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0B304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0B3040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返回索引</w:t>
      </w:r>
      <w:r w:rsidRPr="000B304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</w:t>
      </w:r>
      <w:r w:rsidRPr="000B304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t>i;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0B304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0B304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B304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6295A871" w14:textId="77777777" w:rsidR="000B3040" w:rsidRDefault="000B3040" w:rsidP="000B3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6BD6A9" w14:textId="77777777" w:rsidR="000B3040" w:rsidRDefault="000B3040" w:rsidP="000B3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FDBD78" w14:textId="548AA0B0" w:rsidR="000B3040" w:rsidRDefault="000B3040" w:rsidP="000B3040">
      <w:pPr>
        <w:pStyle w:val="Heading3"/>
      </w:pPr>
      <w:r>
        <w:t>二分</w:t>
      </w:r>
      <w:r>
        <w:t>查找</w:t>
      </w:r>
    </w:p>
    <w:p w14:paraId="654368FC" w14:textId="77777777" w:rsidR="000B3040" w:rsidRDefault="000B3040" w:rsidP="000B3040">
      <w:pPr>
        <w:pStyle w:val="BodyText"/>
      </w:pPr>
    </w:p>
    <w:p w14:paraId="661F7EB6" w14:textId="0FAFF879" w:rsidR="000B3040" w:rsidRDefault="000B3040" w:rsidP="000B3040">
      <w:pPr>
        <w:pStyle w:val="BodyText"/>
      </w:pPr>
      <w:r>
        <w:t>对于已经排序的数组进行二分查找</w:t>
      </w:r>
    </w:p>
    <w:p w14:paraId="6CDBE3C4" w14:textId="77777777" w:rsidR="000B3040" w:rsidRDefault="000B3040" w:rsidP="000B3040">
      <w:pPr>
        <w:pStyle w:val="BodyText"/>
      </w:pPr>
    </w:p>
    <w:p w14:paraId="43BBF75E" w14:textId="77777777" w:rsidR="002B76F5" w:rsidRPr="002B76F5" w:rsidRDefault="002B76F5" w:rsidP="002B7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定义方法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实现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折半查找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返回值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索引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参数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数组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被找的元素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实现步骤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1.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需要的变量定义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三个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三个指针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2.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进行循环折半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可以折半的条件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min &lt;= max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3.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让被找元素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和中间索引元素进行比较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元素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&gt;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中间索引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小指针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=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中间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+1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元素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&lt;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中间索引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大指针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=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中间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-1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元素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==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中间索引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找到了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结束了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返回中间索引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4.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循环结束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无法折半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元素没有找到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返回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-1</w:t>
      </w:r>
    </w:p>
    <w:p w14:paraId="5D54620E" w14:textId="77777777" w:rsidR="002B76F5" w:rsidRDefault="002B76F5" w:rsidP="000B3040">
      <w:pPr>
        <w:pStyle w:val="BodyText"/>
      </w:pPr>
    </w:p>
    <w:p w14:paraId="1B38E13C" w14:textId="77777777" w:rsidR="002B76F5" w:rsidRDefault="002B76F5" w:rsidP="002B7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int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binarySearch(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arr, 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key){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定义三个指针变量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min = </w:t>
      </w:r>
      <w:r w:rsidRPr="002B76F5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max = arr.</w:t>
      </w:r>
      <w:r w:rsidRPr="002B76F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length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2B76F5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mid = </w:t>
      </w:r>
      <w:r w:rsidRPr="002B76F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循环折半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条件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min&lt;=max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( min &lt;= max){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公式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计算中间索引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mid = (min+max)/</w:t>
      </w:r>
      <w:r w:rsidRPr="002B76F5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让被找元素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和中间索引元素进行比较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(key &gt; arr[mid]){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min = mid + </w:t>
      </w:r>
      <w:r w:rsidRPr="002B76F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(key &lt; arr[mid]){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max = mid - </w:t>
      </w:r>
      <w:r w:rsidRPr="002B76F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找到元素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返回元素索引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mid;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}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2B76F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20A2CB5D" w14:textId="77777777" w:rsidR="002B76F5" w:rsidRDefault="002B76F5" w:rsidP="002B7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607944" w14:textId="77777777" w:rsidR="002B76F5" w:rsidRDefault="002B76F5" w:rsidP="002B7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7B26EA" w14:textId="10FA7202" w:rsidR="002B76F5" w:rsidRDefault="002B76F5" w:rsidP="002B76F5">
      <w:pPr>
        <w:pStyle w:val="Heading2"/>
      </w:pPr>
      <w:r>
        <w:lastRenderedPageBreak/>
        <w:t>ASCII</w:t>
      </w:r>
    </w:p>
    <w:p w14:paraId="3018EE4F" w14:textId="77777777" w:rsidR="002B76F5" w:rsidRPr="002B76F5" w:rsidRDefault="002B76F5" w:rsidP="002B7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610275" w14:textId="45CEE69D" w:rsidR="002B76F5" w:rsidRDefault="002B76F5" w:rsidP="002B76F5">
      <w:pPr>
        <w:pStyle w:val="Heading3"/>
      </w:pPr>
      <w:r>
        <w:t>ASCII</w:t>
      </w:r>
    </w:p>
    <w:p w14:paraId="2D71F312" w14:textId="77777777" w:rsidR="002B76F5" w:rsidRDefault="002B76F5" w:rsidP="002B76F5">
      <w:pPr>
        <w:pStyle w:val="BodyText"/>
      </w:pPr>
    </w:p>
    <w:p w14:paraId="786DB979" w14:textId="77777777" w:rsidR="002B76F5" w:rsidRPr="002B76F5" w:rsidRDefault="002B76F5" w:rsidP="002B7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ASCII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编码表演示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字符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Java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数据类型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,char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整数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Java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数据类型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,int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int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类型和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char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数据类型转换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char 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两个字节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int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四个字节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char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转成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类型的时候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类型自动提示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,char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数据类型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会查询编码表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得到整数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int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转成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char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类型的时候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强制转换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会查询编码表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char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存储汉字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查询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Unicode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编码表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char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可以和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计算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提示为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类型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内存中两个字节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char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取值范围是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0-65535, 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无符号的数据类</w:t>
      </w:r>
      <w:r w:rsidRPr="002B76F5">
        <w:rPr>
          <w:rFonts w:ascii="Microsoft YaHei" w:eastAsia="Microsoft YaHei" w:hAnsi="Microsoft YaHei" w:cs="Microsoft YaHei"/>
          <w:i/>
          <w:iCs/>
          <w:color w:val="808080"/>
          <w:sz w:val="18"/>
          <w:szCs w:val="18"/>
        </w:rPr>
        <w:t>型</w:t>
      </w:r>
    </w:p>
    <w:p w14:paraId="0786D1CF" w14:textId="77777777" w:rsidR="002B76F5" w:rsidRDefault="002B76F5" w:rsidP="002B76F5">
      <w:pPr>
        <w:pStyle w:val="BodyText"/>
      </w:pPr>
    </w:p>
    <w:p w14:paraId="247143FB" w14:textId="77777777" w:rsidR="002B76F5" w:rsidRDefault="002B76F5" w:rsidP="002B76F5">
      <w:pPr>
        <w:pStyle w:val="BodyText"/>
      </w:pPr>
    </w:p>
    <w:p w14:paraId="6209CE9B" w14:textId="77777777" w:rsidR="002B76F5" w:rsidRPr="002B76F5" w:rsidRDefault="002B76F5" w:rsidP="002B7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ASCIIDemo{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main(String[] args){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= </w:t>
      </w:r>
      <w:r w:rsidRPr="002B76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'a'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c + </w:t>
      </w:r>
      <w:r w:rsidRPr="002B76F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System.</w:t>
      </w:r>
      <w:r w:rsidRPr="002B76F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.println(i);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Pr="002B76F5">
        <w:rPr>
          <w:rFonts w:ascii="Courier New" w:eastAsia="Times New Roman" w:hAnsi="Courier New" w:cs="Courier New"/>
          <w:color w:val="0000FF"/>
          <w:sz w:val="18"/>
          <w:szCs w:val="18"/>
        </w:rPr>
        <w:t>90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h = (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char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)j;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System.</w:t>
      </w:r>
      <w:r w:rsidRPr="002B76F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.println(h);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System.</w:t>
      </w:r>
      <w:r w:rsidRPr="002B76F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.println( (</w:t>
      </w:r>
      <w:r w:rsidRPr="002B76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char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B76F5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6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//char k = '</w:t>
      </w:r>
      <w:r w:rsidRPr="002B76F5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你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';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//System.out.println(k);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//char m = -1;</w:t>
      </w:r>
      <w:r w:rsidRPr="002B76F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2B76F5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2849B2C0" w14:textId="77777777" w:rsidR="002B76F5" w:rsidRPr="002B76F5" w:rsidRDefault="002B76F5" w:rsidP="002B76F5">
      <w:pPr>
        <w:pStyle w:val="BodyText"/>
      </w:pPr>
    </w:p>
    <w:p w14:paraId="14B42299" w14:textId="77777777" w:rsidR="00E351D8" w:rsidRPr="00AC101D" w:rsidRDefault="00E351D8" w:rsidP="00BE0F2A">
      <w:pPr>
        <w:pStyle w:val="BodyText"/>
      </w:pPr>
    </w:p>
    <w:sectPr w:rsidR="00E351D8" w:rsidRPr="00AC101D" w:rsidSect="009611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9A96A" w14:textId="77777777" w:rsidR="00F2101E" w:rsidRDefault="00F2101E">
      <w:r>
        <w:separator/>
      </w:r>
    </w:p>
  </w:endnote>
  <w:endnote w:type="continuationSeparator" w:id="0">
    <w:p w14:paraId="01B0A25D" w14:textId="77777777" w:rsidR="00F2101E" w:rsidRDefault="00F2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aramon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MT Ex Bd">
    <w:altName w:val="Times New Roman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ˎ̥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@Japanese Gothic">
    <w:altName w:val="@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8B629" w14:textId="77777777" w:rsidR="00E351D8" w:rsidRDefault="00E351D8" w:rsidP="005905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B1262D" w14:textId="77777777" w:rsidR="00E351D8" w:rsidRDefault="00E351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706B5" w14:textId="77777777" w:rsidR="00E351D8" w:rsidRPr="00D117C6" w:rsidRDefault="00E351D8" w:rsidP="00472C97">
    <w:pPr>
      <w:pStyle w:val="Footer"/>
      <w:framePr w:wrap="around" w:vAnchor="text" w:hAnchor="page" w:x="6121" w:y="-93"/>
      <w:rPr>
        <w:rStyle w:val="PageNumber"/>
        <w:rFonts w:ascii="Times New Roman" w:hAnsi="Times New Roman" w:cs="Times New Roman"/>
        <w:sz w:val="20"/>
        <w:szCs w:val="20"/>
      </w:rPr>
    </w:pPr>
    <w:r w:rsidRPr="00D117C6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D117C6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D117C6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3345FA">
      <w:rPr>
        <w:rStyle w:val="PageNumber"/>
        <w:rFonts w:ascii="Times New Roman" w:hAnsi="Times New Roman" w:cs="Times New Roman"/>
        <w:noProof/>
        <w:sz w:val="20"/>
        <w:szCs w:val="20"/>
      </w:rPr>
      <w:t>18</w:t>
    </w:r>
    <w:r w:rsidRPr="00D117C6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D117C6">
      <w:rPr>
        <w:rStyle w:val="PageNumber"/>
        <w:rFonts w:ascii="Times New Roman" w:hAnsi="Times New Roman" w:cs="Times New Roman"/>
        <w:sz w:val="20"/>
        <w:szCs w:val="20"/>
      </w:rPr>
      <w:t>/</w:t>
    </w:r>
    <w:r w:rsidRPr="00D117C6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D117C6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D117C6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3345FA">
      <w:rPr>
        <w:rStyle w:val="PageNumber"/>
        <w:rFonts w:ascii="Times New Roman" w:hAnsi="Times New Roman" w:cs="Times New Roman"/>
        <w:noProof/>
        <w:sz w:val="20"/>
        <w:szCs w:val="20"/>
      </w:rPr>
      <w:t>34</w:t>
    </w:r>
    <w:r w:rsidRPr="00D117C6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5C9924E5" w14:textId="77777777" w:rsidR="00E351D8" w:rsidRDefault="00E351D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06060" w14:textId="77777777" w:rsidR="00E351D8" w:rsidRDefault="00E351D8">
    <w:pPr>
      <w:pStyle w:val="Footer"/>
    </w:pPr>
    <w:r>
      <w:rPr>
        <w:noProof/>
      </w:rPr>
      <w:drawing>
        <wp:anchor distT="0" distB="0" distL="114300" distR="114300" simplePos="0" relativeHeight="251660800" behindDoc="1" locked="0" layoutInCell="1" allowOverlap="1" wp14:anchorId="6C47C79E" wp14:editId="18C1E8B8">
          <wp:simplePos x="0" y="0"/>
          <wp:positionH relativeFrom="column">
            <wp:posOffset>-1143000</wp:posOffset>
          </wp:positionH>
          <wp:positionV relativeFrom="paragraph">
            <wp:posOffset>-2847340</wp:posOffset>
          </wp:positionV>
          <wp:extent cx="7785100" cy="2955290"/>
          <wp:effectExtent l="19050" t="0" r="6350" b="0"/>
          <wp:wrapNone/>
          <wp:docPr id="48" name="Picture 48" descr="word doc 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word doc 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0" cy="2955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75994" w14:textId="77777777" w:rsidR="00F2101E" w:rsidRDefault="00F2101E">
      <w:r>
        <w:separator/>
      </w:r>
    </w:p>
  </w:footnote>
  <w:footnote w:type="continuationSeparator" w:id="0">
    <w:p w14:paraId="59DDEBF8" w14:textId="77777777" w:rsidR="00F2101E" w:rsidRDefault="00F21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618D6" w14:textId="77777777" w:rsidR="00E351D8" w:rsidRDefault="00E351D8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F3A768" w14:textId="77777777" w:rsidR="00E351D8" w:rsidRDefault="00E351D8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71649" w14:textId="282FEB79" w:rsidR="00E351D8" w:rsidRDefault="00E351D8" w:rsidP="00472C97">
    <w:pPr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224DB03" wp14:editId="6AF2DD33">
              <wp:simplePos x="0" y="0"/>
              <wp:positionH relativeFrom="column">
                <wp:posOffset>-1148080</wp:posOffset>
              </wp:positionH>
              <wp:positionV relativeFrom="paragraph">
                <wp:posOffset>355600</wp:posOffset>
              </wp:positionV>
              <wp:extent cx="1173480" cy="76835"/>
              <wp:effectExtent l="0" t="0" r="762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73480" cy="76835"/>
                      </a:xfrm>
                      <a:prstGeom prst="rect">
                        <a:avLst/>
                      </a:prstGeom>
                      <a:solidFill>
                        <a:srgbClr val="00237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A2014" id="Rectangle 5" o:spid="_x0000_s1026" style="position:absolute;left:0;text-align:left;margin-left:-90.4pt;margin-top:28pt;width:92.4pt;height:6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" fillcolor="#00237e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21CE8F0" wp14:editId="2A20F8F5">
              <wp:simplePos x="0" y="0"/>
              <wp:positionH relativeFrom="column">
                <wp:posOffset>24130</wp:posOffset>
              </wp:positionH>
              <wp:positionV relativeFrom="paragraph">
                <wp:posOffset>356870</wp:posOffset>
              </wp:positionV>
              <wp:extent cx="6605905" cy="75565"/>
              <wp:effectExtent l="0" t="0" r="4445" b="635"/>
              <wp:wrapNone/>
              <wp:docPr id="1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905" cy="75565"/>
                      </a:xfrm>
                      <a:prstGeom prst="rect">
                        <a:avLst/>
                      </a:prstGeom>
                      <a:solidFill>
                        <a:srgbClr val="93939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1A8AA6" id="Rectangle 4" o:spid="_x0000_s1026" style="position:absolute;left:0;text-align:left;margin-left:1.9pt;margin-top:28.1pt;width:520.15pt;height:5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" fillcolor="#939393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0F728" w14:textId="77777777" w:rsidR="00E351D8" w:rsidRDefault="00E351D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01923F" wp14:editId="4C5478EA">
              <wp:simplePos x="0" y="0"/>
              <wp:positionH relativeFrom="column">
                <wp:posOffset>-1200150</wp:posOffset>
              </wp:positionH>
              <wp:positionV relativeFrom="paragraph">
                <wp:posOffset>342900</wp:posOffset>
              </wp:positionV>
              <wp:extent cx="1198880" cy="152400"/>
              <wp:effectExtent l="0" t="0" r="1270" b="0"/>
              <wp:wrapNone/>
              <wp:docPr id="1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98880" cy="152400"/>
                      </a:xfrm>
                      <a:prstGeom prst="rect">
                        <a:avLst/>
                      </a:prstGeom>
                      <a:solidFill>
                        <a:srgbClr val="00237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F4D670" id="Rectangle 8" o:spid="_x0000_s1026" style="position:absolute;left:0;text-align:left;margin-left:-94.5pt;margin-top:27pt;width:94.4pt;height: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" fillcolor="#00237e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1" locked="0" layoutInCell="1" allowOverlap="1" wp14:anchorId="5FAF96ED" wp14:editId="6E3DEDD8">
          <wp:simplePos x="0" y="0"/>
          <wp:positionH relativeFrom="column">
            <wp:posOffset>4000500</wp:posOffset>
          </wp:positionH>
          <wp:positionV relativeFrom="paragraph">
            <wp:posOffset>-114300</wp:posOffset>
          </wp:positionV>
          <wp:extent cx="1719580" cy="395605"/>
          <wp:effectExtent l="19050" t="0" r="0" b="0"/>
          <wp:wrapNone/>
          <wp:docPr id="47" name="Picture 47" descr="Acxio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cxio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580" cy="395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8DA58F3" wp14:editId="4B934841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7886700" cy="15240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6700" cy="152400"/>
                      </a:xfrm>
                      <a:prstGeom prst="rect">
                        <a:avLst/>
                      </a:prstGeom>
                      <a:solidFill>
                        <a:srgbClr val="93939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23562B" id="Rectangle 6" o:spid="_x0000_s1026" style="position:absolute;left:0;text-align:left;margin-left:0;margin-top:27pt;width:621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" fillcolor="#939393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3D0730C"/>
    <w:lvl w:ilvl="0">
      <w:start w:val="1"/>
      <w:numFmt w:val="decimal"/>
      <w:pStyle w:val="ListNumber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03E1C02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A6C8EF02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63870D2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6882C18E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594B8E2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B4EC822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97460BA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1C4A3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290AD42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4AE3313"/>
    <w:multiLevelType w:val="hybridMultilevel"/>
    <w:tmpl w:val="3F76259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67E3E39"/>
    <w:multiLevelType w:val="hybridMultilevel"/>
    <w:tmpl w:val="C970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D639CD"/>
    <w:multiLevelType w:val="hybridMultilevel"/>
    <w:tmpl w:val="57FA9DD0"/>
    <w:lvl w:ilvl="0" w:tplc="A4A82DFA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3">
    <w:nsid w:val="2B796F4C"/>
    <w:multiLevelType w:val="multilevel"/>
    <w:tmpl w:val="F2425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CA1277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>
    <w:nsid w:val="3E103C23"/>
    <w:multiLevelType w:val="hybridMultilevel"/>
    <w:tmpl w:val="0A7ED510"/>
    <w:lvl w:ilvl="0" w:tplc="6E8EDAA8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6">
    <w:nsid w:val="45050F45"/>
    <w:multiLevelType w:val="multilevel"/>
    <w:tmpl w:val="19D66DE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lowerLetter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58D657C3"/>
    <w:multiLevelType w:val="multilevel"/>
    <w:tmpl w:val="04090023"/>
    <w:styleLink w:val="ArticleSection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63EF26D6"/>
    <w:multiLevelType w:val="multilevel"/>
    <w:tmpl w:val="8D8A6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73E15AB0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>
    <w:nsid w:val="7E6F493E"/>
    <w:multiLevelType w:val="multilevel"/>
    <w:tmpl w:val="27AC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9"/>
  </w:num>
  <w:num w:numId="14">
    <w:abstractNumId w:val="17"/>
  </w:num>
  <w:num w:numId="15">
    <w:abstractNumId w:val="20"/>
  </w:num>
  <w:num w:numId="16">
    <w:abstractNumId w:val="18"/>
  </w:num>
  <w:num w:numId="17">
    <w:abstractNumId w:val="11"/>
  </w:num>
  <w:num w:numId="18">
    <w:abstractNumId w:val="12"/>
  </w:num>
  <w:num w:numId="19">
    <w:abstractNumId w:val="15"/>
  </w:num>
  <w:num w:numId="20">
    <w:abstractNumId w:val="10"/>
  </w:num>
  <w:num w:numId="21">
    <w:abstractNumId w:val="13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zh-CN" w:vendorID="64" w:dllVersion="131077" w:nlCheck="1" w:checkStyle="1"/>
  <w:activeWritingStyle w:appName="MSWord" w:lang="fr-CA" w:vendorID="64" w:dllVersion="131078" w:nlCheck="1" w:checkStyle="1"/>
  <w:proofState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5C"/>
    <w:rsid w:val="00000377"/>
    <w:rsid w:val="0000131C"/>
    <w:rsid w:val="00001903"/>
    <w:rsid w:val="000019DE"/>
    <w:rsid w:val="00004139"/>
    <w:rsid w:val="000042C9"/>
    <w:rsid w:val="00004BB4"/>
    <w:rsid w:val="00004BC0"/>
    <w:rsid w:val="0000555C"/>
    <w:rsid w:val="0000561D"/>
    <w:rsid w:val="00005ECC"/>
    <w:rsid w:val="00006064"/>
    <w:rsid w:val="0000693B"/>
    <w:rsid w:val="00010BA2"/>
    <w:rsid w:val="00012C4F"/>
    <w:rsid w:val="00013A6E"/>
    <w:rsid w:val="00013F0B"/>
    <w:rsid w:val="00014568"/>
    <w:rsid w:val="00015E4B"/>
    <w:rsid w:val="000165F3"/>
    <w:rsid w:val="000168FD"/>
    <w:rsid w:val="0002008F"/>
    <w:rsid w:val="000214AE"/>
    <w:rsid w:val="000215A5"/>
    <w:rsid w:val="000225CF"/>
    <w:rsid w:val="0002290B"/>
    <w:rsid w:val="00023CB3"/>
    <w:rsid w:val="000248D1"/>
    <w:rsid w:val="000256D1"/>
    <w:rsid w:val="00025C2F"/>
    <w:rsid w:val="00027DFC"/>
    <w:rsid w:val="000300F9"/>
    <w:rsid w:val="0003081B"/>
    <w:rsid w:val="00030AAE"/>
    <w:rsid w:val="00031B32"/>
    <w:rsid w:val="00031E8F"/>
    <w:rsid w:val="0003251C"/>
    <w:rsid w:val="000328E5"/>
    <w:rsid w:val="00032E52"/>
    <w:rsid w:val="00032EE4"/>
    <w:rsid w:val="0003313D"/>
    <w:rsid w:val="00033C2E"/>
    <w:rsid w:val="00033F6F"/>
    <w:rsid w:val="0003414C"/>
    <w:rsid w:val="00034EB8"/>
    <w:rsid w:val="00040EDC"/>
    <w:rsid w:val="00041397"/>
    <w:rsid w:val="000418C7"/>
    <w:rsid w:val="00043D1F"/>
    <w:rsid w:val="00044434"/>
    <w:rsid w:val="00044FDA"/>
    <w:rsid w:val="000457DC"/>
    <w:rsid w:val="0004728C"/>
    <w:rsid w:val="000512DC"/>
    <w:rsid w:val="00051C39"/>
    <w:rsid w:val="00051C67"/>
    <w:rsid w:val="00051D93"/>
    <w:rsid w:val="000538C2"/>
    <w:rsid w:val="00053AA7"/>
    <w:rsid w:val="00054BEF"/>
    <w:rsid w:val="00054CD8"/>
    <w:rsid w:val="00054DD7"/>
    <w:rsid w:val="00055AD4"/>
    <w:rsid w:val="00056269"/>
    <w:rsid w:val="00056528"/>
    <w:rsid w:val="00056EE9"/>
    <w:rsid w:val="000572F6"/>
    <w:rsid w:val="00057AB5"/>
    <w:rsid w:val="00061119"/>
    <w:rsid w:val="0006112B"/>
    <w:rsid w:val="0006255F"/>
    <w:rsid w:val="00062BD0"/>
    <w:rsid w:val="00062DD2"/>
    <w:rsid w:val="00063415"/>
    <w:rsid w:val="00063FD9"/>
    <w:rsid w:val="00064C5E"/>
    <w:rsid w:val="000662A9"/>
    <w:rsid w:val="0006632E"/>
    <w:rsid w:val="00066D12"/>
    <w:rsid w:val="00066D50"/>
    <w:rsid w:val="00067695"/>
    <w:rsid w:val="000711F9"/>
    <w:rsid w:val="00075405"/>
    <w:rsid w:val="00075DF4"/>
    <w:rsid w:val="000769DB"/>
    <w:rsid w:val="000779D5"/>
    <w:rsid w:val="00077A30"/>
    <w:rsid w:val="00080E5E"/>
    <w:rsid w:val="00081443"/>
    <w:rsid w:val="00081A45"/>
    <w:rsid w:val="000835D0"/>
    <w:rsid w:val="000838ED"/>
    <w:rsid w:val="00083BB2"/>
    <w:rsid w:val="00085039"/>
    <w:rsid w:val="00085589"/>
    <w:rsid w:val="00087E30"/>
    <w:rsid w:val="00087E75"/>
    <w:rsid w:val="00087F3B"/>
    <w:rsid w:val="00090278"/>
    <w:rsid w:val="0009033A"/>
    <w:rsid w:val="00090ECC"/>
    <w:rsid w:val="00091FBB"/>
    <w:rsid w:val="0009350B"/>
    <w:rsid w:val="00093630"/>
    <w:rsid w:val="00093B21"/>
    <w:rsid w:val="0009453A"/>
    <w:rsid w:val="0009677A"/>
    <w:rsid w:val="0009758C"/>
    <w:rsid w:val="000A0329"/>
    <w:rsid w:val="000A0D73"/>
    <w:rsid w:val="000A2D4B"/>
    <w:rsid w:val="000A3C82"/>
    <w:rsid w:val="000A417F"/>
    <w:rsid w:val="000A48C2"/>
    <w:rsid w:val="000A5381"/>
    <w:rsid w:val="000A573D"/>
    <w:rsid w:val="000A7B23"/>
    <w:rsid w:val="000B0D21"/>
    <w:rsid w:val="000B161B"/>
    <w:rsid w:val="000B1817"/>
    <w:rsid w:val="000B249A"/>
    <w:rsid w:val="000B26DE"/>
    <w:rsid w:val="000B3040"/>
    <w:rsid w:val="000B3E90"/>
    <w:rsid w:val="000B458B"/>
    <w:rsid w:val="000B6FC4"/>
    <w:rsid w:val="000B744B"/>
    <w:rsid w:val="000C042E"/>
    <w:rsid w:val="000C2074"/>
    <w:rsid w:val="000C20A4"/>
    <w:rsid w:val="000C3397"/>
    <w:rsid w:val="000C3809"/>
    <w:rsid w:val="000C442B"/>
    <w:rsid w:val="000C4CE5"/>
    <w:rsid w:val="000C4E88"/>
    <w:rsid w:val="000C661D"/>
    <w:rsid w:val="000C6A6C"/>
    <w:rsid w:val="000C6BBE"/>
    <w:rsid w:val="000C7339"/>
    <w:rsid w:val="000C7576"/>
    <w:rsid w:val="000C79BE"/>
    <w:rsid w:val="000D27B5"/>
    <w:rsid w:val="000D2FF1"/>
    <w:rsid w:val="000D3698"/>
    <w:rsid w:val="000D53B9"/>
    <w:rsid w:val="000D6FFE"/>
    <w:rsid w:val="000D7175"/>
    <w:rsid w:val="000D7552"/>
    <w:rsid w:val="000D7931"/>
    <w:rsid w:val="000E0D32"/>
    <w:rsid w:val="000E0E9B"/>
    <w:rsid w:val="000E2081"/>
    <w:rsid w:val="000E35AC"/>
    <w:rsid w:val="000E55AB"/>
    <w:rsid w:val="000E6A3F"/>
    <w:rsid w:val="000E762D"/>
    <w:rsid w:val="000F175A"/>
    <w:rsid w:val="000F1A89"/>
    <w:rsid w:val="000F25DC"/>
    <w:rsid w:val="000F3FD3"/>
    <w:rsid w:val="000F5355"/>
    <w:rsid w:val="000F635C"/>
    <w:rsid w:val="000F7322"/>
    <w:rsid w:val="00100C84"/>
    <w:rsid w:val="001015A1"/>
    <w:rsid w:val="00101807"/>
    <w:rsid w:val="001043E8"/>
    <w:rsid w:val="00104462"/>
    <w:rsid w:val="00104F49"/>
    <w:rsid w:val="00104FF6"/>
    <w:rsid w:val="00107196"/>
    <w:rsid w:val="001078D0"/>
    <w:rsid w:val="00111CA6"/>
    <w:rsid w:val="001129AB"/>
    <w:rsid w:val="00112C40"/>
    <w:rsid w:val="00114491"/>
    <w:rsid w:val="001155EE"/>
    <w:rsid w:val="00115884"/>
    <w:rsid w:val="0011657B"/>
    <w:rsid w:val="00120BF8"/>
    <w:rsid w:val="00120D8F"/>
    <w:rsid w:val="00123043"/>
    <w:rsid w:val="0012337F"/>
    <w:rsid w:val="00125534"/>
    <w:rsid w:val="00126247"/>
    <w:rsid w:val="00127F38"/>
    <w:rsid w:val="0013100A"/>
    <w:rsid w:val="001311CE"/>
    <w:rsid w:val="001317B2"/>
    <w:rsid w:val="00131EDA"/>
    <w:rsid w:val="00133A36"/>
    <w:rsid w:val="0013433B"/>
    <w:rsid w:val="001345A4"/>
    <w:rsid w:val="001345DA"/>
    <w:rsid w:val="00134EFF"/>
    <w:rsid w:val="00135460"/>
    <w:rsid w:val="00135F90"/>
    <w:rsid w:val="00140A1A"/>
    <w:rsid w:val="00140B91"/>
    <w:rsid w:val="00141E99"/>
    <w:rsid w:val="00142965"/>
    <w:rsid w:val="00142CD3"/>
    <w:rsid w:val="00142DB0"/>
    <w:rsid w:val="00143ACD"/>
    <w:rsid w:val="00143B05"/>
    <w:rsid w:val="0014437B"/>
    <w:rsid w:val="00144B9E"/>
    <w:rsid w:val="00144EE9"/>
    <w:rsid w:val="00145B34"/>
    <w:rsid w:val="00146446"/>
    <w:rsid w:val="00147087"/>
    <w:rsid w:val="00151A4F"/>
    <w:rsid w:val="00151F41"/>
    <w:rsid w:val="001523A6"/>
    <w:rsid w:val="00152507"/>
    <w:rsid w:val="001530F3"/>
    <w:rsid w:val="00154347"/>
    <w:rsid w:val="00154EE7"/>
    <w:rsid w:val="001555DF"/>
    <w:rsid w:val="001569A1"/>
    <w:rsid w:val="00161949"/>
    <w:rsid w:val="00163B0B"/>
    <w:rsid w:val="00164CC8"/>
    <w:rsid w:val="001656DB"/>
    <w:rsid w:val="00166035"/>
    <w:rsid w:val="001664E3"/>
    <w:rsid w:val="0016694C"/>
    <w:rsid w:val="00170382"/>
    <w:rsid w:val="00170F34"/>
    <w:rsid w:val="0017185F"/>
    <w:rsid w:val="00172868"/>
    <w:rsid w:val="00172A45"/>
    <w:rsid w:val="00173FE5"/>
    <w:rsid w:val="00174719"/>
    <w:rsid w:val="001764D2"/>
    <w:rsid w:val="00176C64"/>
    <w:rsid w:val="00176C98"/>
    <w:rsid w:val="00176FDD"/>
    <w:rsid w:val="00177CE6"/>
    <w:rsid w:val="00181007"/>
    <w:rsid w:val="00181A76"/>
    <w:rsid w:val="00181E7A"/>
    <w:rsid w:val="001836EF"/>
    <w:rsid w:val="0018384F"/>
    <w:rsid w:val="00183DD4"/>
    <w:rsid w:val="00184F8B"/>
    <w:rsid w:val="00187967"/>
    <w:rsid w:val="00190BD7"/>
    <w:rsid w:val="00190CBB"/>
    <w:rsid w:val="00191A34"/>
    <w:rsid w:val="00192C6C"/>
    <w:rsid w:val="0019343B"/>
    <w:rsid w:val="00194A64"/>
    <w:rsid w:val="00197B97"/>
    <w:rsid w:val="001A0A9B"/>
    <w:rsid w:val="001A0CB7"/>
    <w:rsid w:val="001A1171"/>
    <w:rsid w:val="001A14EE"/>
    <w:rsid w:val="001A2D34"/>
    <w:rsid w:val="001A454E"/>
    <w:rsid w:val="001A498B"/>
    <w:rsid w:val="001A5C18"/>
    <w:rsid w:val="001A63B3"/>
    <w:rsid w:val="001A67AB"/>
    <w:rsid w:val="001A68AB"/>
    <w:rsid w:val="001A7716"/>
    <w:rsid w:val="001B0B2F"/>
    <w:rsid w:val="001B0BB1"/>
    <w:rsid w:val="001B1502"/>
    <w:rsid w:val="001B1B12"/>
    <w:rsid w:val="001B2C0F"/>
    <w:rsid w:val="001B37D2"/>
    <w:rsid w:val="001B3BE6"/>
    <w:rsid w:val="001B3FA9"/>
    <w:rsid w:val="001B45BA"/>
    <w:rsid w:val="001B4A51"/>
    <w:rsid w:val="001B4F04"/>
    <w:rsid w:val="001B6466"/>
    <w:rsid w:val="001B65F6"/>
    <w:rsid w:val="001B758C"/>
    <w:rsid w:val="001B75D0"/>
    <w:rsid w:val="001C0F08"/>
    <w:rsid w:val="001C102F"/>
    <w:rsid w:val="001C1538"/>
    <w:rsid w:val="001C196E"/>
    <w:rsid w:val="001C273C"/>
    <w:rsid w:val="001C3886"/>
    <w:rsid w:val="001C4070"/>
    <w:rsid w:val="001C4BFB"/>
    <w:rsid w:val="001C5A1D"/>
    <w:rsid w:val="001C5C64"/>
    <w:rsid w:val="001D0915"/>
    <w:rsid w:val="001D1735"/>
    <w:rsid w:val="001D22B6"/>
    <w:rsid w:val="001D296E"/>
    <w:rsid w:val="001D2D62"/>
    <w:rsid w:val="001D3A8F"/>
    <w:rsid w:val="001D5ADC"/>
    <w:rsid w:val="001D5C21"/>
    <w:rsid w:val="001D64CC"/>
    <w:rsid w:val="001D66B6"/>
    <w:rsid w:val="001D6909"/>
    <w:rsid w:val="001D7EF2"/>
    <w:rsid w:val="001E00C9"/>
    <w:rsid w:val="001E0449"/>
    <w:rsid w:val="001E151B"/>
    <w:rsid w:val="001E1D83"/>
    <w:rsid w:val="001E28B8"/>
    <w:rsid w:val="001E2971"/>
    <w:rsid w:val="001E33F8"/>
    <w:rsid w:val="001E369A"/>
    <w:rsid w:val="001E3D25"/>
    <w:rsid w:val="001E553D"/>
    <w:rsid w:val="001E60F5"/>
    <w:rsid w:val="001E7444"/>
    <w:rsid w:val="001E7C1B"/>
    <w:rsid w:val="001E7FB0"/>
    <w:rsid w:val="001F0282"/>
    <w:rsid w:val="001F08A3"/>
    <w:rsid w:val="001F186F"/>
    <w:rsid w:val="001F360C"/>
    <w:rsid w:val="001F38E1"/>
    <w:rsid w:val="001F3EE5"/>
    <w:rsid w:val="001F5697"/>
    <w:rsid w:val="001F5C3B"/>
    <w:rsid w:val="001F6F65"/>
    <w:rsid w:val="0020014D"/>
    <w:rsid w:val="00200A49"/>
    <w:rsid w:val="00200A8C"/>
    <w:rsid w:val="00201027"/>
    <w:rsid w:val="002011EF"/>
    <w:rsid w:val="002015CE"/>
    <w:rsid w:val="002025E4"/>
    <w:rsid w:val="00202A87"/>
    <w:rsid w:val="00203F50"/>
    <w:rsid w:val="00204A34"/>
    <w:rsid w:val="00205A52"/>
    <w:rsid w:val="00206031"/>
    <w:rsid w:val="00207322"/>
    <w:rsid w:val="0021074A"/>
    <w:rsid w:val="002107B1"/>
    <w:rsid w:val="0021118D"/>
    <w:rsid w:val="00213565"/>
    <w:rsid w:val="002142F6"/>
    <w:rsid w:val="00214E42"/>
    <w:rsid w:val="002158BF"/>
    <w:rsid w:val="00215F59"/>
    <w:rsid w:val="002177C9"/>
    <w:rsid w:val="00217C2B"/>
    <w:rsid w:val="00220A8B"/>
    <w:rsid w:val="00221F72"/>
    <w:rsid w:val="00222476"/>
    <w:rsid w:val="00222767"/>
    <w:rsid w:val="002227A0"/>
    <w:rsid w:val="0022317F"/>
    <w:rsid w:val="002246E2"/>
    <w:rsid w:val="0022478A"/>
    <w:rsid w:val="00224FE2"/>
    <w:rsid w:val="00225F1C"/>
    <w:rsid w:val="00226958"/>
    <w:rsid w:val="00226959"/>
    <w:rsid w:val="00226A7D"/>
    <w:rsid w:val="00226C31"/>
    <w:rsid w:val="002315B7"/>
    <w:rsid w:val="00231625"/>
    <w:rsid w:val="002317AF"/>
    <w:rsid w:val="00232D11"/>
    <w:rsid w:val="00233BC0"/>
    <w:rsid w:val="00234546"/>
    <w:rsid w:val="00234610"/>
    <w:rsid w:val="002354B8"/>
    <w:rsid w:val="0023768F"/>
    <w:rsid w:val="002406C3"/>
    <w:rsid w:val="002417E4"/>
    <w:rsid w:val="00241CCF"/>
    <w:rsid w:val="00242F5D"/>
    <w:rsid w:val="002452A4"/>
    <w:rsid w:val="0024535F"/>
    <w:rsid w:val="002458EE"/>
    <w:rsid w:val="00246144"/>
    <w:rsid w:val="00250801"/>
    <w:rsid w:val="00251112"/>
    <w:rsid w:val="00253774"/>
    <w:rsid w:val="00253CE0"/>
    <w:rsid w:val="00256EDC"/>
    <w:rsid w:val="00257755"/>
    <w:rsid w:val="00257908"/>
    <w:rsid w:val="00257E37"/>
    <w:rsid w:val="0026011D"/>
    <w:rsid w:val="00260451"/>
    <w:rsid w:val="002606F9"/>
    <w:rsid w:val="002619C6"/>
    <w:rsid w:val="00261F90"/>
    <w:rsid w:val="00263A5F"/>
    <w:rsid w:val="0026413B"/>
    <w:rsid w:val="002641E6"/>
    <w:rsid w:val="00264865"/>
    <w:rsid w:val="0026650F"/>
    <w:rsid w:val="002669B2"/>
    <w:rsid w:val="00266E50"/>
    <w:rsid w:val="00270E65"/>
    <w:rsid w:val="002712B0"/>
    <w:rsid w:val="00271FDE"/>
    <w:rsid w:val="00273F0B"/>
    <w:rsid w:val="00274F4F"/>
    <w:rsid w:val="0027655C"/>
    <w:rsid w:val="002770B9"/>
    <w:rsid w:val="0028021E"/>
    <w:rsid w:val="00280A2D"/>
    <w:rsid w:val="00282ED3"/>
    <w:rsid w:val="00283A56"/>
    <w:rsid w:val="00284169"/>
    <w:rsid w:val="002848AC"/>
    <w:rsid w:val="0028492D"/>
    <w:rsid w:val="00284BEE"/>
    <w:rsid w:val="00285EB6"/>
    <w:rsid w:val="00286170"/>
    <w:rsid w:val="00286793"/>
    <w:rsid w:val="00286854"/>
    <w:rsid w:val="0028780A"/>
    <w:rsid w:val="002917CA"/>
    <w:rsid w:val="0029195E"/>
    <w:rsid w:val="00291C1C"/>
    <w:rsid w:val="00291EEA"/>
    <w:rsid w:val="002937CB"/>
    <w:rsid w:val="002951AA"/>
    <w:rsid w:val="002966CE"/>
    <w:rsid w:val="00296EA7"/>
    <w:rsid w:val="00297EF8"/>
    <w:rsid w:val="002A1ECC"/>
    <w:rsid w:val="002A2850"/>
    <w:rsid w:val="002A2A0F"/>
    <w:rsid w:val="002A2C22"/>
    <w:rsid w:val="002A4540"/>
    <w:rsid w:val="002A4A91"/>
    <w:rsid w:val="002A6A4D"/>
    <w:rsid w:val="002A776E"/>
    <w:rsid w:val="002B0E4B"/>
    <w:rsid w:val="002B1133"/>
    <w:rsid w:val="002B2D52"/>
    <w:rsid w:val="002B2E1E"/>
    <w:rsid w:val="002B3311"/>
    <w:rsid w:val="002B47AC"/>
    <w:rsid w:val="002B5290"/>
    <w:rsid w:val="002B5377"/>
    <w:rsid w:val="002B5BDF"/>
    <w:rsid w:val="002B6E92"/>
    <w:rsid w:val="002B7399"/>
    <w:rsid w:val="002B76F5"/>
    <w:rsid w:val="002B77BF"/>
    <w:rsid w:val="002B7FE1"/>
    <w:rsid w:val="002C0B07"/>
    <w:rsid w:val="002C1289"/>
    <w:rsid w:val="002C1443"/>
    <w:rsid w:val="002C2B79"/>
    <w:rsid w:val="002C373E"/>
    <w:rsid w:val="002C4480"/>
    <w:rsid w:val="002C4850"/>
    <w:rsid w:val="002C4B9A"/>
    <w:rsid w:val="002C5BD2"/>
    <w:rsid w:val="002C63ED"/>
    <w:rsid w:val="002C6B42"/>
    <w:rsid w:val="002C757E"/>
    <w:rsid w:val="002D02E5"/>
    <w:rsid w:val="002D11BA"/>
    <w:rsid w:val="002D13DE"/>
    <w:rsid w:val="002D16F5"/>
    <w:rsid w:val="002D20EF"/>
    <w:rsid w:val="002D2660"/>
    <w:rsid w:val="002D27B2"/>
    <w:rsid w:val="002D2F67"/>
    <w:rsid w:val="002D774B"/>
    <w:rsid w:val="002E0590"/>
    <w:rsid w:val="002E13A9"/>
    <w:rsid w:val="002E22EC"/>
    <w:rsid w:val="002E2A8A"/>
    <w:rsid w:val="002E31E0"/>
    <w:rsid w:val="002E37B1"/>
    <w:rsid w:val="002E4378"/>
    <w:rsid w:val="002E4843"/>
    <w:rsid w:val="002E4F59"/>
    <w:rsid w:val="002E5D8C"/>
    <w:rsid w:val="002E5FA4"/>
    <w:rsid w:val="002E625E"/>
    <w:rsid w:val="002E630C"/>
    <w:rsid w:val="002E7163"/>
    <w:rsid w:val="002E7FD0"/>
    <w:rsid w:val="002F0F4E"/>
    <w:rsid w:val="002F15B8"/>
    <w:rsid w:val="002F2402"/>
    <w:rsid w:val="002F27A3"/>
    <w:rsid w:val="002F3769"/>
    <w:rsid w:val="002F37CE"/>
    <w:rsid w:val="002F3AB5"/>
    <w:rsid w:val="002F3B94"/>
    <w:rsid w:val="002F3D8C"/>
    <w:rsid w:val="002F47BD"/>
    <w:rsid w:val="002F5458"/>
    <w:rsid w:val="002F5EE4"/>
    <w:rsid w:val="002F667A"/>
    <w:rsid w:val="002F7409"/>
    <w:rsid w:val="002F7892"/>
    <w:rsid w:val="002F7E2C"/>
    <w:rsid w:val="00300C52"/>
    <w:rsid w:val="00302102"/>
    <w:rsid w:val="00302484"/>
    <w:rsid w:val="00303F86"/>
    <w:rsid w:val="00305698"/>
    <w:rsid w:val="003061BB"/>
    <w:rsid w:val="00306765"/>
    <w:rsid w:val="00306E02"/>
    <w:rsid w:val="003072DD"/>
    <w:rsid w:val="00307378"/>
    <w:rsid w:val="00307CAB"/>
    <w:rsid w:val="00311575"/>
    <w:rsid w:val="00311BA9"/>
    <w:rsid w:val="003125C8"/>
    <w:rsid w:val="00312D29"/>
    <w:rsid w:val="00313972"/>
    <w:rsid w:val="00316B7E"/>
    <w:rsid w:val="003171A7"/>
    <w:rsid w:val="0031762C"/>
    <w:rsid w:val="00317B08"/>
    <w:rsid w:val="0032039D"/>
    <w:rsid w:val="003213FD"/>
    <w:rsid w:val="003217A0"/>
    <w:rsid w:val="00321865"/>
    <w:rsid w:val="00322400"/>
    <w:rsid w:val="00324391"/>
    <w:rsid w:val="00324708"/>
    <w:rsid w:val="003251A6"/>
    <w:rsid w:val="00325828"/>
    <w:rsid w:val="00325EAB"/>
    <w:rsid w:val="00326B1B"/>
    <w:rsid w:val="003271F8"/>
    <w:rsid w:val="00327CEF"/>
    <w:rsid w:val="00330B5C"/>
    <w:rsid w:val="003310B4"/>
    <w:rsid w:val="003328EB"/>
    <w:rsid w:val="00334086"/>
    <w:rsid w:val="003345FA"/>
    <w:rsid w:val="00334CCA"/>
    <w:rsid w:val="003359A3"/>
    <w:rsid w:val="00335A90"/>
    <w:rsid w:val="003362FB"/>
    <w:rsid w:val="00336611"/>
    <w:rsid w:val="00336811"/>
    <w:rsid w:val="00337001"/>
    <w:rsid w:val="0033789F"/>
    <w:rsid w:val="00337E6C"/>
    <w:rsid w:val="00340AF5"/>
    <w:rsid w:val="0034119F"/>
    <w:rsid w:val="003422BC"/>
    <w:rsid w:val="003431F8"/>
    <w:rsid w:val="003441EF"/>
    <w:rsid w:val="003445A5"/>
    <w:rsid w:val="00346C93"/>
    <w:rsid w:val="003473A5"/>
    <w:rsid w:val="00347EA1"/>
    <w:rsid w:val="00347EC7"/>
    <w:rsid w:val="0035072F"/>
    <w:rsid w:val="00351A07"/>
    <w:rsid w:val="00351E8E"/>
    <w:rsid w:val="00352304"/>
    <w:rsid w:val="00353BD8"/>
    <w:rsid w:val="003542B2"/>
    <w:rsid w:val="00354CD6"/>
    <w:rsid w:val="00354DB9"/>
    <w:rsid w:val="00355264"/>
    <w:rsid w:val="00357856"/>
    <w:rsid w:val="00357C03"/>
    <w:rsid w:val="00360D40"/>
    <w:rsid w:val="00361A12"/>
    <w:rsid w:val="00362077"/>
    <w:rsid w:val="00363746"/>
    <w:rsid w:val="0036468A"/>
    <w:rsid w:val="003650E4"/>
    <w:rsid w:val="00365E82"/>
    <w:rsid w:val="00365E8E"/>
    <w:rsid w:val="0036615F"/>
    <w:rsid w:val="00366448"/>
    <w:rsid w:val="0037034C"/>
    <w:rsid w:val="00370FA6"/>
    <w:rsid w:val="0037138F"/>
    <w:rsid w:val="00371C90"/>
    <w:rsid w:val="003723EE"/>
    <w:rsid w:val="00374512"/>
    <w:rsid w:val="00374A10"/>
    <w:rsid w:val="00375CF6"/>
    <w:rsid w:val="00375EE2"/>
    <w:rsid w:val="00377ABD"/>
    <w:rsid w:val="0038030D"/>
    <w:rsid w:val="003807CA"/>
    <w:rsid w:val="0038273C"/>
    <w:rsid w:val="00382A1B"/>
    <w:rsid w:val="00382F68"/>
    <w:rsid w:val="0038357E"/>
    <w:rsid w:val="003838EC"/>
    <w:rsid w:val="00384242"/>
    <w:rsid w:val="00384B09"/>
    <w:rsid w:val="003853F1"/>
    <w:rsid w:val="00385802"/>
    <w:rsid w:val="00386274"/>
    <w:rsid w:val="003862C8"/>
    <w:rsid w:val="00386535"/>
    <w:rsid w:val="00386679"/>
    <w:rsid w:val="00386994"/>
    <w:rsid w:val="00386EEF"/>
    <w:rsid w:val="003878D4"/>
    <w:rsid w:val="00387AA6"/>
    <w:rsid w:val="0039192C"/>
    <w:rsid w:val="00391EB5"/>
    <w:rsid w:val="00392263"/>
    <w:rsid w:val="003925C1"/>
    <w:rsid w:val="00392FAC"/>
    <w:rsid w:val="003954CC"/>
    <w:rsid w:val="003962EA"/>
    <w:rsid w:val="0039715D"/>
    <w:rsid w:val="003977F0"/>
    <w:rsid w:val="003A1682"/>
    <w:rsid w:val="003A1B7C"/>
    <w:rsid w:val="003A27D5"/>
    <w:rsid w:val="003A37A7"/>
    <w:rsid w:val="003A383E"/>
    <w:rsid w:val="003A4EC0"/>
    <w:rsid w:val="003A621E"/>
    <w:rsid w:val="003A639B"/>
    <w:rsid w:val="003A6E3A"/>
    <w:rsid w:val="003A70CD"/>
    <w:rsid w:val="003B0F07"/>
    <w:rsid w:val="003B1E7F"/>
    <w:rsid w:val="003B34AA"/>
    <w:rsid w:val="003B451B"/>
    <w:rsid w:val="003B4D29"/>
    <w:rsid w:val="003C12D8"/>
    <w:rsid w:val="003C251D"/>
    <w:rsid w:val="003C4926"/>
    <w:rsid w:val="003C5A14"/>
    <w:rsid w:val="003C7297"/>
    <w:rsid w:val="003C75A5"/>
    <w:rsid w:val="003C7756"/>
    <w:rsid w:val="003D0DD3"/>
    <w:rsid w:val="003D1820"/>
    <w:rsid w:val="003D436D"/>
    <w:rsid w:val="003D528D"/>
    <w:rsid w:val="003D534D"/>
    <w:rsid w:val="003D5420"/>
    <w:rsid w:val="003D544D"/>
    <w:rsid w:val="003D66C5"/>
    <w:rsid w:val="003D6FEF"/>
    <w:rsid w:val="003D715F"/>
    <w:rsid w:val="003D73AA"/>
    <w:rsid w:val="003E0797"/>
    <w:rsid w:val="003E0ADD"/>
    <w:rsid w:val="003E0D8E"/>
    <w:rsid w:val="003E183F"/>
    <w:rsid w:val="003E2359"/>
    <w:rsid w:val="003E3046"/>
    <w:rsid w:val="003E380A"/>
    <w:rsid w:val="003E4B7A"/>
    <w:rsid w:val="003E4D40"/>
    <w:rsid w:val="003E5024"/>
    <w:rsid w:val="003E6EAF"/>
    <w:rsid w:val="003E7121"/>
    <w:rsid w:val="003E7F57"/>
    <w:rsid w:val="003F0837"/>
    <w:rsid w:val="003F367C"/>
    <w:rsid w:val="003F3C73"/>
    <w:rsid w:val="003F45A0"/>
    <w:rsid w:val="003F4E89"/>
    <w:rsid w:val="003F518B"/>
    <w:rsid w:val="003F5AB5"/>
    <w:rsid w:val="003F691D"/>
    <w:rsid w:val="0040027C"/>
    <w:rsid w:val="004002FF"/>
    <w:rsid w:val="0040091D"/>
    <w:rsid w:val="00400AB0"/>
    <w:rsid w:val="00402667"/>
    <w:rsid w:val="0040277B"/>
    <w:rsid w:val="00403758"/>
    <w:rsid w:val="004044E5"/>
    <w:rsid w:val="004045A8"/>
    <w:rsid w:val="00404741"/>
    <w:rsid w:val="00405948"/>
    <w:rsid w:val="00407824"/>
    <w:rsid w:val="00407D67"/>
    <w:rsid w:val="00407ECC"/>
    <w:rsid w:val="004105D3"/>
    <w:rsid w:val="0041366C"/>
    <w:rsid w:val="00415DA5"/>
    <w:rsid w:val="004162EA"/>
    <w:rsid w:val="004177AE"/>
    <w:rsid w:val="00417D6D"/>
    <w:rsid w:val="00417EE7"/>
    <w:rsid w:val="00420E7D"/>
    <w:rsid w:val="00421F51"/>
    <w:rsid w:val="0042330E"/>
    <w:rsid w:val="0042369F"/>
    <w:rsid w:val="00423AAA"/>
    <w:rsid w:val="004240CE"/>
    <w:rsid w:val="0042451A"/>
    <w:rsid w:val="00424D06"/>
    <w:rsid w:val="00424F54"/>
    <w:rsid w:val="0042603F"/>
    <w:rsid w:val="00426798"/>
    <w:rsid w:val="00427343"/>
    <w:rsid w:val="00427CBE"/>
    <w:rsid w:val="00427D45"/>
    <w:rsid w:val="0043030A"/>
    <w:rsid w:val="00430CDE"/>
    <w:rsid w:val="00430EA7"/>
    <w:rsid w:val="00430EC2"/>
    <w:rsid w:val="00431756"/>
    <w:rsid w:val="00431DAE"/>
    <w:rsid w:val="00432755"/>
    <w:rsid w:val="00436730"/>
    <w:rsid w:val="00436A65"/>
    <w:rsid w:val="00436CA1"/>
    <w:rsid w:val="00437420"/>
    <w:rsid w:val="0044077E"/>
    <w:rsid w:val="0044082B"/>
    <w:rsid w:val="004435FB"/>
    <w:rsid w:val="004436CE"/>
    <w:rsid w:val="0044389E"/>
    <w:rsid w:val="0044437E"/>
    <w:rsid w:val="00444CCB"/>
    <w:rsid w:val="00446BAC"/>
    <w:rsid w:val="004506F3"/>
    <w:rsid w:val="004507D4"/>
    <w:rsid w:val="00451069"/>
    <w:rsid w:val="0045162D"/>
    <w:rsid w:val="00452A45"/>
    <w:rsid w:val="004538F6"/>
    <w:rsid w:val="00453AB1"/>
    <w:rsid w:val="0045541E"/>
    <w:rsid w:val="0045659F"/>
    <w:rsid w:val="0045671B"/>
    <w:rsid w:val="00457531"/>
    <w:rsid w:val="00460E94"/>
    <w:rsid w:val="00461ADB"/>
    <w:rsid w:val="00462A30"/>
    <w:rsid w:val="00462CE1"/>
    <w:rsid w:val="00464C9C"/>
    <w:rsid w:val="00466ED8"/>
    <w:rsid w:val="004676EB"/>
    <w:rsid w:val="0047061C"/>
    <w:rsid w:val="00470C74"/>
    <w:rsid w:val="00472101"/>
    <w:rsid w:val="00472C97"/>
    <w:rsid w:val="00473671"/>
    <w:rsid w:val="004739B7"/>
    <w:rsid w:val="00476E71"/>
    <w:rsid w:val="004771CD"/>
    <w:rsid w:val="0048083E"/>
    <w:rsid w:val="00481057"/>
    <w:rsid w:val="004835DD"/>
    <w:rsid w:val="00484959"/>
    <w:rsid w:val="004856B2"/>
    <w:rsid w:val="00485F5B"/>
    <w:rsid w:val="0048737F"/>
    <w:rsid w:val="004901A1"/>
    <w:rsid w:val="0049031E"/>
    <w:rsid w:val="00491A9E"/>
    <w:rsid w:val="004922E4"/>
    <w:rsid w:val="00492B9E"/>
    <w:rsid w:val="00493533"/>
    <w:rsid w:val="004943B1"/>
    <w:rsid w:val="004944B4"/>
    <w:rsid w:val="00495ED9"/>
    <w:rsid w:val="00496117"/>
    <w:rsid w:val="00496B6B"/>
    <w:rsid w:val="004A05A7"/>
    <w:rsid w:val="004A0DA8"/>
    <w:rsid w:val="004A22D3"/>
    <w:rsid w:val="004A2511"/>
    <w:rsid w:val="004A3F7B"/>
    <w:rsid w:val="004A54C1"/>
    <w:rsid w:val="004A6683"/>
    <w:rsid w:val="004A6827"/>
    <w:rsid w:val="004A705F"/>
    <w:rsid w:val="004A71D7"/>
    <w:rsid w:val="004A74D0"/>
    <w:rsid w:val="004A7D2B"/>
    <w:rsid w:val="004B0724"/>
    <w:rsid w:val="004B0EA1"/>
    <w:rsid w:val="004B1ED5"/>
    <w:rsid w:val="004B313B"/>
    <w:rsid w:val="004B35E2"/>
    <w:rsid w:val="004B3763"/>
    <w:rsid w:val="004B3AF3"/>
    <w:rsid w:val="004B4561"/>
    <w:rsid w:val="004B5638"/>
    <w:rsid w:val="004B5692"/>
    <w:rsid w:val="004B59E5"/>
    <w:rsid w:val="004B632C"/>
    <w:rsid w:val="004B6EC7"/>
    <w:rsid w:val="004C0016"/>
    <w:rsid w:val="004C0452"/>
    <w:rsid w:val="004C0EEE"/>
    <w:rsid w:val="004C2C2C"/>
    <w:rsid w:val="004C4523"/>
    <w:rsid w:val="004C4956"/>
    <w:rsid w:val="004C4AEC"/>
    <w:rsid w:val="004C4CE0"/>
    <w:rsid w:val="004C6686"/>
    <w:rsid w:val="004C7474"/>
    <w:rsid w:val="004C774E"/>
    <w:rsid w:val="004C7FF8"/>
    <w:rsid w:val="004D038F"/>
    <w:rsid w:val="004D04CA"/>
    <w:rsid w:val="004D1491"/>
    <w:rsid w:val="004D1CD1"/>
    <w:rsid w:val="004D27A6"/>
    <w:rsid w:val="004D346E"/>
    <w:rsid w:val="004D3F41"/>
    <w:rsid w:val="004D5E8C"/>
    <w:rsid w:val="004D6594"/>
    <w:rsid w:val="004D6C14"/>
    <w:rsid w:val="004D6CB6"/>
    <w:rsid w:val="004E09BA"/>
    <w:rsid w:val="004E15C9"/>
    <w:rsid w:val="004E2C58"/>
    <w:rsid w:val="004E41AF"/>
    <w:rsid w:val="004E467A"/>
    <w:rsid w:val="004E49CD"/>
    <w:rsid w:val="004E4EC8"/>
    <w:rsid w:val="004F02D9"/>
    <w:rsid w:val="004F1EC0"/>
    <w:rsid w:val="004F206A"/>
    <w:rsid w:val="004F373D"/>
    <w:rsid w:val="004F3D61"/>
    <w:rsid w:val="004F407C"/>
    <w:rsid w:val="004F4316"/>
    <w:rsid w:val="004F43B8"/>
    <w:rsid w:val="004F4C95"/>
    <w:rsid w:val="004F544C"/>
    <w:rsid w:val="004F5D74"/>
    <w:rsid w:val="004F5FAD"/>
    <w:rsid w:val="00500296"/>
    <w:rsid w:val="00501056"/>
    <w:rsid w:val="00502071"/>
    <w:rsid w:val="005042F8"/>
    <w:rsid w:val="00504CAE"/>
    <w:rsid w:val="00506A11"/>
    <w:rsid w:val="0051000F"/>
    <w:rsid w:val="005102FC"/>
    <w:rsid w:val="00510E7F"/>
    <w:rsid w:val="005128A1"/>
    <w:rsid w:val="00512A51"/>
    <w:rsid w:val="00512E15"/>
    <w:rsid w:val="00515CF4"/>
    <w:rsid w:val="005165A8"/>
    <w:rsid w:val="005174E0"/>
    <w:rsid w:val="00523891"/>
    <w:rsid w:val="0052479D"/>
    <w:rsid w:val="00525015"/>
    <w:rsid w:val="005263EE"/>
    <w:rsid w:val="00527776"/>
    <w:rsid w:val="00527C44"/>
    <w:rsid w:val="00527F53"/>
    <w:rsid w:val="0053006F"/>
    <w:rsid w:val="00530135"/>
    <w:rsid w:val="005304F3"/>
    <w:rsid w:val="00531280"/>
    <w:rsid w:val="005321A1"/>
    <w:rsid w:val="0053237E"/>
    <w:rsid w:val="00532930"/>
    <w:rsid w:val="00533014"/>
    <w:rsid w:val="005332BA"/>
    <w:rsid w:val="00534570"/>
    <w:rsid w:val="005346A0"/>
    <w:rsid w:val="00534D8A"/>
    <w:rsid w:val="0053769D"/>
    <w:rsid w:val="00537D43"/>
    <w:rsid w:val="00537FC5"/>
    <w:rsid w:val="00541C66"/>
    <w:rsid w:val="00541DA1"/>
    <w:rsid w:val="00544BA7"/>
    <w:rsid w:val="005457A1"/>
    <w:rsid w:val="00546239"/>
    <w:rsid w:val="00546343"/>
    <w:rsid w:val="005468B4"/>
    <w:rsid w:val="00546FD6"/>
    <w:rsid w:val="00547527"/>
    <w:rsid w:val="005503EA"/>
    <w:rsid w:val="00551E94"/>
    <w:rsid w:val="00552649"/>
    <w:rsid w:val="005543E3"/>
    <w:rsid w:val="00554D75"/>
    <w:rsid w:val="00554F88"/>
    <w:rsid w:val="00555E96"/>
    <w:rsid w:val="005561FA"/>
    <w:rsid w:val="00557079"/>
    <w:rsid w:val="00557787"/>
    <w:rsid w:val="00561E0E"/>
    <w:rsid w:val="0056322A"/>
    <w:rsid w:val="0056361B"/>
    <w:rsid w:val="005636E6"/>
    <w:rsid w:val="00563A9D"/>
    <w:rsid w:val="00563B68"/>
    <w:rsid w:val="0056439E"/>
    <w:rsid w:val="00566DDC"/>
    <w:rsid w:val="0057087D"/>
    <w:rsid w:val="0057185F"/>
    <w:rsid w:val="00572C27"/>
    <w:rsid w:val="00572D73"/>
    <w:rsid w:val="00573DDE"/>
    <w:rsid w:val="00573EBE"/>
    <w:rsid w:val="00575E4A"/>
    <w:rsid w:val="005766D2"/>
    <w:rsid w:val="005776F0"/>
    <w:rsid w:val="00577F2E"/>
    <w:rsid w:val="0058134D"/>
    <w:rsid w:val="00583788"/>
    <w:rsid w:val="00583A86"/>
    <w:rsid w:val="00583EF2"/>
    <w:rsid w:val="00584620"/>
    <w:rsid w:val="0058565C"/>
    <w:rsid w:val="00590257"/>
    <w:rsid w:val="0059052F"/>
    <w:rsid w:val="0059373F"/>
    <w:rsid w:val="0059429A"/>
    <w:rsid w:val="00595089"/>
    <w:rsid w:val="00595252"/>
    <w:rsid w:val="0059549B"/>
    <w:rsid w:val="0059555C"/>
    <w:rsid w:val="00595C6B"/>
    <w:rsid w:val="0059782B"/>
    <w:rsid w:val="005A0251"/>
    <w:rsid w:val="005A0FAF"/>
    <w:rsid w:val="005A379C"/>
    <w:rsid w:val="005A453E"/>
    <w:rsid w:val="005A48F7"/>
    <w:rsid w:val="005A5034"/>
    <w:rsid w:val="005A56DE"/>
    <w:rsid w:val="005A611E"/>
    <w:rsid w:val="005A773F"/>
    <w:rsid w:val="005A7768"/>
    <w:rsid w:val="005B1F09"/>
    <w:rsid w:val="005B1FE6"/>
    <w:rsid w:val="005B2CA3"/>
    <w:rsid w:val="005B2FDB"/>
    <w:rsid w:val="005B3203"/>
    <w:rsid w:val="005B4092"/>
    <w:rsid w:val="005B5D5F"/>
    <w:rsid w:val="005B5F8C"/>
    <w:rsid w:val="005B648A"/>
    <w:rsid w:val="005B6A0D"/>
    <w:rsid w:val="005C031A"/>
    <w:rsid w:val="005C032F"/>
    <w:rsid w:val="005C0A3F"/>
    <w:rsid w:val="005C0D1A"/>
    <w:rsid w:val="005C1595"/>
    <w:rsid w:val="005C2BE6"/>
    <w:rsid w:val="005C349E"/>
    <w:rsid w:val="005C36D7"/>
    <w:rsid w:val="005C4AD4"/>
    <w:rsid w:val="005C5753"/>
    <w:rsid w:val="005C6064"/>
    <w:rsid w:val="005D0067"/>
    <w:rsid w:val="005D05EA"/>
    <w:rsid w:val="005D0B7E"/>
    <w:rsid w:val="005D16E8"/>
    <w:rsid w:val="005D173E"/>
    <w:rsid w:val="005D2B37"/>
    <w:rsid w:val="005D3311"/>
    <w:rsid w:val="005D3A66"/>
    <w:rsid w:val="005D56D0"/>
    <w:rsid w:val="005D6152"/>
    <w:rsid w:val="005D6E9D"/>
    <w:rsid w:val="005D7237"/>
    <w:rsid w:val="005E0B3D"/>
    <w:rsid w:val="005E0E3F"/>
    <w:rsid w:val="005E168C"/>
    <w:rsid w:val="005E3BB3"/>
    <w:rsid w:val="005E40CE"/>
    <w:rsid w:val="005E42D9"/>
    <w:rsid w:val="005E79D7"/>
    <w:rsid w:val="005F2456"/>
    <w:rsid w:val="005F298B"/>
    <w:rsid w:val="005F3C1D"/>
    <w:rsid w:val="005F5D3A"/>
    <w:rsid w:val="005F6D03"/>
    <w:rsid w:val="005F6D26"/>
    <w:rsid w:val="005F7D20"/>
    <w:rsid w:val="006001F6"/>
    <w:rsid w:val="006009C8"/>
    <w:rsid w:val="00600A09"/>
    <w:rsid w:val="006016B6"/>
    <w:rsid w:val="006017BE"/>
    <w:rsid w:val="00603D19"/>
    <w:rsid w:val="00603F36"/>
    <w:rsid w:val="006053C3"/>
    <w:rsid w:val="00605C9F"/>
    <w:rsid w:val="00605E72"/>
    <w:rsid w:val="00606993"/>
    <w:rsid w:val="00606CC7"/>
    <w:rsid w:val="00607DA2"/>
    <w:rsid w:val="00610A9B"/>
    <w:rsid w:val="00610AF2"/>
    <w:rsid w:val="00614076"/>
    <w:rsid w:val="00614AA9"/>
    <w:rsid w:val="006152BF"/>
    <w:rsid w:val="00615F30"/>
    <w:rsid w:val="00616AB5"/>
    <w:rsid w:val="00620BA1"/>
    <w:rsid w:val="0062105B"/>
    <w:rsid w:val="00621C19"/>
    <w:rsid w:val="00622166"/>
    <w:rsid w:val="00622931"/>
    <w:rsid w:val="00622B97"/>
    <w:rsid w:val="00622DF2"/>
    <w:rsid w:val="00625352"/>
    <w:rsid w:val="00626451"/>
    <w:rsid w:val="00630188"/>
    <w:rsid w:val="006307CC"/>
    <w:rsid w:val="00631701"/>
    <w:rsid w:val="006322AC"/>
    <w:rsid w:val="00632527"/>
    <w:rsid w:val="00635D6D"/>
    <w:rsid w:val="006374D1"/>
    <w:rsid w:val="00640B2D"/>
    <w:rsid w:val="00641909"/>
    <w:rsid w:val="00643213"/>
    <w:rsid w:val="006439CF"/>
    <w:rsid w:val="006444C5"/>
    <w:rsid w:val="006445BC"/>
    <w:rsid w:val="00644806"/>
    <w:rsid w:val="00644C9B"/>
    <w:rsid w:val="00644FC4"/>
    <w:rsid w:val="00645695"/>
    <w:rsid w:val="00646554"/>
    <w:rsid w:val="00646A3A"/>
    <w:rsid w:val="00646DA9"/>
    <w:rsid w:val="00647CC5"/>
    <w:rsid w:val="00651397"/>
    <w:rsid w:val="00654FF8"/>
    <w:rsid w:val="0065578F"/>
    <w:rsid w:val="00657527"/>
    <w:rsid w:val="00660999"/>
    <w:rsid w:val="00660D88"/>
    <w:rsid w:val="00661569"/>
    <w:rsid w:val="006621D3"/>
    <w:rsid w:val="00663B7A"/>
    <w:rsid w:val="00664188"/>
    <w:rsid w:val="00664835"/>
    <w:rsid w:val="006649E5"/>
    <w:rsid w:val="00666CD7"/>
    <w:rsid w:val="00667263"/>
    <w:rsid w:val="00667748"/>
    <w:rsid w:val="006677BE"/>
    <w:rsid w:val="006705EC"/>
    <w:rsid w:val="00670684"/>
    <w:rsid w:val="00670F51"/>
    <w:rsid w:val="00673A74"/>
    <w:rsid w:val="00675403"/>
    <w:rsid w:val="00676F02"/>
    <w:rsid w:val="00680187"/>
    <w:rsid w:val="006810A9"/>
    <w:rsid w:val="00681201"/>
    <w:rsid w:val="006812CB"/>
    <w:rsid w:val="00681ADB"/>
    <w:rsid w:val="00682C33"/>
    <w:rsid w:val="00682DA4"/>
    <w:rsid w:val="00683718"/>
    <w:rsid w:val="00684E20"/>
    <w:rsid w:val="00685027"/>
    <w:rsid w:val="0068526F"/>
    <w:rsid w:val="00685432"/>
    <w:rsid w:val="00685BC1"/>
    <w:rsid w:val="006878F5"/>
    <w:rsid w:val="006901CB"/>
    <w:rsid w:val="00690B97"/>
    <w:rsid w:val="006911ED"/>
    <w:rsid w:val="0069141B"/>
    <w:rsid w:val="00691F22"/>
    <w:rsid w:val="00692478"/>
    <w:rsid w:val="00693453"/>
    <w:rsid w:val="006939F1"/>
    <w:rsid w:val="00693C72"/>
    <w:rsid w:val="00693F49"/>
    <w:rsid w:val="00694F38"/>
    <w:rsid w:val="00696242"/>
    <w:rsid w:val="006965F0"/>
    <w:rsid w:val="006A01E7"/>
    <w:rsid w:val="006A0DA1"/>
    <w:rsid w:val="006A1575"/>
    <w:rsid w:val="006A1FCF"/>
    <w:rsid w:val="006A422E"/>
    <w:rsid w:val="006A5EB9"/>
    <w:rsid w:val="006A727C"/>
    <w:rsid w:val="006B0149"/>
    <w:rsid w:val="006B07C7"/>
    <w:rsid w:val="006B08F7"/>
    <w:rsid w:val="006B1222"/>
    <w:rsid w:val="006B2424"/>
    <w:rsid w:val="006B2825"/>
    <w:rsid w:val="006B3CFD"/>
    <w:rsid w:val="006B488A"/>
    <w:rsid w:val="006B5369"/>
    <w:rsid w:val="006B5DE7"/>
    <w:rsid w:val="006C040B"/>
    <w:rsid w:val="006C0420"/>
    <w:rsid w:val="006C2815"/>
    <w:rsid w:val="006C2FE2"/>
    <w:rsid w:val="006C3A0C"/>
    <w:rsid w:val="006C421D"/>
    <w:rsid w:val="006C4707"/>
    <w:rsid w:val="006C4B7D"/>
    <w:rsid w:val="006C4CDA"/>
    <w:rsid w:val="006C56B3"/>
    <w:rsid w:val="006C73D2"/>
    <w:rsid w:val="006C7E68"/>
    <w:rsid w:val="006D060C"/>
    <w:rsid w:val="006D0B01"/>
    <w:rsid w:val="006D1DC6"/>
    <w:rsid w:val="006D2A3B"/>
    <w:rsid w:val="006D2BD3"/>
    <w:rsid w:val="006D32B2"/>
    <w:rsid w:val="006D344C"/>
    <w:rsid w:val="006D384C"/>
    <w:rsid w:val="006D4151"/>
    <w:rsid w:val="006D547A"/>
    <w:rsid w:val="006D6132"/>
    <w:rsid w:val="006D6CF6"/>
    <w:rsid w:val="006D6E60"/>
    <w:rsid w:val="006E0DE3"/>
    <w:rsid w:val="006E0E34"/>
    <w:rsid w:val="006E166F"/>
    <w:rsid w:val="006E23D3"/>
    <w:rsid w:val="006E310A"/>
    <w:rsid w:val="006E33E1"/>
    <w:rsid w:val="006E3F5E"/>
    <w:rsid w:val="006E535E"/>
    <w:rsid w:val="006E53C5"/>
    <w:rsid w:val="006E7282"/>
    <w:rsid w:val="006F1D3C"/>
    <w:rsid w:val="006F2289"/>
    <w:rsid w:val="006F4517"/>
    <w:rsid w:val="006F5017"/>
    <w:rsid w:val="006F6C00"/>
    <w:rsid w:val="007041AE"/>
    <w:rsid w:val="0070505D"/>
    <w:rsid w:val="0070578C"/>
    <w:rsid w:val="0070599D"/>
    <w:rsid w:val="00705BE2"/>
    <w:rsid w:val="00706769"/>
    <w:rsid w:val="00706A48"/>
    <w:rsid w:val="007073AF"/>
    <w:rsid w:val="007073D9"/>
    <w:rsid w:val="007075A7"/>
    <w:rsid w:val="00707CE4"/>
    <w:rsid w:val="0071111C"/>
    <w:rsid w:val="0071292C"/>
    <w:rsid w:val="0071309E"/>
    <w:rsid w:val="007138F6"/>
    <w:rsid w:val="00715298"/>
    <w:rsid w:val="00717039"/>
    <w:rsid w:val="0071716C"/>
    <w:rsid w:val="00717612"/>
    <w:rsid w:val="00717A8E"/>
    <w:rsid w:val="00722071"/>
    <w:rsid w:val="00722BBD"/>
    <w:rsid w:val="0072420A"/>
    <w:rsid w:val="0072434F"/>
    <w:rsid w:val="007243AB"/>
    <w:rsid w:val="00724BAE"/>
    <w:rsid w:val="00724E42"/>
    <w:rsid w:val="007254B5"/>
    <w:rsid w:val="00726583"/>
    <w:rsid w:val="00726989"/>
    <w:rsid w:val="007320FF"/>
    <w:rsid w:val="00732B0B"/>
    <w:rsid w:val="00732BD8"/>
    <w:rsid w:val="00733435"/>
    <w:rsid w:val="00733470"/>
    <w:rsid w:val="00733B00"/>
    <w:rsid w:val="00733B30"/>
    <w:rsid w:val="00735E7D"/>
    <w:rsid w:val="00736F65"/>
    <w:rsid w:val="00737724"/>
    <w:rsid w:val="00737CC1"/>
    <w:rsid w:val="007400B0"/>
    <w:rsid w:val="0074012E"/>
    <w:rsid w:val="007424A6"/>
    <w:rsid w:val="007438F5"/>
    <w:rsid w:val="007445A5"/>
    <w:rsid w:val="007452BE"/>
    <w:rsid w:val="0074597A"/>
    <w:rsid w:val="00746821"/>
    <w:rsid w:val="00747C26"/>
    <w:rsid w:val="00747C44"/>
    <w:rsid w:val="00751EC8"/>
    <w:rsid w:val="0075286B"/>
    <w:rsid w:val="007536CB"/>
    <w:rsid w:val="007537B9"/>
    <w:rsid w:val="00753BA8"/>
    <w:rsid w:val="00753E13"/>
    <w:rsid w:val="00753FBA"/>
    <w:rsid w:val="00754088"/>
    <w:rsid w:val="007542C0"/>
    <w:rsid w:val="007549AA"/>
    <w:rsid w:val="00754AE1"/>
    <w:rsid w:val="00754BA2"/>
    <w:rsid w:val="007553BF"/>
    <w:rsid w:val="00755904"/>
    <w:rsid w:val="00756A89"/>
    <w:rsid w:val="00756CEE"/>
    <w:rsid w:val="00757ADA"/>
    <w:rsid w:val="0076039B"/>
    <w:rsid w:val="00760D9E"/>
    <w:rsid w:val="00761A99"/>
    <w:rsid w:val="0076309A"/>
    <w:rsid w:val="00763177"/>
    <w:rsid w:val="00764CDC"/>
    <w:rsid w:val="00766CC4"/>
    <w:rsid w:val="00767207"/>
    <w:rsid w:val="00770C6E"/>
    <w:rsid w:val="00771090"/>
    <w:rsid w:val="00771267"/>
    <w:rsid w:val="007717B5"/>
    <w:rsid w:val="00771AB2"/>
    <w:rsid w:val="00773D1D"/>
    <w:rsid w:val="007758DE"/>
    <w:rsid w:val="0077604D"/>
    <w:rsid w:val="007764D3"/>
    <w:rsid w:val="007769BA"/>
    <w:rsid w:val="007777E4"/>
    <w:rsid w:val="00777A8C"/>
    <w:rsid w:val="007801E2"/>
    <w:rsid w:val="00780239"/>
    <w:rsid w:val="00780A9C"/>
    <w:rsid w:val="007810E0"/>
    <w:rsid w:val="00781193"/>
    <w:rsid w:val="007815B9"/>
    <w:rsid w:val="00781A8D"/>
    <w:rsid w:val="00781E35"/>
    <w:rsid w:val="007835B6"/>
    <w:rsid w:val="00783959"/>
    <w:rsid w:val="00783D8D"/>
    <w:rsid w:val="00783F66"/>
    <w:rsid w:val="0078426A"/>
    <w:rsid w:val="007850B2"/>
    <w:rsid w:val="007852CB"/>
    <w:rsid w:val="00786FA5"/>
    <w:rsid w:val="007910BC"/>
    <w:rsid w:val="00791DEE"/>
    <w:rsid w:val="00792A35"/>
    <w:rsid w:val="00793DB2"/>
    <w:rsid w:val="00794406"/>
    <w:rsid w:val="00794901"/>
    <w:rsid w:val="007978F4"/>
    <w:rsid w:val="007979FD"/>
    <w:rsid w:val="00797B08"/>
    <w:rsid w:val="007A0025"/>
    <w:rsid w:val="007A077B"/>
    <w:rsid w:val="007A188F"/>
    <w:rsid w:val="007A1B10"/>
    <w:rsid w:val="007A24A8"/>
    <w:rsid w:val="007A28D5"/>
    <w:rsid w:val="007A4278"/>
    <w:rsid w:val="007A528C"/>
    <w:rsid w:val="007A6228"/>
    <w:rsid w:val="007A643E"/>
    <w:rsid w:val="007A6E7B"/>
    <w:rsid w:val="007A7989"/>
    <w:rsid w:val="007B1356"/>
    <w:rsid w:val="007B185F"/>
    <w:rsid w:val="007B1ECF"/>
    <w:rsid w:val="007B1EE3"/>
    <w:rsid w:val="007B2801"/>
    <w:rsid w:val="007B323A"/>
    <w:rsid w:val="007B39D9"/>
    <w:rsid w:val="007B491F"/>
    <w:rsid w:val="007B4E75"/>
    <w:rsid w:val="007B5A14"/>
    <w:rsid w:val="007B65A1"/>
    <w:rsid w:val="007B7C1C"/>
    <w:rsid w:val="007C0B47"/>
    <w:rsid w:val="007C0F5E"/>
    <w:rsid w:val="007C1484"/>
    <w:rsid w:val="007C1534"/>
    <w:rsid w:val="007C1B00"/>
    <w:rsid w:val="007C2921"/>
    <w:rsid w:val="007C2D1D"/>
    <w:rsid w:val="007C42D2"/>
    <w:rsid w:val="007C5005"/>
    <w:rsid w:val="007C5DC7"/>
    <w:rsid w:val="007C738D"/>
    <w:rsid w:val="007D1C48"/>
    <w:rsid w:val="007D4574"/>
    <w:rsid w:val="007D54D1"/>
    <w:rsid w:val="007D7089"/>
    <w:rsid w:val="007D7D1B"/>
    <w:rsid w:val="007E0726"/>
    <w:rsid w:val="007E0967"/>
    <w:rsid w:val="007E1812"/>
    <w:rsid w:val="007E265B"/>
    <w:rsid w:val="007E313A"/>
    <w:rsid w:val="007E4519"/>
    <w:rsid w:val="007E4AF6"/>
    <w:rsid w:val="007E523C"/>
    <w:rsid w:val="007E79C7"/>
    <w:rsid w:val="007E7F6A"/>
    <w:rsid w:val="007F0922"/>
    <w:rsid w:val="007F1715"/>
    <w:rsid w:val="007F2DB1"/>
    <w:rsid w:val="007F6FF8"/>
    <w:rsid w:val="007F7868"/>
    <w:rsid w:val="008002FC"/>
    <w:rsid w:val="008010B0"/>
    <w:rsid w:val="008012CF"/>
    <w:rsid w:val="008017A8"/>
    <w:rsid w:val="00804176"/>
    <w:rsid w:val="008044F5"/>
    <w:rsid w:val="00806467"/>
    <w:rsid w:val="00807234"/>
    <w:rsid w:val="00807911"/>
    <w:rsid w:val="00810E82"/>
    <w:rsid w:val="00810E9D"/>
    <w:rsid w:val="0081196F"/>
    <w:rsid w:val="00812ECB"/>
    <w:rsid w:val="00812EE1"/>
    <w:rsid w:val="00813A3B"/>
    <w:rsid w:val="008141EB"/>
    <w:rsid w:val="008156ED"/>
    <w:rsid w:val="00815A95"/>
    <w:rsid w:val="0081700B"/>
    <w:rsid w:val="00822884"/>
    <w:rsid w:val="00824653"/>
    <w:rsid w:val="008247AC"/>
    <w:rsid w:val="008250C1"/>
    <w:rsid w:val="0082639D"/>
    <w:rsid w:val="00826477"/>
    <w:rsid w:val="00831AAA"/>
    <w:rsid w:val="00833CFA"/>
    <w:rsid w:val="00833EA2"/>
    <w:rsid w:val="008345CC"/>
    <w:rsid w:val="00836839"/>
    <w:rsid w:val="00836C6A"/>
    <w:rsid w:val="00840643"/>
    <w:rsid w:val="00840C48"/>
    <w:rsid w:val="00840DC5"/>
    <w:rsid w:val="00841F5B"/>
    <w:rsid w:val="008425F9"/>
    <w:rsid w:val="00842806"/>
    <w:rsid w:val="00843184"/>
    <w:rsid w:val="008449D3"/>
    <w:rsid w:val="008453A1"/>
    <w:rsid w:val="008455F0"/>
    <w:rsid w:val="0084625F"/>
    <w:rsid w:val="0084760E"/>
    <w:rsid w:val="00847B92"/>
    <w:rsid w:val="00847DC3"/>
    <w:rsid w:val="00850591"/>
    <w:rsid w:val="008517D9"/>
    <w:rsid w:val="00851AEC"/>
    <w:rsid w:val="00852268"/>
    <w:rsid w:val="008527B1"/>
    <w:rsid w:val="00852928"/>
    <w:rsid w:val="0085388C"/>
    <w:rsid w:val="00856850"/>
    <w:rsid w:val="00857353"/>
    <w:rsid w:val="008601D0"/>
    <w:rsid w:val="00860368"/>
    <w:rsid w:val="008611A5"/>
    <w:rsid w:val="0086325A"/>
    <w:rsid w:val="0086432B"/>
    <w:rsid w:val="00864411"/>
    <w:rsid w:val="00865B9A"/>
    <w:rsid w:val="00866567"/>
    <w:rsid w:val="00867964"/>
    <w:rsid w:val="008702DE"/>
    <w:rsid w:val="008703B0"/>
    <w:rsid w:val="008713A6"/>
    <w:rsid w:val="008718FE"/>
    <w:rsid w:val="0087198C"/>
    <w:rsid w:val="00872AEB"/>
    <w:rsid w:val="008746F6"/>
    <w:rsid w:val="0087497E"/>
    <w:rsid w:val="00874AB3"/>
    <w:rsid w:val="008755FA"/>
    <w:rsid w:val="008764B2"/>
    <w:rsid w:val="00876612"/>
    <w:rsid w:val="008773C9"/>
    <w:rsid w:val="00877C00"/>
    <w:rsid w:val="00877C39"/>
    <w:rsid w:val="0088067C"/>
    <w:rsid w:val="00880756"/>
    <w:rsid w:val="00882407"/>
    <w:rsid w:val="00882646"/>
    <w:rsid w:val="00882CFD"/>
    <w:rsid w:val="008833D3"/>
    <w:rsid w:val="0088374D"/>
    <w:rsid w:val="00883FBC"/>
    <w:rsid w:val="00884A01"/>
    <w:rsid w:val="00885C26"/>
    <w:rsid w:val="00886973"/>
    <w:rsid w:val="00886A23"/>
    <w:rsid w:val="008872A7"/>
    <w:rsid w:val="008872AA"/>
    <w:rsid w:val="00887699"/>
    <w:rsid w:val="00887B9D"/>
    <w:rsid w:val="008918AB"/>
    <w:rsid w:val="00892701"/>
    <w:rsid w:val="00892A1F"/>
    <w:rsid w:val="00893619"/>
    <w:rsid w:val="008947CC"/>
    <w:rsid w:val="00894C88"/>
    <w:rsid w:val="00895922"/>
    <w:rsid w:val="0089629E"/>
    <w:rsid w:val="008965C8"/>
    <w:rsid w:val="00896C3A"/>
    <w:rsid w:val="00897CA9"/>
    <w:rsid w:val="008A26F4"/>
    <w:rsid w:val="008A2C57"/>
    <w:rsid w:val="008A3A26"/>
    <w:rsid w:val="008A3C81"/>
    <w:rsid w:val="008A4DCC"/>
    <w:rsid w:val="008A5682"/>
    <w:rsid w:val="008A5F0B"/>
    <w:rsid w:val="008A6709"/>
    <w:rsid w:val="008A69CD"/>
    <w:rsid w:val="008A76F8"/>
    <w:rsid w:val="008B25DB"/>
    <w:rsid w:val="008B26BE"/>
    <w:rsid w:val="008B3846"/>
    <w:rsid w:val="008B4BD4"/>
    <w:rsid w:val="008B5264"/>
    <w:rsid w:val="008B6061"/>
    <w:rsid w:val="008B6477"/>
    <w:rsid w:val="008B6713"/>
    <w:rsid w:val="008B6A29"/>
    <w:rsid w:val="008B6D56"/>
    <w:rsid w:val="008B75DB"/>
    <w:rsid w:val="008B7B75"/>
    <w:rsid w:val="008B7CDC"/>
    <w:rsid w:val="008C04EB"/>
    <w:rsid w:val="008C143A"/>
    <w:rsid w:val="008C192D"/>
    <w:rsid w:val="008C3EF0"/>
    <w:rsid w:val="008C456A"/>
    <w:rsid w:val="008C4E0D"/>
    <w:rsid w:val="008C5054"/>
    <w:rsid w:val="008C53FE"/>
    <w:rsid w:val="008C6256"/>
    <w:rsid w:val="008C638C"/>
    <w:rsid w:val="008C7A3E"/>
    <w:rsid w:val="008D1F1B"/>
    <w:rsid w:val="008D3618"/>
    <w:rsid w:val="008D7BAB"/>
    <w:rsid w:val="008E0BAE"/>
    <w:rsid w:val="008E1C9C"/>
    <w:rsid w:val="008E2233"/>
    <w:rsid w:val="008E277B"/>
    <w:rsid w:val="008E39C9"/>
    <w:rsid w:val="008E3EDE"/>
    <w:rsid w:val="008E465A"/>
    <w:rsid w:val="008E4C51"/>
    <w:rsid w:val="008E6BFE"/>
    <w:rsid w:val="008F000D"/>
    <w:rsid w:val="008F0B49"/>
    <w:rsid w:val="008F1464"/>
    <w:rsid w:val="008F181D"/>
    <w:rsid w:val="008F1A60"/>
    <w:rsid w:val="008F1D9E"/>
    <w:rsid w:val="008F200F"/>
    <w:rsid w:val="008F4427"/>
    <w:rsid w:val="008F5FF8"/>
    <w:rsid w:val="008F65D1"/>
    <w:rsid w:val="008F7228"/>
    <w:rsid w:val="008F7CFE"/>
    <w:rsid w:val="0090038A"/>
    <w:rsid w:val="00900494"/>
    <w:rsid w:val="009016D8"/>
    <w:rsid w:val="00902736"/>
    <w:rsid w:val="00902A5C"/>
    <w:rsid w:val="0090351C"/>
    <w:rsid w:val="009035BB"/>
    <w:rsid w:val="00903DBB"/>
    <w:rsid w:val="00904B79"/>
    <w:rsid w:val="00905154"/>
    <w:rsid w:val="00905313"/>
    <w:rsid w:val="009056DC"/>
    <w:rsid w:val="009059D4"/>
    <w:rsid w:val="00906408"/>
    <w:rsid w:val="00906757"/>
    <w:rsid w:val="00906D7E"/>
    <w:rsid w:val="00906EEF"/>
    <w:rsid w:val="00906F39"/>
    <w:rsid w:val="00907078"/>
    <w:rsid w:val="009079D6"/>
    <w:rsid w:val="0091053D"/>
    <w:rsid w:val="00912196"/>
    <w:rsid w:val="00913B45"/>
    <w:rsid w:val="00914721"/>
    <w:rsid w:val="00916351"/>
    <w:rsid w:val="00916486"/>
    <w:rsid w:val="00917720"/>
    <w:rsid w:val="009177EB"/>
    <w:rsid w:val="0092045A"/>
    <w:rsid w:val="00920741"/>
    <w:rsid w:val="00924648"/>
    <w:rsid w:val="00924C3D"/>
    <w:rsid w:val="009255F4"/>
    <w:rsid w:val="009258F4"/>
    <w:rsid w:val="00927135"/>
    <w:rsid w:val="00927150"/>
    <w:rsid w:val="009312BC"/>
    <w:rsid w:val="0093138F"/>
    <w:rsid w:val="00931411"/>
    <w:rsid w:val="00932A46"/>
    <w:rsid w:val="00933213"/>
    <w:rsid w:val="009340ED"/>
    <w:rsid w:val="0093551F"/>
    <w:rsid w:val="009368B3"/>
    <w:rsid w:val="00936CF4"/>
    <w:rsid w:val="00936F82"/>
    <w:rsid w:val="009408AC"/>
    <w:rsid w:val="00940928"/>
    <w:rsid w:val="00943823"/>
    <w:rsid w:val="00944679"/>
    <w:rsid w:val="009448DC"/>
    <w:rsid w:val="00945785"/>
    <w:rsid w:val="009462A6"/>
    <w:rsid w:val="00947DAE"/>
    <w:rsid w:val="00950958"/>
    <w:rsid w:val="00952864"/>
    <w:rsid w:val="00952975"/>
    <w:rsid w:val="00953106"/>
    <w:rsid w:val="009532EB"/>
    <w:rsid w:val="00953372"/>
    <w:rsid w:val="009544E4"/>
    <w:rsid w:val="009548AF"/>
    <w:rsid w:val="00954AA5"/>
    <w:rsid w:val="00954CAC"/>
    <w:rsid w:val="00955761"/>
    <w:rsid w:val="00955A0A"/>
    <w:rsid w:val="009566B3"/>
    <w:rsid w:val="00957769"/>
    <w:rsid w:val="00957B1C"/>
    <w:rsid w:val="00960212"/>
    <w:rsid w:val="0096084B"/>
    <w:rsid w:val="00960E48"/>
    <w:rsid w:val="00961128"/>
    <w:rsid w:val="00963618"/>
    <w:rsid w:val="0096371E"/>
    <w:rsid w:val="00963AD9"/>
    <w:rsid w:val="00963DCB"/>
    <w:rsid w:val="009645C3"/>
    <w:rsid w:val="009652EE"/>
    <w:rsid w:val="00967562"/>
    <w:rsid w:val="00970625"/>
    <w:rsid w:val="00972D1F"/>
    <w:rsid w:val="00973097"/>
    <w:rsid w:val="00973971"/>
    <w:rsid w:val="0097419F"/>
    <w:rsid w:val="009743BF"/>
    <w:rsid w:val="00976903"/>
    <w:rsid w:val="00977780"/>
    <w:rsid w:val="00980011"/>
    <w:rsid w:val="00980A08"/>
    <w:rsid w:val="0098111A"/>
    <w:rsid w:val="009814A3"/>
    <w:rsid w:val="00981628"/>
    <w:rsid w:val="00983A53"/>
    <w:rsid w:val="00983C26"/>
    <w:rsid w:val="009852FD"/>
    <w:rsid w:val="009857ED"/>
    <w:rsid w:val="00985C58"/>
    <w:rsid w:val="00985C80"/>
    <w:rsid w:val="00985D70"/>
    <w:rsid w:val="00986680"/>
    <w:rsid w:val="009866FD"/>
    <w:rsid w:val="009877C2"/>
    <w:rsid w:val="00990FCB"/>
    <w:rsid w:val="009913FC"/>
    <w:rsid w:val="00991994"/>
    <w:rsid w:val="00991ACB"/>
    <w:rsid w:val="00992520"/>
    <w:rsid w:val="00993027"/>
    <w:rsid w:val="00993A98"/>
    <w:rsid w:val="00993B23"/>
    <w:rsid w:val="00994513"/>
    <w:rsid w:val="00994A66"/>
    <w:rsid w:val="009966ED"/>
    <w:rsid w:val="00996DFE"/>
    <w:rsid w:val="009A0CF7"/>
    <w:rsid w:val="009A1421"/>
    <w:rsid w:val="009A2131"/>
    <w:rsid w:val="009A3741"/>
    <w:rsid w:val="009A4EF0"/>
    <w:rsid w:val="009A5CCC"/>
    <w:rsid w:val="009A5F17"/>
    <w:rsid w:val="009A6668"/>
    <w:rsid w:val="009A7C9C"/>
    <w:rsid w:val="009B046C"/>
    <w:rsid w:val="009B0B69"/>
    <w:rsid w:val="009B1456"/>
    <w:rsid w:val="009B1748"/>
    <w:rsid w:val="009B1992"/>
    <w:rsid w:val="009B228B"/>
    <w:rsid w:val="009B22A8"/>
    <w:rsid w:val="009B2920"/>
    <w:rsid w:val="009B2AD0"/>
    <w:rsid w:val="009B2F10"/>
    <w:rsid w:val="009B2F8A"/>
    <w:rsid w:val="009B40F7"/>
    <w:rsid w:val="009B414D"/>
    <w:rsid w:val="009B475C"/>
    <w:rsid w:val="009B5375"/>
    <w:rsid w:val="009B5616"/>
    <w:rsid w:val="009B647A"/>
    <w:rsid w:val="009B7FB2"/>
    <w:rsid w:val="009C182B"/>
    <w:rsid w:val="009C2267"/>
    <w:rsid w:val="009C33C6"/>
    <w:rsid w:val="009C35A8"/>
    <w:rsid w:val="009C3608"/>
    <w:rsid w:val="009C3D9C"/>
    <w:rsid w:val="009C4A76"/>
    <w:rsid w:val="009C4CB3"/>
    <w:rsid w:val="009C5171"/>
    <w:rsid w:val="009C635B"/>
    <w:rsid w:val="009C6567"/>
    <w:rsid w:val="009C689B"/>
    <w:rsid w:val="009C78AE"/>
    <w:rsid w:val="009D14B4"/>
    <w:rsid w:val="009D1861"/>
    <w:rsid w:val="009D26CE"/>
    <w:rsid w:val="009D4259"/>
    <w:rsid w:val="009D428C"/>
    <w:rsid w:val="009D4514"/>
    <w:rsid w:val="009D7DF0"/>
    <w:rsid w:val="009E1496"/>
    <w:rsid w:val="009E1FC1"/>
    <w:rsid w:val="009E1FF4"/>
    <w:rsid w:val="009E20A9"/>
    <w:rsid w:val="009E230E"/>
    <w:rsid w:val="009E47E9"/>
    <w:rsid w:val="009E561F"/>
    <w:rsid w:val="009E78C9"/>
    <w:rsid w:val="009F00E5"/>
    <w:rsid w:val="009F41C6"/>
    <w:rsid w:val="009F4230"/>
    <w:rsid w:val="009F4CAF"/>
    <w:rsid w:val="009F4E75"/>
    <w:rsid w:val="009F4F04"/>
    <w:rsid w:val="009F5E35"/>
    <w:rsid w:val="009F67CC"/>
    <w:rsid w:val="009F6B2D"/>
    <w:rsid w:val="00A002CA"/>
    <w:rsid w:val="00A010C8"/>
    <w:rsid w:val="00A02859"/>
    <w:rsid w:val="00A02877"/>
    <w:rsid w:val="00A02BE4"/>
    <w:rsid w:val="00A03F4C"/>
    <w:rsid w:val="00A0425B"/>
    <w:rsid w:val="00A0599E"/>
    <w:rsid w:val="00A059C0"/>
    <w:rsid w:val="00A074E6"/>
    <w:rsid w:val="00A07B6E"/>
    <w:rsid w:val="00A108C4"/>
    <w:rsid w:val="00A114B0"/>
    <w:rsid w:val="00A13A6A"/>
    <w:rsid w:val="00A16A9E"/>
    <w:rsid w:val="00A172AF"/>
    <w:rsid w:val="00A178B1"/>
    <w:rsid w:val="00A17979"/>
    <w:rsid w:val="00A17C2F"/>
    <w:rsid w:val="00A219A8"/>
    <w:rsid w:val="00A21A8E"/>
    <w:rsid w:val="00A2231B"/>
    <w:rsid w:val="00A22528"/>
    <w:rsid w:val="00A22976"/>
    <w:rsid w:val="00A22C9E"/>
    <w:rsid w:val="00A2362B"/>
    <w:rsid w:val="00A239F6"/>
    <w:rsid w:val="00A24E7E"/>
    <w:rsid w:val="00A258E7"/>
    <w:rsid w:val="00A2627F"/>
    <w:rsid w:val="00A30A75"/>
    <w:rsid w:val="00A31037"/>
    <w:rsid w:val="00A315B9"/>
    <w:rsid w:val="00A3198D"/>
    <w:rsid w:val="00A32FFC"/>
    <w:rsid w:val="00A33BB7"/>
    <w:rsid w:val="00A3516C"/>
    <w:rsid w:val="00A3540E"/>
    <w:rsid w:val="00A35C3B"/>
    <w:rsid w:val="00A36409"/>
    <w:rsid w:val="00A36CE4"/>
    <w:rsid w:val="00A36D0F"/>
    <w:rsid w:val="00A36F92"/>
    <w:rsid w:val="00A37077"/>
    <w:rsid w:val="00A370CA"/>
    <w:rsid w:val="00A37641"/>
    <w:rsid w:val="00A37F68"/>
    <w:rsid w:val="00A41EF4"/>
    <w:rsid w:val="00A427CA"/>
    <w:rsid w:val="00A43F3E"/>
    <w:rsid w:val="00A450A5"/>
    <w:rsid w:val="00A4701F"/>
    <w:rsid w:val="00A479DA"/>
    <w:rsid w:val="00A51E1D"/>
    <w:rsid w:val="00A5340E"/>
    <w:rsid w:val="00A5395A"/>
    <w:rsid w:val="00A53C6A"/>
    <w:rsid w:val="00A5600E"/>
    <w:rsid w:val="00A56AE6"/>
    <w:rsid w:val="00A56C6E"/>
    <w:rsid w:val="00A56ECF"/>
    <w:rsid w:val="00A56FBE"/>
    <w:rsid w:val="00A60D1F"/>
    <w:rsid w:val="00A61022"/>
    <w:rsid w:val="00A610BD"/>
    <w:rsid w:val="00A610FC"/>
    <w:rsid w:val="00A61507"/>
    <w:rsid w:val="00A617F5"/>
    <w:rsid w:val="00A63E74"/>
    <w:rsid w:val="00A64688"/>
    <w:rsid w:val="00A646A0"/>
    <w:rsid w:val="00A64836"/>
    <w:rsid w:val="00A64CDD"/>
    <w:rsid w:val="00A65245"/>
    <w:rsid w:val="00A70506"/>
    <w:rsid w:val="00A705B5"/>
    <w:rsid w:val="00A708D6"/>
    <w:rsid w:val="00A71B41"/>
    <w:rsid w:val="00A71F52"/>
    <w:rsid w:val="00A72217"/>
    <w:rsid w:val="00A7245C"/>
    <w:rsid w:val="00A72F09"/>
    <w:rsid w:val="00A73806"/>
    <w:rsid w:val="00A7390C"/>
    <w:rsid w:val="00A7579E"/>
    <w:rsid w:val="00A77292"/>
    <w:rsid w:val="00A77C5D"/>
    <w:rsid w:val="00A806E2"/>
    <w:rsid w:val="00A810DD"/>
    <w:rsid w:val="00A811D7"/>
    <w:rsid w:val="00A83EDE"/>
    <w:rsid w:val="00A87B1D"/>
    <w:rsid w:val="00A9084E"/>
    <w:rsid w:val="00A914A6"/>
    <w:rsid w:val="00A92899"/>
    <w:rsid w:val="00A96249"/>
    <w:rsid w:val="00A96291"/>
    <w:rsid w:val="00A9664F"/>
    <w:rsid w:val="00A96C91"/>
    <w:rsid w:val="00A97953"/>
    <w:rsid w:val="00AA1C49"/>
    <w:rsid w:val="00AA2A9C"/>
    <w:rsid w:val="00AA2B49"/>
    <w:rsid w:val="00AA3AD4"/>
    <w:rsid w:val="00AA4247"/>
    <w:rsid w:val="00AA4E61"/>
    <w:rsid w:val="00AA6881"/>
    <w:rsid w:val="00AA6FA3"/>
    <w:rsid w:val="00AA756C"/>
    <w:rsid w:val="00AA7999"/>
    <w:rsid w:val="00AA7AB3"/>
    <w:rsid w:val="00AB0D3B"/>
    <w:rsid w:val="00AB0FEC"/>
    <w:rsid w:val="00AB1177"/>
    <w:rsid w:val="00AB18E9"/>
    <w:rsid w:val="00AB1AC2"/>
    <w:rsid w:val="00AB2EEB"/>
    <w:rsid w:val="00AB3031"/>
    <w:rsid w:val="00AB4018"/>
    <w:rsid w:val="00AB4E46"/>
    <w:rsid w:val="00AB5AA5"/>
    <w:rsid w:val="00AB662B"/>
    <w:rsid w:val="00AB6FE0"/>
    <w:rsid w:val="00AB7134"/>
    <w:rsid w:val="00AB75E7"/>
    <w:rsid w:val="00AC101D"/>
    <w:rsid w:val="00AC1690"/>
    <w:rsid w:val="00AC1CD1"/>
    <w:rsid w:val="00AC24C0"/>
    <w:rsid w:val="00AC2B4F"/>
    <w:rsid w:val="00AC35F6"/>
    <w:rsid w:val="00AC3C6B"/>
    <w:rsid w:val="00AC40A3"/>
    <w:rsid w:val="00AC4253"/>
    <w:rsid w:val="00AC42DA"/>
    <w:rsid w:val="00AC4743"/>
    <w:rsid w:val="00AC4EFC"/>
    <w:rsid w:val="00AC540E"/>
    <w:rsid w:val="00AC58E8"/>
    <w:rsid w:val="00AC60E7"/>
    <w:rsid w:val="00AC7663"/>
    <w:rsid w:val="00AC7D5A"/>
    <w:rsid w:val="00AC7F45"/>
    <w:rsid w:val="00AD04D9"/>
    <w:rsid w:val="00AD0949"/>
    <w:rsid w:val="00AD1B96"/>
    <w:rsid w:val="00AD361B"/>
    <w:rsid w:val="00AD37FF"/>
    <w:rsid w:val="00AD50CD"/>
    <w:rsid w:val="00AD71E4"/>
    <w:rsid w:val="00AD721E"/>
    <w:rsid w:val="00AD756E"/>
    <w:rsid w:val="00AE0893"/>
    <w:rsid w:val="00AE17AA"/>
    <w:rsid w:val="00AE3CF5"/>
    <w:rsid w:val="00AE41B6"/>
    <w:rsid w:val="00AE5D72"/>
    <w:rsid w:val="00AE60ED"/>
    <w:rsid w:val="00AE63B9"/>
    <w:rsid w:val="00AE6F33"/>
    <w:rsid w:val="00AF01B8"/>
    <w:rsid w:val="00AF08FC"/>
    <w:rsid w:val="00AF1DB9"/>
    <w:rsid w:val="00AF2A14"/>
    <w:rsid w:val="00AF2D76"/>
    <w:rsid w:val="00AF6CBF"/>
    <w:rsid w:val="00AF7BCF"/>
    <w:rsid w:val="00B02718"/>
    <w:rsid w:val="00B03283"/>
    <w:rsid w:val="00B036D9"/>
    <w:rsid w:val="00B03F5F"/>
    <w:rsid w:val="00B0448F"/>
    <w:rsid w:val="00B04564"/>
    <w:rsid w:val="00B05093"/>
    <w:rsid w:val="00B05610"/>
    <w:rsid w:val="00B07C2A"/>
    <w:rsid w:val="00B106CB"/>
    <w:rsid w:val="00B10702"/>
    <w:rsid w:val="00B107D5"/>
    <w:rsid w:val="00B1128D"/>
    <w:rsid w:val="00B115CF"/>
    <w:rsid w:val="00B12AEC"/>
    <w:rsid w:val="00B1501A"/>
    <w:rsid w:val="00B1531B"/>
    <w:rsid w:val="00B15ECF"/>
    <w:rsid w:val="00B16512"/>
    <w:rsid w:val="00B1783E"/>
    <w:rsid w:val="00B17978"/>
    <w:rsid w:val="00B211E5"/>
    <w:rsid w:val="00B2191F"/>
    <w:rsid w:val="00B23859"/>
    <w:rsid w:val="00B2666E"/>
    <w:rsid w:val="00B30E15"/>
    <w:rsid w:val="00B329E0"/>
    <w:rsid w:val="00B34080"/>
    <w:rsid w:val="00B3466B"/>
    <w:rsid w:val="00B34D3B"/>
    <w:rsid w:val="00B35418"/>
    <w:rsid w:val="00B362CC"/>
    <w:rsid w:val="00B37B4C"/>
    <w:rsid w:val="00B40300"/>
    <w:rsid w:val="00B41040"/>
    <w:rsid w:val="00B417CC"/>
    <w:rsid w:val="00B41811"/>
    <w:rsid w:val="00B422AA"/>
    <w:rsid w:val="00B4272C"/>
    <w:rsid w:val="00B42DF9"/>
    <w:rsid w:val="00B44556"/>
    <w:rsid w:val="00B45848"/>
    <w:rsid w:val="00B45FBD"/>
    <w:rsid w:val="00B4759D"/>
    <w:rsid w:val="00B50018"/>
    <w:rsid w:val="00B51C22"/>
    <w:rsid w:val="00B51DFD"/>
    <w:rsid w:val="00B51F10"/>
    <w:rsid w:val="00B5200C"/>
    <w:rsid w:val="00B52C5D"/>
    <w:rsid w:val="00B53248"/>
    <w:rsid w:val="00B540E6"/>
    <w:rsid w:val="00B568CD"/>
    <w:rsid w:val="00B607DC"/>
    <w:rsid w:val="00B60ED3"/>
    <w:rsid w:val="00B61057"/>
    <w:rsid w:val="00B61920"/>
    <w:rsid w:val="00B61B54"/>
    <w:rsid w:val="00B63044"/>
    <w:rsid w:val="00B64029"/>
    <w:rsid w:val="00B64EE7"/>
    <w:rsid w:val="00B67461"/>
    <w:rsid w:val="00B6761E"/>
    <w:rsid w:val="00B70E02"/>
    <w:rsid w:val="00B71801"/>
    <w:rsid w:val="00B71DF9"/>
    <w:rsid w:val="00B7304C"/>
    <w:rsid w:val="00B75750"/>
    <w:rsid w:val="00B80245"/>
    <w:rsid w:val="00B80B20"/>
    <w:rsid w:val="00B81A8B"/>
    <w:rsid w:val="00B82748"/>
    <w:rsid w:val="00B849F0"/>
    <w:rsid w:val="00B862BA"/>
    <w:rsid w:val="00B864DB"/>
    <w:rsid w:val="00B86C1B"/>
    <w:rsid w:val="00B86D49"/>
    <w:rsid w:val="00B87583"/>
    <w:rsid w:val="00B87D37"/>
    <w:rsid w:val="00B87E19"/>
    <w:rsid w:val="00B925A0"/>
    <w:rsid w:val="00B928C4"/>
    <w:rsid w:val="00B933C4"/>
    <w:rsid w:val="00B93AAB"/>
    <w:rsid w:val="00B943B2"/>
    <w:rsid w:val="00B94409"/>
    <w:rsid w:val="00B9530C"/>
    <w:rsid w:val="00B97813"/>
    <w:rsid w:val="00BA021E"/>
    <w:rsid w:val="00BA3552"/>
    <w:rsid w:val="00BA4094"/>
    <w:rsid w:val="00BA4946"/>
    <w:rsid w:val="00BA5455"/>
    <w:rsid w:val="00BA6363"/>
    <w:rsid w:val="00BA6405"/>
    <w:rsid w:val="00BA73B9"/>
    <w:rsid w:val="00BA7FD1"/>
    <w:rsid w:val="00BB2332"/>
    <w:rsid w:val="00BB7798"/>
    <w:rsid w:val="00BC2855"/>
    <w:rsid w:val="00BC32C8"/>
    <w:rsid w:val="00BC5091"/>
    <w:rsid w:val="00BC6CCB"/>
    <w:rsid w:val="00BD0128"/>
    <w:rsid w:val="00BD0DE7"/>
    <w:rsid w:val="00BD13E6"/>
    <w:rsid w:val="00BD24E9"/>
    <w:rsid w:val="00BD277C"/>
    <w:rsid w:val="00BD2B90"/>
    <w:rsid w:val="00BD44C4"/>
    <w:rsid w:val="00BD5FFF"/>
    <w:rsid w:val="00BD6049"/>
    <w:rsid w:val="00BD74A8"/>
    <w:rsid w:val="00BE0F2A"/>
    <w:rsid w:val="00BE13D9"/>
    <w:rsid w:val="00BE1868"/>
    <w:rsid w:val="00BE19B7"/>
    <w:rsid w:val="00BE32CB"/>
    <w:rsid w:val="00BE4A71"/>
    <w:rsid w:val="00BE56FC"/>
    <w:rsid w:val="00BE5D8E"/>
    <w:rsid w:val="00BE5E23"/>
    <w:rsid w:val="00BE6E9C"/>
    <w:rsid w:val="00BE7683"/>
    <w:rsid w:val="00BE7EE3"/>
    <w:rsid w:val="00BF01C8"/>
    <w:rsid w:val="00BF11D3"/>
    <w:rsid w:val="00BF125A"/>
    <w:rsid w:val="00BF2DCC"/>
    <w:rsid w:val="00BF3D9A"/>
    <w:rsid w:val="00BF53D8"/>
    <w:rsid w:val="00BF5686"/>
    <w:rsid w:val="00BF5736"/>
    <w:rsid w:val="00BF65ED"/>
    <w:rsid w:val="00BF7A08"/>
    <w:rsid w:val="00BF7D29"/>
    <w:rsid w:val="00C00BD1"/>
    <w:rsid w:val="00C00EC6"/>
    <w:rsid w:val="00C01246"/>
    <w:rsid w:val="00C01833"/>
    <w:rsid w:val="00C0286C"/>
    <w:rsid w:val="00C03A7D"/>
    <w:rsid w:val="00C048D1"/>
    <w:rsid w:val="00C05561"/>
    <w:rsid w:val="00C0577D"/>
    <w:rsid w:val="00C0591B"/>
    <w:rsid w:val="00C111E7"/>
    <w:rsid w:val="00C115A6"/>
    <w:rsid w:val="00C11E79"/>
    <w:rsid w:val="00C12DDC"/>
    <w:rsid w:val="00C1363F"/>
    <w:rsid w:val="00C144F5"/>
    <w:rsid w:val="00C149D4"/>
    <w:rsid w:val="00C157BE"/>
    <w:rsid w:val="00C16536"/>
    <w:rsid w:val="00C1751A"/>
    <w:rsid w:val="00C17BE7"/>
    <w:rsid w:val="00C21807"/>
    <w:rsid w:val="00C227F3"/>
    <w:rsid w:val="00C235DC"/>
    <w:rsid w:val="00C23D17"/>
    <w:rsid w:val="00C23DF5"/>
    <w:rsid w:val="00C24015"/>
    <w:rsid w:val="00C244DC"/>
    <w:rsid w:val="00C24C95"/>
    <w:rsid w:val="00C25592"/>
    <w:rsid w:val="00C25954"/>
    <w:rsid w:val="00C25D80"/>
    <w:rsid w:val="00C2695C"/>
    <w:rsid w:val="00C270E4"/>
    <w:rsid w:val="00C277AD"/>
    <w:rsid w:val="00C321A6"/>
    <w:rsid w:val="00C32525"/>
    <w:rsid w:val="00C33C0B"/>
    <w:rsid w:val="00C33D29"/>
    <w:rsid w:val="00C344CA"/>
    <w:rsid w:val="00C356A5"/>
    <w:rsid w:val="00C35C87"/>
    <w:rsid w:val="00C35E97"/>
    <w:rsid w:val="00C36106"/>
    <w:rsid w:val="00C3623B"/>
    <w:rsid w:val="00C3684D"/>
    <w:rsid w:val="00C369A6"/>
    <w:rsid w:val="00C4071B"/>
    <w:rsid w:val="00C408B8"/>
    <w:rsid w:val="00C40D86"/>
    <w:rsid w:val="00C40F7F"/>
    <w:rsid w:val="00C41286"/>
    <w:rsid w:val="00C41994"/>
    <w:rsid w:val="00C432F7"/>
    <w:rsid w:val="00C446A2"/>
    <w:rsid w:val="00C4478D"/>
    <w:rsid w:val="00C44DBE"/>
    <w:rsid w:val="00C45FBF"/>
    <w:rsid w:val="00C462F2"/>
    <w:rsid w:val="00C4636C"/>
    <w:rsid w:val="00C50AE5"/>
    <w:rsid w:val="00C51D20"/>
    <w:rsid w:val="00C521F1"/>
    <w:rsid w:val="00C5290B"/>
    <w:rsid w:val="00C52EE4"/>
    <w:rsid w:val="00C53380"/>
    <w:rsid w:val="00C53825"/>
    <w:rsid w:val="00C540EE"/>
    <w:rsid w:val="00C5431A"/>
    <w:rsid w:val="00C54BFC"/>
    <w:rsid w:val="00C553BB"/>
    <w:rsid w:val="00C55696"/>
    <w:rsid w:val="00C60151"/>
    <w:rsid w:val="00C60F1C"/>
    <w:rsid w:val="00C61278"/>
    <w:rsid w:val="00C6142E"/>
    <w:rsid w:val="00C61ABB"/>
    <w:rsid w:val="00C62664"/>
    <w:rsid w:val="00C63D53"/>
    <w:rsid w:val="00C63F1C"/>
    <w:rsid w:val="00C64DC2"/>
    <w:rsid w:val="00C65E79"/>
    <w:rsid w:val="00C70C97"/>
    <w:rsid w:val="00C71E37"/>
    <w:rsid w:val="00C71F95"/>
    <w:rsid w:val="00C723B6"/>
    <w:rsid w:val="00C7350E"/>
    <w:rsid w:val="00C76AEB"/>
    <w:rsid w:val="00C80537"/>
    <w:rsid w:val="00C823B3"/>
    <w:rsid w:val="00C82AB2"/>
    <w:rsid w:val="00C8399B"/>
    <w:rsid w:val="00C8413C"/>
    <w:rsid w:val="00C8455C"/>
    <w:rsid w:val="00C84EF8"/>
    <w:rsid w:val="00C85F10"/>
    <w:rsid w:val="00C86760"/>
    <w:rsid w:val="00C86C9A"/>
    <w:rsid w:val="00C86F25"/>
    <w:rsid w:val="00C86FBB"/>
    <w:rsid w:val="00C9054F"/>
    <w:rsid w:val="00C90A6A"/>
    <w:rsid w:val="00C9406B"/>
    <w:rsid w:val="00C94718"/>
    <w:rsid w:val="00C94E4A"/>
    <w:rsid w:val="00C951A4"/>
    <w:rsid w:val="00C9565E"/>
    <w:rsid w:val="00C95DE1"/>
    <w:rsid w:val="00C95FBE"/>
    <w:rsid w:val="00C961BC"/>
    <w:rsid w:val="00C96F57"/>
    <w:rsid w:val="00C975B6"/>
    <w:rsid w:val="00CA1B2A"/>
    <w:rsid w:val="00CA3257"/>
    <w:rsid w:val="00CA3549"/>
    <w:rsid w:val="00CA40FD"/>
    <w:rsid w:val="00CA4592"/>
    <w:rsid w:val="00CA7758"/>
    <w:rsid w:val="00CA79A8"/>
    <w:rsid w:val="00CA7ADE"/>
    <w:rsid w:val="00CA7C09"/>
    <w:rsid w:val="00CA7E7E"/>
    <w:rsid w:val="00CA7F29"/>
    <w:rsid w:val="00CB060B"/>
    <w:rsid w:val="00CB1664"/>
    <w:rsid w:val="00CB1736"/>
    <w:rsid w:val="00CB29AF"/>
    <w:rsid w:val="00CB300E"/>
    <w:rsid w:val="00CB401B"/>
    <w:rsid w:val="00CB4ECC"/>
    <w:rsid w:val="00CB5B0A"/>
    <w:rsid w:val="00CB5BDD"/>
    <w:rsid w:val="00CB699A"/>
    <w:rsid w:val="00CB751E"/>
    <w:rsid w:val="00CB7CC8"/>
    <w:rsid w:val="00CC01AC"/>
    <w:rsid w:val="00CC02A3"/>
    <w:rsid w:val="00CC206E"/>
    <w:rsid w:val="00CC5B85"/>
    <w:rsid w:val="00CC7501"/>
    <w:rsid w:val="00CC7C53"/>
    <w:rsid w:val="00CD0046"/>
    <w:rsid w:val="00CD3AA7"/>
    <w:rsid w:val="00CD42AC"/>
    <w:rsid w:val="00CD66AD"/>
    <w:rsid w:val="00CD6E23"/>
    <w:rsid w:val="00CD6F75"/>
    <w:rsid w:val="00CD7EE6"/>
    <w:rsid w:val="00CE02E8"/>
    <w:rsid w:val="00CE06AD"/>
    <w:rsid w:val="00CE0DF1"/>
    <w:rsid w:val="00CE134B"/>
    <w:rsid w:val="00CE2378"/>
    <w:rsid w:val="00CE471D"/>
    <w:rsid w:val="00CE6F13"/>
    <w:rsid w:val="00CE7C71"/>
    <w:rsid w:val="00CF01FE"/>
    <w:rsid w:val="00CF1645"/>
    <w:rsid w:val="00CF269B"/>
    <w:rsid w:val="00CF2EDB"/>
    <w:rsid w:val="00CF354C"/>
    <w:rsid w:val="00CF4A67"/>
    <w:rsid w:val="00CF6144"/>
    <w:rsid w:val="00D00622"/>
    <w:rsid w:val="00D010E4"/>
    <w:rsid w:val="00D015A0"/>
    <w:rsid w:val="00D01B40"/>
    <w:rsid w:val="00D030E5"/>
    <w:rsid w:val="00D045F1"/>
    <w:rsid w:val="00D04A82"/>
    <w:rsid w:val="00D04CB4"/>
    <w:rsid w:val="00D04DBD"/>
    <w:rsid w:val="00D058FB"/>
    <w:rsid w:val="00D06219"/>
    <w:rsid w:val="00D064AF"/>
    <w:rsid w:val="00D07362"/>
    <w:rsid w:val="00D07E7D"/>
    <w:rsid w:val="00D113BC"/>
    <w:rsid w:val="00D117C6"/>
    <w:rsid w:val="00D12EA9"/>
    <w:rsid w:val="00D14079"/>
    <w:rsid w:val="00D14C4D"/>
    <w:rsid w:val="00D15428"/>
    <w:rsid w:val="00D16258"/>
    <w:rsid w:val="00D16640"/>
    <w:rsid w:val="00D166FD"/>
    <w:rsid w:val="00D16BCC"/>
    <w:rsid w:val="00D17F01"/>
    <w:rsid w:val="00D200F5"/>
    <w:rsid w:val="00D20384"/>
    <w:rsid w:val="00D21BB3"/>
    <w:rsid w:val="00D21C2B"/>
    <w:rsid w:val="00D21E99"/>
    <w:rsid w:val="00D22278"/>
    <w:rsid w:val="00D23748"/>
    <w:rsid w:val="00D238B7"/>
    <w:rsid w:val="00D23F35"/>
    <w:rsid w:val="00D244B8"/>
    <w:rsid w:val="00D2539E"/>
    <w:rsid w:val="00D25A20"/>
    <w:rsid w:val="00D268DF"/>
    <w:rsid w:val="00D269A7"/>
    <w:rsid w:val="00D27464"/>
    <w:rsid w:val="00D27CC5"/>
    <w:rsid w:val="00D32A5C"/>
    <w:rsid w:val="00D34846"/>
    <w:rsid w:val="00D355CE"/>
    <w:rsid w:val="00D35606"/>
    <w:rsid w:val="00D3627E"/>
    <w:rsid w:val="00D36FD4"/>
    <w:rsid w:val="00D4102E"/>
    <w:rsid w:val="00D4232B"/>
    <w:rsid w:val="00D42428"/>
    <w:rsid w:val="00D458B5"/>
    <w:rsid w:val="00D46A0C"/>
    <w:rsid w:val="00D46B55"/>
    <w:rsid w:val="00D5047E"/>
    <w:rsid w:val="00D50B40"/>
    <w:rsid w:val="00D51E4A"/>
    <w:rsid w:val="00D525DA"/>
    <w:rsid w:val="00D5271C"/>
    <w:rsid w:val="00D52AC2"/>
    <w:rsid w:val="00D5434C"/>
    <w:rsid w:val="00D57426"/>
    <w:rsid w:val="00D57931"/>
    <w:rsid w:val="00D57B41"/>
    <w:rsid w:val="00D6028A"/>
    <w:rsid w:val="00D62165"/>
    <w:rsid w:val="00D6256B"/>
    <w:rsid w:val="00D63312"/>
    <w:rsid w:val="00D6343C"/>
    <w:rsid w:val="00D63ACC"/>
    <w:rsid w:val="00D64A11"/>
    <w:rsid w:val="00D65548"/>
    <w:rsid w:val="00D65814"/>
    <w:rsid w:val="00D659D3"/>
    <w:rsid w:val="00D660A9"/>
    <w:rsid w:val="00D66324"/>
    <w:rsid w:val="00D70FE0"/>
    <w:rsid w:val="00D735A0"/>
    <w:rsid w:val="00D73F06"/>
    <w:rsid w:val="00D746EB"/>
    <w:rsid w:val="00D7624D"/>
    <w:rsid w:val="00D8045E"/>
    <w:rsid w:val="00D80AD5"/>
    <w:rsid w:val="00D80BEA"/>
    <w:rsid w:val="00D831B4"/>
    <w:rsid w:val="00D83320"/>
    <w:rsid w:val="00D83EDD"/>
    <w:rsid w:val="00D853D6"/>
    <w:rsid w:val="00D872B3"/>
    <w:rsid w:val="00D87BA3"/>
    <w:rsid w:val="00D90475"/>
    <w:rsid w:val="00D90D29"/>
    <w:rsid w:val="00D91362"/>
    <w:rsid w:val="00D918ED"/>
    <w:rsid w:val="00D91B9D"/>
    <w:rsid w:val="00D92018"/>
    <w:rsid w:val="00D920ED"/>
    <w:rsid w:val="00D93F26"/>
    <w:rsid w:val="00D94FF3"/>
    <w:rsid w:val="00D953B3"/>
    <w:rsid w:val="00D95B53"/>
    <w:rsid w:val="00D95C19"/>
    <w:rsid w:val="00D962D4"/>
    <w:rsid w:val="00DA0203"/>
    <w:rsid w:val="00DA2D91"/>
    <w:rsid w:val="00DA3497"/>
    <w:rsid w:val="00DA41BF"/>
    <w:rsid w:val="00DA4832"/>
    <w:rsid w:val="00DA5A44"/>
    <w:rsid w:val="00DA6169"/>
    <w:rsid w:val="00DA63A1"/>
    <w:rsid w:val="00DA688A"/>
    <w:rsid w:val="00DA7561"/>
    <w:rsid w:val="00DA7B98"/>
    <w:rsid w:val="00DB1D6A"/>
    <w:rsid w:val="00DB28F1"/>
    <w:rsid w:val="00DB32FC"/>
    <w:rsid w:val="00DB3B3E"/>
    <w:rsid w:val="00DB3DB8"/>
    <w:rsid w:val="00DB5262"/>
    <w:rsid w:val="00DB5770"/>
    <w:rsid w:val="00DB61C9"/>
    <w:rsid w:val="00DC01D1"/>
    <w:rsid w:val="00DC156C"/>
    <w:rsid w:val="00DC31F2"/>
    <w:rsid w:val="00DC371C"/>
    <w:rsid w:val="00DC4AA3"/>
    <w:rsid w:val="00DC4EAD"/>
    <w:rsid w:val="00DC5021"/>
    <w:rsid w:val="00DC5264"/>
    <w:rsid w:val="00DC68CB"/>
    <w:rsid w:val="00DC6B6F"/>
    <w:rsid w:val="00DC787F"/>
    <w:rsid w:val="00DD05EC"/>
    <w:rsid w:val="00DD0688"/>
    <w:rsid w:val="00DD186C"/>
    <w:rsid w:val="00DD1C0C"/>
    <w:rsid w:val="00DD1CEC"/>
    <w:rsid w:val="00DD1FF2"/>
    <w:rsid w:val="00DD3204"/>
    <w:rsid w:val="00DD36DA"/>
    <w:rsid w:val="00DD3EC6"/>
    <w:rsid w:val="00DD4AAB"/>
    <w:rsid w:val="00DD5370"/>
    <w:rsid w:val="00DD7498"/>
    <w:rsid w:val="00DD7F71"/>
    <w:rsid w:val="00DD7F77"/>
    <w:rsid w:val="00DE016A"/>
    <w:rsid w:val="00DE0EE9"/>
    <w:rsid w:val="00DE29DA"/>
    <w:rsid w:val="00DE4180"/>
    <w:rsid w:val="00DE426A"/>
    <w:rsid w:val="00DE4B58"/>
    <w:rsid w:val="00DE5466"/>
    <w:rsid w:val="00DE5A00"/>
    <w:rsid w:val="00DE5CE7"/>
    <w:rsid w:val="00DE6094"/>
    <w:rsid w:val="00DE627E"/>
    <w:rsid w:val="00DE7406"/>
    <w:rsid w:val="00DE7451"/>
    <w:rsid w:val="00DF060C"/>
    <w:rsid w:val="00DF1A65"/>
    <w:rsid w:val="00DF1C4E"/>
    <w:rsid w:val="00DF20FA"/>
    <w:rsid w:val="00DF2771"/>
    <w:rsid w:val="00DF46ED"/>
    <w:rsid w:val="00DF4716"/>
    <w:rsid w:val="00DF696A"/>
    <w:rsid w:val="00DF7286"/>
    <w:rsid w:val="00DF7597"/>
    <w:rsid w:val="00DF7F8A"/>
    <w:rsid w:val="00E0117F"/>
    <w:rsid w:val="00E0290F"/>
    <w:rsid w:val="00E03DEF"/>
    <w:rsid w:val="00E041C0"/>
    <w:rsid w:val="00E04262"/>
    <w:rsid w:val="00E04B75"/>
    <w:rsid w:val="00E04E0C"/>
    <w:rsid w:val="00E04E1D"/>
    <w:rsid w:val="00E04FFC"/>
    <w:rsid w:val="00E05E94"/>
    <w:rsid w:val="00E06C7B"/>
    <w:rsid w:val="00E07645"/>
    <w:rsid w:val="00E07EF0"/>
    <w:rsid w:val="00E1077D"/>
    <w:rsid w:val="00E107D5"/>
    <w:rsid w:val="00E10955"/>
    <w:rsid w:val="00E10F63"/>
    <w:rsid w:val="00E11E2B"/>
    <w:rsid w:val="00E12A98"/>
    <w:rsid w:val="00E13B04"/>
    <w:rsid w:val="00E14323"/>
    <w:rsid w:val="00E150C0"/>
    <w:rsid w:val="00E15216"/>
    <w:rsid w:val="00E153A7"/>
    <w:rsid w:val="00E15874"/>
    <w:rsid w:val="00E17A43"/>
    <w:rsid w:val="00E20B58"/>
    <w:rsid w:val="00E20E01"/>
    <w:rsid w:val="00E22B40"/>
    <w:rsid w:val="00E22F21"/>
    <w:rsid w:val="00E23093"/>
    <w:rsid w:val="00E237B3"/>
    <w:rsid w:val="00E26220"/>
    <w:rsid w:val="00E263DB"/>
    <w:rsid w:val="00E27BAA"/>
    <w:rsid w:val="00E30D0D"/>
    <w:rsid w:val="00E31B50"/>
    <w:rsid w:val="00E32F16"/>
    <w:rsid w:val="00E3401C"/>
    <w:rsid w:val="00E341EB"/>
    <w:rsid w:val="00E345D3"/>
    <w:rsid w:val="00E34B08"/>
    <w:rsid w:val="00E351D8"/>
    <w:rsid w:val="00E353B5"/>
    <w:rsid w:val="00E36225"/>
    <w:rsid w:val="00E377BD"/>
    <w:rsid w:val="00E37BE9"/>
    <w:rsid w:val="00E37C08"/>
    <w:rsid w:val="00E4011A"/>
    <w:rsid w:val="00E4248E"/>
    <w:rsid w:val="00E427A8"/>
    <w:rsid w:val="00E42986"/>
    <w:rsid w:val="00E42B6D"/>
    <w:rsid w:val="00E42E85"/>
    <w:rsid w:val="00E434A0"/>
    <w:rsid w:val="00E447B3"/>
    <w:rsid w:val="00E4505B"/>
    <w:rsid w:val="00E456C9"/>
    <w:rsid w:val="00E45F23"/>
    <w:rsid w:val="00E469FD"/>
    <w:rsid w:val="00E47595"/>
    <w:rsid w:val="00E47A85"/>
    <w:rsid w:val="00E50397"/>
    <w:rsid w:val="00E50647"/>
    <w:rsid w:val="00E51616"/>
    <w:rsid w:val="00E51818"/>
    <w:rsid w:val="00E51BBF"/>
    <w:rsid w:val="00E5225C"/>
    <w:rsid w:val="00E52389"/>
    <w:rsid w:val="00E528D3"/>
    <w:rsid w:val="00E5311E"/>
    <w:rsid w:val="00E53AD9"/>
    <w:rsid w:val="00E54525"/>
    <w:rsid w:val="00E54B14"/>
    <w:rsid w:val="00E54FF0"/>
    <w:rsid w:val="00E55753"/>
    <w:rsid w:val="00E5770B"/>
    <w:rsid w:val="00E60867"/>
    <w:rsid w:val="00E61D15"/>
    <w:rsid w:val="00E61F9A"/>
    <w:rsid w:val="00E626B2"/>
    <w:rsid w:val="00E62BC8"/>
    <w:rsid w:val="00E63D45"/>
    <w:rsid w:val="00E659C5"/>
    <w:rsid w:val="00E65F3E"/>
    <w:rsid w:val="00E6742A"/>
    <w:rsid w:val="00E6786F"/>
    <w:rsid w:val="00E70BD0"/>
    <w:rsid w:val="00E71B8F"/>
    <w:rsid w:val="00E72028"/>
    <w:rsid w:val="00E721C2"/>
    <w:rsid w:val="00E72902"/>
    <w:rsid w:val="00E73971"/>
    <w:rsid w:val="00E74208"/>
    <w:rsid w:val="00E75474"/>
    <w:rsid w:val="00E75678"/>
    <w:rsid w:val="00E76AC4"/>
    <w:rsid w:val="00E805F4"/>
    <w:rsid w:val="00E816A6"/>
    <w:rsid w:val="00E81AC5"/>
    <w:rsid w:val="00E8258D"/>
    <w:rsid w:val="00E827D6"/>
    <w:rsid w:val="00E83BC9"/>
    <w:rsid w:val="00E83E17"/>
    <w:rsid w:val="00E840EB"/>
    <w:rsid w:val="00E8509C"/>
    <w:rsid w:val="00E86A59"/>
    <w:rsid w:val="00E87AA4"/>
    <w:rsid w:val="00E9053F"/>
    <w:rsid w:val="00E926AE"/>
    <w:rsid w:val="00E93579"/>
    <w:rsid w:val="00E94261"/>
    <w:rsid w:val="00E94E73"/>
    <w:rsid w:val="00E95301"/>
    <w:rsid w:val="00E95E64"/>
    <w:rsid w:val="00E96B5D"/>
    <w:rsid w:val="00E96D90"/>
    <w:rsid w:val="00E972B8"/>
    <w:rsid w:val="00E97EA8"/>
    <w:rsid w:val="00EA0582"/>
    <w:rsid w:val="00EA3487"/>
    <w:rsid w:val="00EA46E6"/>
    <w:rsid w:val="00EA475F"/>
    <w:rsid w:val="00EA5992"/>
    <w:rsid w:val="00EA777E"/>
    <w:rsid w:val="00EA7DA1"/>
    <w:rsid w:val="00EB0805"/>
    <w:rsid w:val="00EB0A4F"/>
    <w:rsid w:val="00EB46D9"/>
    <w:rsid w:val="00EB4781"/>
    <w:rsid w:val="00EB4903"/>
    <w:rsid w:val="00EB4AB5"/>
    <w:rsid w:val="00EB532C"/>
    <w:rsid w:val="00EB532E"/>
    <w:rsid w:val="00EB6034"/>
    <w:rsid w:val="00EB70CA"/>
    <w:rsid w:val="00EB7398"/>
    <w:rsid w:val="00EB765B"/>
    <w:rsid w:val="00EB795C"/>
    <w:rsid w:val="00EB7DAB"/>
    <w:rsid w:val="00EC3610"/>
    <w:rsid w:val="00EC4119"/>
    <w:rsid w:val="00EC485C"/>
    <w:rsid w:val="00EC5EB4"/>
    <w:rsid w:val="00EC69A9"/>
    <w:rsid w:val="00EC6FA5"/>
    <w:rsid w:val="00EC74A3"/>
    <w:rsid w:val="00ED1676"/>
    <w:rsid w:val="00ED1CD3"/>
    <w:rsid w:val="00ED40EA"/>
    <w:rsid w:val="00ED4619"/>
    <w:rsid w:val="00ED5CA2"/>
    <w:rsid w:val="00ED5FC2"/>
    <w:rsid w:val="00ED7789"/>
    <w:rsid w:val="00EE1860"/>
    <w:rsid w:val="00EE1AE1"/>
    <w:rsid w:val="00EE277B"/>
    <w:rsid w:val="00EE2D29"/>
    <w:rsid w:val="00EE2FF9"/>
    <w:rsid w:val="00EE3663"/>
    <w:rsid w:val="00EE3A94"/>
    <w:rsid w:val="00EE3BA2"/>
    <w:rsid w:val="00EE3BE7"/>
    <w:rsid w:val="00EE4F7D"/>
    <w:rsid w:val="00EE5F3F"/>
    <w:rsid w:val="00EE6846"/>
    <w:rsid w:val="00EE7F29"/>
    <w:rsid w:val="00EF1933"/>
    <w:rsid w:val="00EF29BD"/>
    <w:rsid w:val="00EF2D4A"/>
    <w:rsid w:val="00EF48C1"/>
    <w:rsid w:val="00EF657C"/>
    <w:rsid w:val="00EF79C3"/>
    <w:rsid w:val="00F03DE6"/>
    <w:rsid w:val="00F052CC"/>
    <w:rsid w:val="00F0550F"/>
    <w:rsid w:val="00F106F1"/>
    <w:rsid w:val="00F112BD"/>
    <w:rsid w:val="00F120DB"/>
    <w:rsid w:val="00F12B4B"/>
    <w:rsid w:val="00F13241"/>
    <w:rsid w:val="00F13C07"/>
    <w:rsid w:val="00F13E4A"/>
    <w:rsid w:val="00F14A97"/>
    <w:rsid w:val="00F14B52"/>
    <w:rsid w:val="00F14E2A"/>
    <w:rsid w:val="00F15A4A"/>
    <w:rsid w:val="00F16EA6"/>
    <w:rsid w:val="00F202A6"/>
    <w:rsid w:val="00F20505"/>
    <w:rsid w:val="00F20B98"/>
    <w:rsid w:val="00F2101E"/>
    <w:rsid w:val="00F21595"/>
    <w:rsid w:val="00F23C28"/>
    <w:rsid w:val="00F23E15"/>
    <w:rsid w:val="00F251F0"/>
    <w:rsid w:val="00F259C0"/>
    <w:rsid w:val="00F30394"/>
    <w:rsid w:val="00F30B84"/>
    <w:rsid w:val="00F30D11"/>
    <w:rsid w:val="00F3191A"/>
    <w:rsid w:val="00F31EC1"/>
    <w:rsid w:val="00F3259E"/>
    <w:rsid w:val="00F34D32"/>
    <w:rsid w:val="00F354C7"/>
    <w:rsid w:val="00F360D2"/>
    <w:rsid w:val="00F361DC"/>
    <w:rsid w:val="00F3691E"/>
    <w:rsid w:val="00F3696D"/>
    <w:rsid w:val="00F36E96"/>
    <w:rsid w:val="00F376DE"/>
    <w:rsid w:val="00F37A2A"/>
    <w:rsid w:val="00F40C82"/>
    <w:rsid w:val="00F40D95"/>
    <w:rsid w:val="00F414A7"/>
    <w:rsid w:val="00F41CAE"/>
    <w:rsid w:val="00F41D23"/>
    <w:rsid w:val="00F42891"/>
    <w:rsid w:val="00F4296F"/>
    <w:rsid w:val="00F434F4"/>
    <w:rsid w:val="00F44AC1"/>
    <w:rsid w:val="00F4512E"/>
    <w:rsid w:val="00F4524B"/>
    <w:rsid w:val="00F46259"/>
    <w:rsid w:val="00F5139E"/>
    <w:rsid w:val="00F5198D"/>
    <w:rsid w:val="00F52583"/>
    <w:rsid w:val="00F5423C"/>
    <w:rsid w:val="00F54532"/>
    <w:rsid w:val="00F548B9"/>
    <w:rsid w:val="00F54939"/>
    <w:rsid w:val="00F54ED4"/>
    <w:rsid w:val="00F5537E"/>
    <w:rsid w:val="00F55831"/>
    <w:rsid w:val="00F55CE5"/>
    <w:rsid w:val="00F5761A"/>
    <w:rsid w:val="00F57C94"/>
    <w:rsid w:val="00F60A38"/>
    <w:rsid w:val="00F60B16"/>
    <w:rsid w:val="00F63A4B"/>
    <w:rsid w:val="00F63C93"/>
    <w:rsid w:val="00F669AB"/>
    <w:rsid w:val="00F672ED"/>
    <w:rsid w:val="00F67EEC"/>
    <w:rsid w:val="00F70732"/>
    <w:rsid w:val="00F7194B"/>
    <w:rsid w:val="00F71F88"/>
    <w:rsid w:val="00F72EDB"/>
    <w:rsid w:val="00F738B5"/>
    <w:rsid w:val="00F73CA5"/>
    <w:rsid w:val="00F74859"/>
    <w:rsid w:val="00F74EAA"/>
    <w:rsid w:val="00F75558"/>
    <w:rsid w:val="00F75D3A"/>
    <w:rsid w:val="00F76DF5"/>
    <w:rsid w:val="00F77230"/>
    <w:rsid w:val="00F7794C"/>
    <w:rsid w:val="00F77AED"/>
    <w:rsid w:val="00F801CE"/>
    <w:rsid w:val="00F80B3E"/>
    <w:rsid w:val="00F81402"/>
    <w:rsid w:val="00F81470"/>
    <w:rsid w:val="00F81A9D"/>
    <w:rsid w:val="00F82962"/>
    <w:rsid w:val="00F83215"/>
    <w:rsid w:val="00F83E48"/>
    <w:rsid w:val="00F84794"/>
    <w:rsid w:val="00F84FDB"/>
    <w:rsid w:val="00F87693"/>
    <w:rsid w:val="00F90D54"/>
    <w:rsid w:val="00F924F5"/>
    <w:rsid w:val="00F92DC4"/>
    <w:rsid w:val="00F93E14"/>
    <w:rsid w:val="00F93FEB"/>
    <w:rsid w:val="00F94845"/>
    <w:rsid w:val="00F94DC8"/>
    <w:rsid w:val="00F94E5A"/>
    <w:rsid w:val="00F96CEA"/>
    <w:rsid w:val="00F96EA5"/>
    <w:rsid w:val="00F96F5B"/>
    <w:rsid w:val="00F97343"/>
    <w:rsid w:val="00F979A2"/>
    <w:rsid w:val="00FA05DF"/>
    <w:rsid w:val="00FA10E5"/>
    <w:rsid w:val="00FA2A0C"/>
    <w:rsid w:val="00FA5880"/>
    <w:rsid w:val="00FA5A86"/>
    <w:rsid w:val="00FA618D"/>
    <w:rsid w:val="00FA6631"/>
    <w:rsid w:val="00FA7877"/>
    <w:rsid w:val="00FB0111"/>
    <w:rsid w:val="00FB0181"/>
    <w:rsid w:val="00FB0646"/>
    <w:rsid w:val="00FB08F7"/>
    <w:rsid w:val="00FB1D18"/>
    <w:rsid w:val="00FB5F01"/>
    <w:rsid w:val="00FB7028"/>
    <w:rsid w:val="00FB7CC1"/>
    <w:rsid w:val="00FC145A"/>
    <w:rsid w:val="00FC1E2A"/>
    <w:rsid w:val="00FC25A5"/>
    <w:rsid w:val="00FC2FBF"/>
    <w:rsid w:val="00FC3B78"/>
    <w:rsid w:val="00FC4907"/>
    <w:rsid w:val="00FC49D9"/>
    <w:rsid w:val="00FC4B63"/>
    <w:rsid w:val="00FC4BE0"/>
    <w:rsid w:val="00FC5223"/>
    <w:rsid w:val="00FC52E1"/>
    <w:rsid w:val="00FC5DD5"/>
    <w:rsid w:val="00FC6C3C"/>
    <w:rsid w:val="00FD06D6"/>
    <w:rsid w:val="00FD0BDC"/>
    <w:rsid w:val="00FD0E29"/>
    <w:rsid w:val="00FD131E"/>
    <w:rsid w:val="00FD2653"/>
    <w:rsid w:val="00FD2C3A"/>
    <w:rsid w:val="00FD30A2"/>
    <w:rsid w:val="00FD3273"/>
    <w:rsid w:val="00FD40DF"/>
    <w:rsid w:val="00FD529B"/>
    <w:rsid w:val="00FD621A"/>
    <w:rsid w:val="00FD7974"/>
    <w:rsid w:val="00FE0114"/>
    <w:rsid w:val="00FE0992"/>
    <w:rsid w:val="00FE099D"/>
    <w:rsid w:val="00FE454F"/>
    <w:rsid w:val="00FE4E44"/>
    <w:rsid w:val="00FE5449"/>
    <w:rsid w:val="00FE5647"/>
    <w:rsid w:val="00FE58A5"/>
    <w:rsid w:val="00FE7D26"/>
    <w:rsid w:val="00FF04F9"/>
    <w:rsid w:val="00FF0BAD"/>
    <w:rsid w:val="00FF19C9"/>
    <w:rsid w:val="00FF493E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DA2C7"/>
  <w15:docId w15:val="{43BEFA50-DD0E-4275-B5E5-9D98DE36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150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472C97"/>
    <w:pPr>
      <w:keepNext/>
      <w:pageBreakBefore/>
      <w:numPr>
        <w:numId w:val="1"/>
      </w:numPr>
      <w:pBdr>
        <w:bottom w:val="single" w:sz="24" w:space="1" w:color="000080"/>
      </w:pBdr>
      <w:spacing w:before="240" w:after="60"/>
      <w:jc w:val="center"/>
      <w:outlineLvl w:val="0"/>
    </w:pPr>
    <w:rPr>
      <w:b/>
      <w:bCs/>
      <w:color w:val="000080"/>
      <w:kern w:val="32"/>
      <w:sz w:val="40"/>
      <w:szCs w:val="32"/>
    </w:rPr>
  </w:style>
  <w:style w:type="paragraph" w:styleId="Heading2">
    <w:name w:val="heading 2"/>
    <w:basedOn w:val="Normal"/>
    <w:next w:val="BodyText"/>
    <w:link w:val="Heading2Char"/>
    <w:qFormat/>
    <w:rsid w:val="00472C97"/>
    <w:pPr>
      <w:keepNext/>
      <w:pageBreakBefore/>
      <w:numPr>
        <w:ilvl w:val="1"/>
        <w:numId w:val="1"/>
      </w:numPr>
      <w:pBdr>
        <w:bottom w:val="single" w:sz="24" w:space="1" w:color="000080"/>
      </w:pBdr>
      <w:spacing w:before="240" w:after="60"/>
      <w:outlineLvl w:val="1"/>
    </w:pPr>
    <w:rPr>
      <w:b/>
      <w:bCs/>
      <w:color w:val="000080"/>
      <w:sz w:val="36"/>
      <w:szCs w:val="28"/>
    </w:rPr>
  </w:style>
  <w:style w:type="paragraph" w:styleId="Heading3">
    <w:name w:val="heading 3"/>
    <w:basedOn w:val="Normal"/>
    <w:next w:val="BodyText"/>
    <w:link w:val="Heading3Char"/>
    <w:qFormat/>
    <w:rsid w:val="00DF060C"/>
    <w:pPr>
      <w:keepNext/>
      <w:numPr>
        <w:ilvl w:val="2"/>
        <w:numId w:val="1"/>
      </w:numPr>
      <w:tabs>
        <w:tab w:val="left" w:pos="1080"/>
      </w:tabs>
      <w:spacing w:before="240" w:after="60"/>
      <w:outlineLvl w:val="2"/>
    </w:pPr>
    <w:rPr>
      <w:b/>
      <w:bCs/>
      <w:color w:val="000080"/>
      <w:sz w:val="28"/>
      <w:szCs w:val="26"/>
    </w:rPr>
  </w:style>
  <w:style w:type="paragraph" w:styleId="Heading4">
    <w:name w:val="heading 4"/>
    <w:basedOn w:val="Normal"/>
    <w:next w:val="BodyText"/>
    <w:link w:val="Heading4Char"/>
    <w:qFormat/>
    <w:rsid w:val="00DF060C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color w:val="000080"/>
      <w:sz w:val="26"/>
      <w:szCs w:val="28"/>
    </w:rPr>
  </w:style>
  <w:style w:type="paragraph" w:styleId="Heading5">
    <w:name w:val="heading 5"/>
    <w:basedOn w:val="Normal"/>
    <w:next w:val="BodyText"/>
    <w:link w:val="Heading5Char"/>
    <w:autoRedefine/>
    <w:qFormat/>
    <w:rsid w:val="00407ECC"/>
    <w:pPr>
      <w:keepNext/>
      <w:numPr>
        <w:ilvl w:val="4"/>
        <w:numId w:val="1"/>
      </w:numPr>
      <w:spacing w:before="120"/>
      <w:outlineLvl w:val="4"/>
    </w:pPr>
    <w:rPr>
      <w:b/>
      <w:bCs/>
    </w:rPr>
  </w:style>
  <w:style w:type="paragraph" w:styleId="Heading6">
    <w:name w:val="heading 6"/>
    <w:basedOn w:val="Normal"/>
    <w:next w:val="BodyText"/>
    <w:link w:val="Heading6Char"/>
    <w:qFormat/>
    <w:rsid w:val="00472C97"/>
    <w:pPr>
      <w:numPr>
        <w:ilvl w:val="5"/>
        <w:numId w:val="1"/>
      </w:numPr>
      <w:tabs>
        <w:tab w:val="clear" w:pos="1152"/>
        <w:tab w:val="left" w:pos="1728"/>
      </w:tabs>
      <w:spacing w:before="240" w:after="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link w:val="Heading7Char"/>
    <w:qFormat/>
    <w:rsid w:val="00DF060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F060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F060C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Heading1"/>
    <w:rsid w:val="00472C97"/>
    <w:pPr>
      <w:pageBreakBefore w:val="0"/>
      <w:numPr>
        <w:numId w:val="0"/>
      </w:numPr>
      <w:pBdr>
        <w:bottom w:val="none" w:sz="0" w:space="0" w:color="auto"/>
      </w:pBdr>
      <w:ind w:left="360"/>
    </w:pPr>
  </w:style>
  <w:style w:type="paragraph" w:styleId="BodyText">
    <w:name w:val="Body Text"/>
    <w:basedOn w:val="Normal"/>
    <w:link w:val="BodyTextChar1"/>
    <w:uiPriority w:val="99"/>
    <w:rsid w:val="00DF060C"/>
    <w:pPr>
      <w:jc w:val="both"/>
    </w:pPr>
  </w:style>
  <w:style w:type="paragraph" w:styleId="TOC1">
    <w:name w:val="toc 1"/>
    <w:basedOn w:val="Normal"/>
    <w:next w:val="Normal"/>
    <w:autoRedefine/>
    <w:uiPriority w:val="39"/>
    <w:rsid w:val="009877C2"/>
    <w:pPr>
      <w:spacing w:before="240" w:after="120"/>
    </w:pPr>
    <w:rPr>
      <w:rFonts w:ascii="Times New Roman" w:hAnsi="Times New Roman" w:cs="Times New Roman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rsid w:val="00781193"/>
    <w:pPr>
      <w:spacing w:before="120"/>
      <w:ind w:left="240"/>
    </w:pPr>
    <w:rPr>
      <w:rFonts w:ascii="Times New Roman" w:hAnsi="Times New Roman" w:cs="Times New Roman"/>
      <w:i/>
      <w:iCs/>
      <w:sz w:val="20"/>
    </w:rPr>
  </w:style>
  <w:style w:type="character" w:styleId="PageNumber">
    <w:name w:val="page number"/>
    <w:basedOn w:val="DefaultParagraphFont"/>
    <w:rsid w:val="00DF060C"/>
  </w:style>
  <w:style w:type="paragraph" w:customStyle="1" w:styleId="Example">
    <w:name w:val="Example"/>
    <w:basedOn w:val="Heading4"/>
    <w:rsid w:val="00DF060C"/>
    <w:pPr>
      <w:numPr>
        <w:ilvl w:val="0"/>
        <w:numId w:val="0"/>
      </w:numPr>
    </w:pPr>
    <w:rPr>
      <w:rFonts w:ascii="Times New Roman" w:hAnsi="Times New Roman" w:cs="Times New Roman"/>
      <w:b w:val="0"/>
      <w:bCs w:val="0"/>
    </w:rPr>
  </w:style>
  <w:style w:type="paragraph" w:customStyle="1" w:styleId="Code">
    <w:name w:val="Code"/>
    <w:basedOn w:val="Normal"/>
    <w:link w:val="CodeChar"/>
    <w:rsid w:val="00DF060C"/>
    <w:rPr>
      <w:rFonts w:ascii="Courier New" w:hAnsi="Courier New" w:cs="Courier New"/>
    </w:rPr>
  </w:style>
  <w:style w:type="paragraph" w:customStyle="1" w:styleId="Illustration">
    <w:name w:val="Illustration"/>
    <w:basedOn w:val="BodyText"/>
    <w:next w:val="BodyText"/>
    <w:rsid w:val="00DF060C"/>
    <w:pPr>
      <w:jc w:val="center"/>
    </w:pPr>
    <w:rPr>
      <w:b/>
      <w:bCs/>
      <w:color w:val="000080"/>
      <w:sz w:val="20"/>
    </w:rPr>
  </w:style>
  <w:style w:type="paragraph" w:customStyle="1" w:styleId="CodeXML">
    <w:name w:val="Code XML"/>
    <w:basedOn w:val="Normal"/>
    <w:link w:val="CodeXMLChar"/>
    <w:rsid w:val="00DF060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</w:tabs>
    </w:pPr>
    <w:rPr>
      <w:rFonts w:ascii="Courier New" w:hAnsi="Courier New" w:cs="Courier New"/>
      <w:sz w:val="20"/>
    </w:rPr>
  </w:style>
  <w:style w:type="paragraph" w:styleId="TOC3">
    <w:name w:val="toc 3"/>
    <w:basedOn w:val="Normal"/>
    <w:next w:val="Normal"/>
    <w:autoRedefine/>
    <w:uiPriority w:val="39"/>
    <w:rsid w:val="00781193"/>
    <w:pPr>
      <w:ind w:left="480"/>
    </w:pPr>
    <w:rPr>
      <w:rFonts w:ascii="Times New Roman" w:hAnsi="Times New Roman" w:cs="Times New Roman"/>
      <w:sz w:val="20"/>
    </w:rPr>
  </w:style>
  <w:style w:type="paragraph" w:styleId="TOC4">
    <w:name w:val="toc 4"/>
    <w:basedOn w:val="Normal"/>
    <w:next w:val="Normal"/>
    <w:autoRedefine/>
    <w:uiPriority w:val="39"/>
    <w:rsid w:val="00781193"/>
    <w:pPr>
      <w:ind w:left="720"/>
    </w:pPr>
    <w:rPr>
      <w:rFonts w:ascii="Times New Roman" w:hAnsi="Times New Roman" w:cs="Times New Roman"/>
      <w:sz w:val="20"/>
    </w:rPr>
  </w:style>
  <w:style w:type="paragraph" w:styleId="TOC5">
    <w:name w:val="toc 5"/>
    <w:basedOn w:val="Normal"/>
    <w:next w:val="Normal"/>
    <w:autoRedefine/>
    <w:uiPriority w:val="39"/>
    <w:rsid w:val="00781193"/>
    <w:pPr>
      <w:ind w:left="960"/>
    </w:pPr>
    <w:rPr>
      <w:rFonts w:ascii="Times New Roman" w:hAnsi="Times New Roman" w:cs="Times New Roman"/>
      <w:sz w:val="20"/>
    </w:rPr>
  </w:style>
  <w:style w:type="paragraph" w:styleId="TOC6">
    <w:name w:val="toc 6"/>
    <w:basedOn w:val="Normal"/>
    <w:next w:val="Normal"/>
    <w:autoRedefine/>
    <w:uiPriority w:val="39"/>
    <w:rsid w:val="00781193"/>
    <w:pPr>
      <w:ind w:left="1200"/>
    </w:pPr>
    <w:rPr>
      <w:rFonts w:ascii="Times New Roman" w:hAnsi="Times New Roman" w:cs="Times New Roman"/>
      <w:sz w:val="20"/>
    </w:rPr>
  </w:style>
  <w:style w:type="paragraph" w:styleId="TOC7">
    <w:name w:val="toc 7"/>
    <w:basedOn w:val="Normal"/>
    <w:next w:val="Normal"/>
    <w:autoRedefine/>
    <w:uiPriority w:val="39"/>
    <w:rsid w:val="00781193"/>
    <w:pPr>
      <w:ind w:left="1440"/>
    </w:pPr>
    <w:rPr>
      <w:rFonts w:ascii="Times New Roman" w:hAnsi="Times New Roman" w:cs="Times New Roman"/>
      <w:sz w:val="20"/>
    </w:rPr>
  </w:style>
  <w:style w:type="paragraph" w:styleId="TOC8">
    <w:name w:val="toc 8"/>
    <w:basedOn w:val="Normal"/>
    <w:next w:val="Normal"/>
    <w:autoRedefine/>
    <w:uiPriority w:val="39"/>
    <w:rsid w:val="00781193"/>
    <w:pPr>
      <w:ind w:left="1680"/>
    </w:pPr>
    <w:rPr>
      <w:rFonts w:ascii="Times New Roman" w:hAnsi="Times New Roman" w:cs="Times New Roman"/>
      <w:sz w:val="20"/>
    </w:rPr>
  </w:style>
  <w:style w:type="paragraph" w:styleId="TOC9">
    <w:name w:val="toc 9"/>
    <w:basedOn w:val="Normal"/>
    <w:next w:val="Normal"/>
    <w:autoRedefine/>
    <w:uiPriority w:val="39"/>
    <w:rsid w:val="00781193"/>
    <w:pPr>
      <w:ind w:left="1920"/>
    </w:pPr>
    <w:rPr>
      <w:rFonts w:ascii="Times New Roman" w:hAnsi="Times New Roman" w:cs="Times New Roman"/>
      <w:sz w:val="20"/>
    </w:rPr>
  </w:style>
  <w:style w:type="character" w:styleId="Hyperlink">
    <w:name w:val="Hyperlink"/>
    <w:basedOn w:val="DefaultParagraphFont"/>
    <w:uiPriority w:val="99"/>
    <w:rsid w:val="00DF060C"/>
    <w:rPr>
      <w:color w:val="0000FF"/>
      <w:u w:val="single"/>
    </w:rPr>
  </w:style>
  <w:style w:type="paragraph" w:styleId="Footer">
    <w:name w:val="footer"/>
    <w:basedOn w:val="Normal"/>
    <w:link w:val="FooterChar"/>
    <w:rsid w:val="00DF060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DF060C"/>
    <w:pPr>
      <w:tabs>
        <w:tab w:val="center" w:pos="4320"/>
        <w:tab w:val="right" w:pos="8640"/>
      </w:tabs>
    </w:pPr>
  </w:style>
  <w:style w:type="table" w:styleId="TableSimple1">
    <w:name w:val="Table Simple 1"/>
    <w:basedOn w:val="TableNormal"/>
    <w:rsid w:val="00C71F95"/>
    <w:tblPr>
      <w:tblInd w:w="0" w:type="dxa"/>
      <w:tblBorders>
        <w:top w:val="single" w:sz="12" w:space="0" w:color="000080"/>
        <w:bottom w:val="single" w:sz="12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000080"/>
      </w:tcPr>
    </w:tblStylePr>
    <w:tblStylePr w:type="lastRow">
      <w:tblPr/>
      <w:tcPr>
        <w:tcBorders>
          <w:top w:val="nil"/>
        </w:tcBorders>
        <w:shd w:val="clear" w:color="auto" w:fill="auto"/>
      </w:tcPr>
    </w:tblStylePr>
  </w:style>
  <w:style w:type="numbering" w:styleId="111111">
    <w:name w:val="Outline List 2"/>
    <w:basedOn w:val="NoList"/>
    <w:semiHidden/>
    <w:rsid w:val="00781193"/>
    <w:pPr>
      <w:numPr>
        <w:numId w:val="12"/>
      </w:numPr>
    </w:pPr>
  </w:style>
  <w:style w:type="numbering" w:styleId="1ai">
    <w:name w:val="Outline List 1"/>
    <w:basedOn w:val="NoList"/>
    <w:semiHidden/>
    <w:rsid w:val="00781193"/>
    <w:pPr>
      <w:numPr>
        <w:numId w:val="13"/>
      </w:numPr>
    </w:pPr>
  </w:style>
  <w:style w:type="numbering" w:styleId="ArticleSection">
    <w:name w:val="Outline List 3"/>
    <w:basedOn w:val="NoList"/>
    <w:semiHidden/>
    <w:rsid w:val="00781193"/>
    <w:pPr>
      <w:numPr>
        <w:numId w:val="14"/>
      </w:numPr>
    </w:pPr>
  </w:style>
  <w:style w:type="paragraph" w:styleId="BodyText2">
    <w:name w:val="Body Text 2"/>
    <w:basedOn w:val="Normal"/>
    <w:semiHidden/>
    <w:rsid w:val="00781193"/>
    <w:pPr>
      <w:spacing w:after="120" w:line="480" w:lineRule="auto"/>
    </w:pPr>
  </w:style>
  <w:style w:type="paragraph" w:styleId="BodyText3">
    <w:name w:val="Body Text 3"/>
    <w:basedOn w:val="Normal"/>
    <w:semiHidden/>
    <w:rsid w:val="00781193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81193"/>
    <w:pPr>
      <w:spacing w:after="120"/>
      <w:ind w:firstLineChars="100" w:firstLine="420"/>
      <w:jc w:val="left"/>
    </w:pPr>
  </w:style>
  <w:style w:type="paragraph" w:styleId="BodyTextIndent">
    <w:name w:val="Body Text Indent"/>
    <w:basedOn w:val="Normal"/>
    <w:semiHidden/>
    <w:rsid w:val="00781193"/>
    <w:pPr>
      <w:spacing w:after="120"/>
      <w:ind w:leftChars="200" w:left="420"/>
    </w:pPr>
  </w:style>
  <w:style w:type="paragraph" w:styleId="BodyTextFirstIndent2">
    <w:name w:val="Body Text First Indent 2"/>
    <w:basedOn w:val="BodyTextIndent"/>
    <w:semiHidden/>
    <w:rsid w:val="00781193"/>
    <w:pPr>
      <w:ind w:firstLineChars="200" w:firstLine="420"/>
    </w:pPr>
  </w:style>
  <w:style w:type="paragraph" w:styleId="BodyTextIndent2">
    <w:name w:val="Body Text Indent 2"/>
    <w:basedOn w:val="Normal"/>
    <w:semiHidden/>
    <w:rsid w:val="00781193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semiHidden/>
    <w:rsid w:val="00781193"/>
    <w:pPr>
      <w:spacing w:after="120"/>
      <w:ind w:leftChars="200" w:left="420"/>
    </w:pPr>
    <w:rPr>
      <w:sz w:val="16"/>
      <w:szCs w:val="16"/>
    </w:rPr>
  </w:style>
  <w:style w:type="paragraph" w:styleId="Closing">
    <w:name w:val="Closing"/>
    <w:basedOn w:val="Normal"/>
    <w:semiHidden/>
    <w:rsid w:val="00781193"/>
    <w:pPr>
      <w:ind w:leftChars="2100" w:left="100"/>
    </w:pPr>
  </w:style>
  <w:style w:type="paragraph" w:styleId="E-mailSignature">
    <w:name w:val="E-mail Signature"/>
    <w:basedOn w:val="Normal"/>
    <w:semiHidden/>
    <w:rsid w:val="00781193"/>
  </w:style>
  <w:style w:type="character" w:styleId="Emphasis">
    <w:name w:val="Emphasis"/>
    <w:basedOn w:val="DefaultParagraphFont"/>
    <w:qFormat/>
    <w:rsid w:val="00781193"/>
    <w:rPr>
      <w:i/>
      <w:iCs/>
    </w:rPr>
  </w:style>
  <w:style w:type="paragraph" w:styleId="EnvelopeAddress">
    <w:name w:val="envelope address"/>
    <w:basedOn w:val="Normal"/>
    <w:semiHidden/>
    <w:rsid w:val="00781193"/>
    <w:pPr>
      <w:framePr w:w="7920" w:h="1980" w:hRule="exact" w:hSpace="180" w:wrap="auto" w:hAnchor="page" w:xAlign="center" w:yAlign="bottom"/>
      <w:snapToGrid w:val="0"/>
      <w:ind w:leftChars="1400" w:left="100"/>
    </w:pPr>
  </w:style>
  <w:style w:type="paragraph" w:styleId="EnvelopeReturn">
    <w:name w:val="envelope return"/>
    <w:basedOn w:val="Normal"/>
    <w:semiHidden/>
    <w:rsid w:val="00781193"/>
    <w:pPr>
      <w:snapToGrid w:val="0"/>
    </w:pPr>
  </w:style>
  <w:style w:type="character" w:styleId="FollowedHyperlink">
    <w:name w:val="FollowedHyperlink"/>
    <w:basedOn w:val="DefaultParagraphFont"/>
    <w:uiPriority w:val="99"/>
    <w:rsid w:val="00781193"/>
    <w:rPr>
      <w:color w:val="800080"/>
      <w:u w:val="single"/>
    </w:rPr>
  </w:style>
  <w:style w:type="character" w:styleId="HTMLAcronym">
    <w:name w:val="HTML Acronym"/>
    <w:basedOn w:val="DefaultParagraphFont"/>
    <w:semiHidden/>
    <w:rsid w:val="00781193"/>
  </w:style>
  <w:style w:type="paragraph" w:styleId="HTMLAddress">
    <w:name w:val="HTML Address"/>
    <w:basedOn w:val="Normal"/>
    <w:semiHidden/>
    <w:rsid w:val="00781193"/>
    <w:rPr>
      <w:i/>
      <w:iCs/>
    </w:rPr>
  </w:style>
  <w:style w:type="character" w:styleId="HTMLCite">
    <w:name w:val="HTML Cite"/>
    <w:basedOn w:val="DefaultParagraphFont"/>
    <w:semiHidden/>
    <w:rsid w:val="00781193"/>
    <w:rPr>
      <w:i/>
      <w:iCs/>
    </w:rPr>
  </w:style>
  <w:style w:type="character" w:styleId="HTMLCode">
    <w:name w:val="HTML Code"/>
    <w:basedOn w:val="DefaultParagraphFont"/>
    <w:uiPriority w:val="99"/>
    <w:semiHidden/>
    <w:rsid w:val="0078119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781193"/>
    <w:rPr>
      <w:i/>
      <w:iCs/>
    </w:rPr>
  </w:style>
  <w:style w:type="character" w:styleId="HTMLKeyboard">
    <w:name w:val="HTML Keyboard"/>
    <w:basedOn w:val="DefaultParagraphFont"/>
    <w:semiHidden/>
    <w:rsid w:val="0078119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81193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781193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78119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81193"/>
    <w:rPr>
      <w:i/>
      <w:iCs/>
    </w:rPr>
  </w:style>
  <w:style w:type="character" w:styleId="LineNumber">
    <w:name w:val="line number"/>
    <w:basedOn w:val="DefaultParagraphFont"/>
    <w:semiHidden/>
    <w:rsid w:val="00781193"/>
  </w:style>
  <w:style w:type="paragraph" w:styleId="List">
    <w:name w:val="List"/>
    <w:basedOn w:val="Normal"/>
    <w:semiHidden/>
    <w:rsid w:val="00781193"/>
    <w:pPr>
      <w:ind w:left="200" w:hangingChars="200" w:hanging="200"/>
    </w:pPr>
  </w:style>
  <w:style w:type="paragraph" w:styleId="List2">
    <w:name w:val="List 2"/>
    <w:basedOn w:val="Normal"/>
    <w:semiHidden/>
    <w:rsid w:val="00781193"/>
    <w:pPr>
      <w:ind w:leftChars="200" w:left="100" w:hangingChars="200" w:hanging="200"/>
    </w:pPr>
  </w:style>
  <w:style w:type="paragraph" w:styleId="List3">
    <w:name w:val="List 3"/>
    <w:basedOn w:val="Normal"/>
    <w:semiHidden/>
    <w:rsid w:val="00781193"/>
    <w:pPr>
      <w:ind w:leftChars="400" w:left="100" w:hangingChars="200" w:hanging="200"/>
    </w:pPr>
  </w:style>
  <w:style w:type="paragraph" w:styleId="List4">
    <w:name w:val="List 4"/>
    <w:basedOn w:val="Normal"/>
    <w:semiHidden/>
    <w:rsid w:val="00781193"/>
    <w:pPr>
      <w:ind w:leftChars="600" w:left="100" w:hangingChars="200" w:hanging="200"/>
    </w:pPr>
  </w:style>
  <w:style w:type="paragraph" w:styleId="List5">
    <w:name w:val="List 5"/>
    <w:basedOn w:val="Normal"/>
    <w:semiHidden/>
    <w:rsid w:val="00781193"/>
    <w:pPr>
      <w:ind w:leftChars="800" w:left="100" w:hangingChars="200" w:hanging="200"/>
    </w:pPr>
  </w:style>
  <w:style w:type="paragraph" w:styleId="ListBullet">
    <w:name w:val="List Bullet"/>
    <w:basedOn w:val="Normal"/>
    <w:semiHidden/>
    <w:rsid w:val="00781193"/>
    <w:pPr>
      <w:numPr>
        <w:numId w:val="2"/>
      </w:numPr>
    </w:pPr>
  </w:style>
  <w:style w:type="paragraph" w:styleId="ListBullet2">
    <w:name w:val="List Bullet 2"/>
    <w:basedOn w:val="Normal"/>
    <w:semiHidden/>
    <w:rsid w:val="00781193"/>
    <w:pPr>
      <w:numPr>
        <w:numId w:val="3"/>
      </w:numPr>
    </w:pPr>
  </w:style>
  <w:style w:type="paragraph" w:styleId="ListBullet3">
    <w:name w:val="List Bullet 3"/>
    <w:basedOn w:val="Normal"/>
    <w:semiHidden/>
    <w:rsid w:val="00781193"/>
    <w:pPr>
      <w:numPr>
        <w:numId w:val="4"/>
      </w:numPr>
    </w:pPr>
  </w:style>
  <w:style w:type="paragraph" w:styleId="ListBullet4">
    <w:name w:val="List Bullet 4"/>
    <w:basedOn w:val="Normal"/>
    <w:semiHidden/>
    <w:rsid w:val="00781193"/>
    <w:pPr>
      <w:numPr>
        <w:numId w:val="5"/>
      </w:numPr>
    </w:pPr>
  </w:style>
  <w:style w:type="paragraph" w:styleId="ListBullet5">
    <w:name w:val="List Bullet 5"/>
    <w:basedOn w:val="Normal"/>
    <w:semiHidden/>
    <w:rsid w:val="00781193"/>
    <w:pPr>
      <w:numPr>
        <w:numId w:val="6"/>
      </w:numPr>
    </w:pPr>
  </w:style>
  <w:style w:type="paragraph" w:styleId="ListContinue">
    <w:name w:val="List Continue"/>
    <w:basedOn w:val="Normal"/>
    <w:semiHidden/>
    <w:rsid w:val="00781193"/>
    <w:pPr>
      <w:spacing w:after="120"/>
      <w:ind w:leftChars="200" w:left="420"/>
    </w:pPr>
  </w:style>
  <w:style w:type="paragraph" w:styleId="ListContinue2">
    <w:name w:val="List Continue 2"/>
    <w:basedOn w:val="Normal"/>
    <w:semiHidden/>
    <w:rsid w:val="00781193"/>
    <w:pPr>
      <w:spacing w:after="120"/>
      <w:ind w:leftChars="400" w:left="840"/>
    </w:pPr>
  </w:style>
  <w:style w:type="paragraph" w:styleId="ListContinue3">
    <w:name w:val="List Continue 3"/>
    <w:basedOn w:val="Normal"/>
    <w:semiHidden/>
    <w:rsid w:val="00781193"/>
    <w:pPr>
      <w:spacing w:after="120"/>
      <w:ind w:leftChars="600" w:left="1260"/>
    </w:pPr>
  </w:style>
  <w:style w:type="paragraph" w:styleId="ListContinue4">
    <w:name w:val="List Continue 4"/>
    <w:basedOn w:val="Normal"/>
    <w:semiHidden/>
    <w:rsid w:val="00781193"/>
    <w:pPr>
      <w:spacing w:after="120"/>
      <w:ind w:leftChars="800" w:left="1680"/>
    </w:pPr>
  </w:style>
  <w:style w:type="paragraph" w:styleId="ListContinue5">
    <w:name w:val="List Continue 5"/>
    <w:basedOn w:val="Normal"/>
    <w:semiHidden/>
    <w:rsid w:val="00781193"/>
    <w:pPr>
      <w:spacing w:after="120"/>
      <w:ind w:leftChars="1000" w:left="2100"/>
    </w:pPr>
  </w:style>
  <w:style w:type="paragraph" w:styleId="ListNumber">
    <w:name w:val="List Number"/>
    <w:basedOn w:val="Normal"/>
    <w:semiHidden/>
    <w:rsid w:val="00781193"/>
    <w:pPr>
      <w:numPr>
        <w:numId w:val="7"/>
      </w:numPr>
    </w:pPr>
  </w:style>
  <w:style w:type="paragraph" w:styleId="ListNumber2">
    <w:name w:val="List Number 2"/>
    <w:basedOn w:val="Normal"/>
    <w:semiHidden/>
    <w:rsid w:val="00781193"/>
    <w:pPr>
      <w:numPr>
        <w:numId w:val="8"/>
      </w:numPr>
    </w:pPr>
  </w:style>
  <w:style w:type="paragraph" w:styleId="ListNumber3">
    <w:name w:val="List Number 3"/>
    <w:basedOn w:val="Normal"/>
    <w:semiHidden/>
    <w:rsid w:val="00781193"/>
    <w:pPr>
      <w:numPr>
        <w:numId w:val="9"/>
      </w:numPr>
    </w:pPr>
  </w:style>
  <w:style w:type="paragraph" w:styleId="ListNumber4">
    <w:name w:val="List Number 4"/>
    <w:basedOn w:val="Normal"/>
    <w:semiHidden/>
    <w:rsid w:val="00781193"/>
    <w:pPr>
      <w:numPr>
        <w:numId w:val="10"/>
      </w:numPr>
    </w:pPr>
  </w:style>
  <w:style w:type="paragraph" w:styleId="ListNumber5">
    <w:name w:val="List Number 5"/>
    <w:basedOn w:val="Normal"/>
    <w:semiHidden/>
    <w:rsid w:val="00781193"/>
    <w:pPr>
      <w:numPr>
        <w:numId w:val="11"/>
      </w:numPr>
    </w:pPr>
  </w:style>
  <w:style w:type="paragraph" w:styleId="MessageHeader">
    <w:name w:val="Message Header"/>
    <w:basedOn w:val="Normal"/>
    <w:semiHidden/>
    <w:rsid w:val="0078119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</w:style>
  <w:style w:type="paragraph" w:styleId="NormalWeb">
    <w:name w:val="Normal (Web)"/>
    <w:basedOn w:val="Normal"/>
    <w:uiPriority w:val="99"/>
    <w:rsid w:val="00781193"/>
    <w:rPr>
      <w:rFonts w:ascii="Times New Roman" w:hAnsi="Times New Roman" w:cs="Times New Roman"/>
    </w:rPr>
  </w:style>
  <w:style w:type="paragraph" w:styleId="NormalIndent">
    <w:name w:val="Normal Indent"/>
    <w:basedOn w:val="Normal"/>
    <w:semiHidden/>
    <w:rsid w:val="00781193"/>
    <w:pPr>
      <w:ind w:firstLineChars="200" w:firstLine="420"/>
    </w:pPr>
  </w:style>
  <w:style w:type="paragraph" w:styleId="NoteHeading">
    <w:name w:val="Note Heading"/>
    <w:basedOn w:val="Normal"/>
    <w:next w:val="Normal"/>
    <w:semiHidden/>
    <w:rsid w:val="00781193"/>
    <w:pPr>
      <w:jc w:val="center"/>
    </w:pPr>
  </w:style>
  <w:style w:type="paragraph" w:styleId="PlainText">
    <w:name w:val="Plain Text"/>
    <w:basedOn w:val="Normal"/>
    <w:semiHidden/>
    <w:rsid w:val="00781193"/>
    <w:rPr>
      <w:rFonts w:ascii="SimSun" w:hAnsi="Courier New" w:cs="Courier New"/>
      <w:sz w:val="21"/>
      <w:szCs w:val="21"/>
    </w:rPr>
  </w:style>
  <w:style w:type="paragraph" w:styleId="Salutation">
    <w:name w:val="Salutation"/>
    <w:basedOn w:val="Normal"/>
    <w:next w:val="Normal"/>
    <w:semiHidden/>
    <w:rsid w:val="00781193"/>
  </w:style>
  <w:style w:type="paragraph" w:styleId="Signature">
    <w:name w:val="Signature"/>
    <w:basedOn w:val="Normal"/>
    <w:semiHidden/>
    <w:rsid w:val="00781193"/>
    <w:pPr>
      <w:ind w:leftChars="2100" w:left="100"/>
    </w:pPr>
  </w:style>
  <w:style w:type="character" w:styleId="Strong">
    <w:name w:val="Strong"/>
    <w:basedOn w:val="DefaultParagraphFont"/>
    <w:uiPriority w:val="22"/>
    <w:qFormat/>
    <w:rsid w:val="00781193"/>
    <w:rPr>
      <w:b/>
      <w:bCs/>
    </w:rPr>
  </w:style>
  <w:style w:type="paragraph" w:styleId="Subtitle">
    <w:name w:val="Subtitle"/>
    <w:basedOn w:val="Normal"/>
    <w:qFormat/>
    <w:rsid w:val="0078119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Table3Deffects1">
    <w:name w:val="Table 3D effects 1"/>
    <w:basedOn w:val="TableNormal"/>
    <w:semiHidden/>
    <w:rsid w:val="0078119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8119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811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">
    <w:name w:val="Normal1"/>
    <w:basedOn w:val="Normal"/>
    <w:link w:val="normalChar"/>
    <w:rsid w:val="0018384F"/>
    <w:pPr>
      <w:spacing w:after="60"/>
    </w:pPr>
    <w:rPr>
      <w:rFonts w:cs="Times New Roman"/>
      <w:sz w:val="18"/>
      <w:szCs w:val="20"/>
      <w:lang w:val="en-GB" w:eastAsia="en-US"/>
    </w:rPr>
  </w:style>
  <w:style w:type="character" w:customStyle="1" w:styleId="normalChar">
    <w:name w:val="normal Char"/>
    <w:basedOn w:val="DefaultParagraphFont"/>
    <w:link w:val="Normal1"/>
    <w:rsid w:val="0018384F"/>
    <w:rPr>
      <w:rFonts w:ascii="Arial" w:eastAsia="SimSun" w:hAnsi="Arial"/>
      <w:sz w:val="18"/>
      <w:lang w:val="en-GB" w:eastAsia="en-US" w:bidi="ar-SA"/>
    </w:rPr>
  </w:style>
  <w:style w:type="paragraph" w:customStyle="1" w:styleId="tablesunheading">
    <w:name w:val="table sunheading"/>
    <w:basedOn w:val="Normal"/>
    <w:rsid w:val="0018384F"/>
    <w:rPr>
      <w:rFonts w:ascii="Times New Roman" w:hAnsi="Times New Roman" w:cs="Times New Roman"/>
      <w:lang w:val="en-AU" w:eastAsia="en-US"/>
    </w:rPr>
  </w:style>
  <w:style w:type="table" w:styleId="TableGrid">
    <w:name w:val="Table Grid"/>
    <w:basedOn w:val="TableNormal"/>
    <w:rsid w:val="00473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 Grid 8"/>
    <w:basedOn w:val="TableNormal"/>
    <w:rsid w:val="00DE745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evel1fo">
    <w:name w:val="Level 1.fo"/>
    <w:basedOn w:val="Normal"/>
    <w:rsid w:val="00E23093"/>
    <w:pPr>
      <w:spacing w:before="240"/>
      <w:ind w:left="720"/>
    </w:pPr>
    <w:rPr>
      <w:rFonts w:ascii="AGaramond" w:eastAsia="Times New Roman" w:hAnsi="AGaramond" w:cs="Times New Roman"/>
      <w:sz w:val="20"/>
      <w:szCs w:val="20"/>
      <w:lang w:val="en-AU" w:eastAsia="en-US"/>
    </w:rPr>
  </w:style>
  <w:style w:type="paragraph" w:customStyle="1" w:styleId="Level11fo">
    <w:name w:val="Level 1.1fo"/>
    <w:basedOn w:val="Normal"/>
    <w:rsid w:val="00EB6034"/>
    <w:pPr>
      <w:spacing w:before="240"/>
      <w:ind w:left="720"/>
    </w:pPr>
    <w:rPr>
      <w:rFonts w:ascii="AGaramond" w:eastAsia="Times New Roman" w:hAnsi="AGaramond" w:cs="Times New Roman"/>
      <w:sz w:val="20"/>
      <w:szCs w:val="20"/>
      <w:lang w:val="en-AU" w:eastAsia="en-US"/>
    </w:rPr>
  </w:style>
  <w:style w:type="paragraph" w:styleId="Caption">
    <w:name w:val="caption"/>
    <w:basedOn w:val="Normal"/>
    <w:next w:val="Normal"/>
    <w:qFormat/>
    <w:rsid w:val="00D00622"/>
    <w:rPr>
      <w:rFonts w:eastAsia="SimHei"/>
      <w:sz w:val="20"/>
      <w:szCs w:val="20"/>
    </w:rPr>
  </w:style>
  <w:style w:type="paragraph" w:customStyle="1" w:styleId="headera">
    <w:name w:val="header a"/>
    <w:basedOn w:val="Normal"/>
    <w:rsid w:val="00F60A38"/>
    <w:pPr>
      <w:suppressAutoHyphens/>
      <w:spacing w:line="280" w:lineRule="atLeast"/>
      <w:ind w:left="720" w:right="-360"/>
    </w:pPr>
    <w:rPr>
      <w:rFonts w:ascii="Arial MT Ex Bd" w:hAnsi="Arial MT Ex Bd" w:cs="Times New Roman"/>
      <w:kern w:val="20"/>
      <w:sz w:val="32"/>
      <w:szCs w:val="20"/>
      <w:lang w:val="en-GB" w:eastAsia="en-US"/>
    </w:rPr>
  </w:style>
  <w:style w:type="paragraph" w:styleId="BalloonText">
    <w:name w:val="Balloon Text"/>
    <w:basedOn w:val="Normal"/>
    <w:link w:val="BalloonTextChar"/>
    <w:rsid w:val="00F60A38"/>
    <w:rPr>
      <w:sz w:val="16"/>
      <w:szCs w:val="16"/>
    </w:rPr>
  </w:style>
  <w:style w:type="paragraph" w:customStyle="1" w:styleId="main">
    <w:name w:val="main"/>
    <w:basedOn w:val="Normal"/>
    <w:rsid w:val="009016D8"/>
    <w:pPr>
      <w:spacing w:before="100" w:beforeAutospacing="1" w:after="100" w:afterAutospacing="1" w:line="320" w:lineRule="atLeast"/>
    </w:pPr>
    <w:rPr>
      <w:rFonts w:ascii="ˎ̥" w:hAnsi="ˎ̥" w:cs="SimSun"/>
      <w:sz w:val="21"/>
      <w:szCs w:val="21"/>
    </w:rPr>
  </w:style>
  <w:style w:type="paragraph" w:styleId="TableofFigures">
    <w:name w:val="table of figures"/>
    <w:basedOn w:val="Normal"/>
    <w:next w:val="Normal"/>
    <w:semiHidden/>
    <w:rsid w:val="000C4E88"/>
    <w:pPr>
      <w:ind w:leftChars="200" w:left="200" w:hangingChars="200" w:hanging="200"/>
    </w:pPr>
  </w:style>
  <w:style w:type="paragraph" w:styleId="FootnoteText">
    <w:name w:val="footnote text"/>
    <w:basedOn w:val="Normal"/>
    <w:semiHidden/>
    <w:rsid w:val="00D525DA"/>
    <w:pPr>
      <w:snapToGrid w:val="0"/>
      <w:spacing w:before="240"/>
    </w:pPr>
    <w:rPr>
      <w:rFonts w:ascii="AGaramond" w:eastAsia="Times New Roman" w:hAnsi="AGaramond" w:cs="Times New Roman"/>
      <w:sz w:val="18"/>
      <w:szCs w:val="18"/>
      <w:lang w:val="en-AU" w:eastAsia="en-US"/>
    </w:rPr>
  </w:style>
  <w:style w:type="character" w:styleId="FootnoteReference">
    <w:name w:val="footnote reference"/>
    <w:basedOn w:val="DefaultParagraphFont"/>
    <w:semiHidden/>
    <w:rsid w:val="00D525DA"/>
    <w:rPr>
      <w:vertAlign w:val="superscript"/>
    </w:rPr>
  </w:style>
  <w:style w:type="character" w:customStyle="1" w:styleId="ccbntxt1">
    <w:name w:val="ccbntxt1"/>
    <w:basedOn w:val="DefaultParagraphFont"/>
    <w:rsid w:val="00C823B3"/>
    <w:rPr>
      <w:rFonts w:ascii="Verdana" w:hAnsi="Verdana" w:hint="default"/>
      <w:sz w:val="15"/>
      <w:szCs w:val="15"/>
    </w:rPr>
  </w:style>
  <w:style w:type="paragraph" w:customStyle="1" w:styleId="Body1">
    <w:name w:val="Body1"/>
    <w:basedOn w:val="Normal"/>
    <w:rsid w:val="00583A86"/>
    <w:pPr>
      <w:spacing w:before="240" w:after="60" w:line="288" w:lineRule="auto"/>
      <w:ind w:left="720"/>
      <w:jc w:val="both"/>
    </w:pPr>
    <w:rPr>
      <w:rFonts w:cs="Times New Roman"/>
      <w:sz w:val="20"/>
      <w:szCs w:val="20"/>
      <w:lang w:val="en-GB" w:eastAsia="en-US"/>
    </w:rPr>
  </w:style>
  <w:style w:type="paragraph" w:customStyle="1" w:styleId="Bodytexttitlepage">
    <w:name w:val="Body text title page"/>
    <w:basedOn w:val="Normal"/>
    <w:rsid w:val="00583A86"/>
    <w:pPr>
      <w:widowControl w:val="0"/>
      <w:jc w:val="right"/>
    </w:pPr>
    <w:rPr>
      <w:rFonts w:ascii="Helv" w:hAnsi="Helv" w:cs="Times New Roman"/>
      <w:sz w:val="20"/>
      <w:lang w:val="en-AU" w:eastAsia="en-US"/>
    </w:rPr>
  </w:style>
  <w:style w:type="paragraph" w:customStyle="1" w:styleId="SOWNormal">
    <w:name w:val="SOW Normal"/>
    <w:basedOn w:val="Normal"/>
    <w:rsid w:val="0009033A"/>
    <w:pPr>
      <w:spacing w:before="120"/>
      <w:ind w:left="709"/>
    </w:pPr>
    <w:rPr>
      <w:rFonts w:ascii="AGaramond" w:eastAsia="Times New Roman" w:hAnsi="AGaramond" w:cs="Times New Roman"/>
      <w:sz w:val="20"/>
      <w:szCs w:val="20"/>
      <w:lang w:val="en-AU" w:eastAsia="en-US"/>
    </w:rPr>
  </w:style>
  <w:style w:type="paragraph" w:styleId="DocumentMap">
    <w:name w:val="Document Map"/>
    <w:basedOn w:val="Normal"/>
    <w:link w:val="DocumentMapChar"/>
    <w:rsid w:val="00E62BC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62BC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D1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D1D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1DC6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6D1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D1DC6"/>
    <w:rPr>
      <w:rFonts w:ascii="Arial" w:hAnsi="Arial" w:cs="Arial"/>
      <w:b/>
      <w:bCs/>
    </w:rPr>
  </w:style>
  <w:style w:type="paragraph" w:styleId="Revision">
    <w:name w:val="Revision"/>
    <w:hidden/>
    <w:uiPriority w:val="99"/>
    <w:semiHidden/>
    <w:rsid w:val="002770B9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7978F4"/>
    <w:pPr>
      <w:ind w:left="720"/>
      <w:contextualSpacing/>
    </w:pPr>
    <w:rPr>
      <w:rFonts w:ascii="Times New Roman" w:hAnsi="Times New Roman" w:cs="Times New Roman"/>
      <w:lang w:eastAsia="ja-JP"/>
    </w:rPr>
  </w:style>
  <w:style w:type="paragraph" w:customStyle="1" w:styleId="arial">
    <w:name w:val="arial"/>
    <w:basedOn w:val="BodyText"/>
    <w:rsid w:val="008455F0"/>
    <w:pPr>
      <w:jc w:val="left"/>
    </w:pPr>
    <w:rPr>
      <w:rFonts w:ascii="Times New Roman" w:eastAsia="SimSun" w:hAnsi="Times New Roman" w:cs="Times New Roman"/>
      <w:sz w:val="22"/>
    </w:rPr>
  </w:style>
  <w:style w:type="table" w:customStyle="1" w:styleId="MediumList1-Accent11">
    <w:name w:val="Medium List 1 - Accent 11"/>
    <w:basedOn w:val="TableNormal"/>
    <w:uiPriority w:val="65"/>
    <w:rsid w:val="009B228B"/>
    <w:rPr>
      <w:rFonts w:eastAsia="SimSun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B2C0F"/>
    <w:pPr>
      <w:keepLines/>
      <w:pageBreakBefore w:val="0"/>
      <w:numPr>
        <w:numId w:val="0"/>
      </w:numPr>
      <w:pBdr>
        <w:bottom w:val="none" w:sz="0" w:space="0" w:color="auto"/>
      </w:pBdr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character" w:customStyle="1" w:styleId="Heading2Char">
    <w:name w:val="Heading 2 Char"/>
    <w:basedOn w:val="DefaultParagraphFont"/>
    <w:link w:val="Heading2"/>
    <w:rsid w:val="00780239"/>
    <w:rPr>
      <w:rFonts w:ascii="Arial" w:hAnsi="Arial" w:cs="Arial"/>
      <w:b/>
      <w:bCs/>
      <w:color w:val="000080"/>
      <w:sz w:val="36"/>
      <w:szCs w:val="28"/>
    </w:rPr>
  </w:style>
  <w:style w:type="paragraph" w:customStyle="1" w:styleId="TableHeader">
    <w:name w:val="Table Header"/>
    <w:basedOn w:val="Normal"/>
    <w:rsid w:val="001B4F04"/>
    <w:pPr>
      <w:keepNext/>
      <w:spacing w:before="60" w:after="60"/>
    </w:pPr>
    <w:rPr>
      <w:rFonts w:ascii="Book Antiqua" w:eastAsia="PMingLiU" w:hAnsi="Book Antiqua" w:cs="Times New Roman"/>
      <w:b/>
      <w:bCs/>
      <w:color w:val="FFFFFF"/>
      <w:sz w:val="22"/>
      <w:szCs w:val="20"/>
      <w:lang w:val="en-GB" w:eastAsia="zh-HK"/>
    </w:rPr>
  </w:style>
  <w:style w:type="paragraph" w:customStyle="1" w:styleId="TableNormal1">
    <w:name w:val="Table Normal1"/>
    <w:basedOn w:val="Normal"/>
    <w:rsid w:val="001B4F04"/>
    <w:pPr>
      <w:spacing w:before="60" w:after="20"/>
    </w:pPr>
    <w:rPr>
      <w:rFonts w:ascii="Book Antiqua" w:eastAsia="PMingLiU" w:hAnsi="Book Antiqua" w:cs="Times New Roman"/>
      <w:snapToGrid w:val="0"/>
      <w:sz w:val="22"/>
      <w:szCs w:val="20"/>
      <w:lang w:val="en-GB" w:eastAsia="en-US"/>
    </w:rPr>
  </w:style>
  <w:style w:type="paragraph" w:customStyle="1" w:styleId="Default">
    <w:name w:val="Default"/>
    <w:rsid w:val="001B4F04"/>
    <w:pPr>
      <w:widowControl w:val="0"/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</w:rPr>
  </w:style>
  <w:style w:type="paragraph" w:customStyle="1" w:styleId="CM115">
    <w:name w:val="CM115"/>
    <w:basedOn w:val="Default"/>
    <w:next w:val="Default"/>
    <w:rsid w:val="001B4F04"/>
    <w:pPr>
      <w:spacing w:after="378"/>
    </w:pPr>
    <w:rPr>
      <w:rFonts w:cs="Times New Roman"/>
      <w:color w:val="auto"/>
    </w:rPr>
  </w:style>
  <w:style w:type="character" w:customStyle="1" w:styleId="BodyTextChar1">
    <w:name w:val="Body Text Char1"/>
    <w:basedOn w:val="DefaultParagraphFont"/>
    <w:link w:val="BodyText"/>
    <w:uiPriority w:val="99"/>
    <w:rsid w:val="001B4F04"/>
    <w:rPr>
      <w:rFonts w:ascii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uiPriority w:val="99"/>
    <w:rsid w:val="001B4F04"/>
    <w:rPr>
      <w:rFonts w:ascii="Arial" w:eastAsia="SimSun" w:hAnsi="Arial" w:cs="Arial"/>
      <w:sz w:val="24"/>
      <w:szCs w:val="24"/>
      <w:lang w:val="en-US" w:eastAsia="zh-CN" w:bidi="ar-SA"/>
    </w:rPr>
  </w:style>
  <w:style w:type="character" w:customStyle="1" w:styleId="Heading4Char">
    <w:name w:val="Heading 4 Char"/>
    <w:basedOn w:val="DefaultParagraphFont"/>
    <w:link w:val="Heading4"/>
    <w:rsid w:val="001B4F04"/>
    <w:rPr>
      <w:rFonts w:ascii="Arial" w:hAnsi="Arial" w:cs="Arial"/>
      <w:b/>
      <w:bCs/>
      <w:i/>
      <w:iCs/>
      <w:color w:val="000080"/>
      <w:sz w:val="26"/>
      <w:szCs w:val="28"/>
    </w:rPr>
  </w:style>
  <w:style w:type="character" w:styleId="BookTitle">
    <w:name w:val="Book Title"/>
    <w:basedOn w:val="DefaultParagraphFont"/>
    <w:uiPriority w:val="33"/>
    <w:qFormat/>
    <w:rsid w:val="001B4F04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1B4F04"/>
    <w:rPr>
      <w:rFonts w:ascii="Arial" w:eastAsia="SimSun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B4F04"/>
    <w:rPr>
      <w:rFonts w:ascii="Arial" w:hAnsi="Arial" w:cs="Arial"/>
      <w:b/>
      <w:bCs/>
      <w:color w:val="000080"/>
      <w:kern w:val="32"/>
      <w:sz w:val="40"/>
      <w:szCs w:val="32"/>
    </w:rPr>
  </w:style>
  <w:style w:type="character" w:customStyle="1" w:styleId="Heading3Char">
    <w:name w:val="Heading 3 Char"/>
    <w:basedOn w:val="DefaultParagraphFont"/>
    <w:link w:val="Heading3"/>
    <w:rsid w:val="001B4F04"/>
    <w:rPr>
      <w:rFonts w:ascii="Arial" w:hAnsi="Arial" w:cs="Arial"/>
      <w:b/>
      <w:bCs/>
      <w:color w:val="000080"/>
      <w:sz w:val="28"/>
      <w:szCs w:val="26"/>
    </w:rPr>
  </w:style>
  <w:style w:type="character" w:customStyle="1" w:styleId="Heading5Char">
    <w:name w:val="Heading 5 Char"/>
    <w:basedOn w:val="DefaultParagraphFont"/>
    <w:link w:val="Heading5"/>
    <w:rsid w:val="001B4F04"/>
    <w:rPr>
      <w:rFonts w:ascii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B4F04"/>
    <w:rPr>
      <w:rFonts w:ascii="Arial" w:hAnsi="Arial" w:cs="Arial"/>
      <w:b/>
      <w:bCs/>
      <w:i/>
      <w:sz w:val="24"/>
      <w:szCs w:val="22"/>
    </w:rPr>
  </w:style>
  <w:style w:type="character" w:customStyle="1" w:styleId="Heading7Char">
    <w:name w:val="Heading 7 Char"/>
    <w:basedOn w:val="DefaultParagraphFont"/>
    <w:link w:val="Heading7"/>
    <w:rsid w:val="001B4F04"/>
    <w:rPr>
      <w:rFonts w:ascii="Arial" w:hAnsi="Arial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B4F04"/>
    <w:rPr>
      <w:rFonts w:ascii="Arial" w:hAnsi="Arial"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B4F04"/>
    <w:rPr>
      <w:rFonts w:ascii="Arial" w:hAnsi="Arial" w:cs="Arial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1B4F04"/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B4F04"/>
    <w:rPr>
      <w:rFonts w:ascii="Arial" w:hAnsi="Arial" w:cs="Arial"/>
      <w:sz w:val="24"/>
      <w:szCs w:val="24"/>
    </w:rPr>
  </w:style>
  <w:style w:type="character" w:customStyle="1" w:styleId="CodeXMLChar">
    <w:name w:val="Code XML Char"/>
    <w:basedOn w:val="DefaultParagraphFont"/>
    <w:link w:val="CodeXML"/>
    <w:rsid w:val="001B4F04"/>
    <w:rPr>
      <w:rFonts w:ascii="Courier New" w:hAnsi="Courier New" w:cs="Courier New"/>
      <w:szCs w:val="24"/>
    </w:rPr>
  </w:style>
  <w:style w:type="character" w:customStyle="1" w:styleId="CodeChar">
    <w:name w:val="Code Char"/>
    <w:basedOn w:val="DefaultParagraphFont"/>
    <w:link w:val="Code"/>
    <w:rsid w:val="001B4F04"/>
    <w:rPr>
      <w:rFonts w:ascii="Courier New" w:hAnsi="Courier New" w:cs="Courier New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sid w:val="001B4F04"/>
    <w:rPr>
      <w:rFonts w:ascii="Arial" w:hAnsi="Arial" w:cs="Arial"/>
      <w:sz w:val="16"/>
      <w:szCs w:val="16"/>
    </w:rPr>
  </w:style>
  <w:style w:type="paragraph" w:customStyle="1" w:styleId="xl65">
    <w:name w:val="xl65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1B4F04"/>
    <w:pPr>
      <w:spacing w:before="100" w:beforeAutospacing="1" w:after="100" w:afterAutospacing="1"/>
    </w:pPr>
    <w:rPr>
      <w:rFonts w:ascii="MS PGothic" w:eastAsia="MS PGothic" w:hAnsi="MS PGothic" w:cs="SimSun"/>
      <w:sz w:val="12"/>
      <w:szCs w:val="12"/>
    </w:rPr>
  </w:style>
  <w:style w:type="paragraph" w:customStyle="1" w:styleId="font6">
    <w:name w:val="font6"/>
    <w:basedOn w:val="Normal"/>
    <w:rsid w:val="001B4F04"/>
    <w:pPr>
      <w:spacing w:before="100" w:beforeAutospacing="1" w:after="100" w:afterAutospacing="1"/>
    </w:pPr>
    <w:rPr>
      <w:rFonts w:ascii="MS PGothic" w:eastAsia="MS PGothic" w:hAnsi="MS PGothic" w:cs="SimSun"/>
      <w:sz w:val="16"/>
      <w:szCs w:val="16"/>
    </w:rPr>
  </w:style>
  <w:style w:type="paragraph" w:customStyle="1" w:styleId="font7">
    <w:name w:val="font7"/>
    <w:basedOn w:val="Normal"/>
    <w:rsid w:val="001B4F04"/>
    <w:pPr>
      <w:spacing w:before="100" w:beforeAutospacing="1" w:after="100" w:afterAutospacing="1"/>
    </w:pPr>
    <w:rPr>
      <w:rFonts w:ascii="Calibri" w:eastAsia="SimSun" w:hAnsi="Calibri" w:cs="SimSun"/>
      <w:sz w:val="16"/>
      <w:szCs w:val="16"/>
    </w:rPr>
  </w:style>
  <w:style w:type="paragraph" w:customStyle="1" w:styleId="font8">
    <w:name w:val="font8"/>
    <w:basedOn w:val="Normal"/>
    <w:rsid w:val="001B4F04"/>
    <w:pPr>
      <w:spacing w:before="100" w:beforeAutospacing="1" w:after="100" w:afterAutospacing="1"/>
    </w:pPr>
    <w:rPr>
      <w:rFonts w:ascii="Calibri" w:eastAsia="SimSun" w:hAnsi="Calibri" w:cs="SimSun"/>
      <w:b/>
      <w:bCs/>
      <w:sz w:val="16"/>
      <w:szCs w:val="16"/>
    </w:rPr>
  </w:style>
  <w:style w:type="paragraph" w:customStyle="1" w:styleId="xl175">
    <w:name w:val="xl175"/>
    <w:basedOn w:val="Normal"/>
    <w:rsid w:val="001B4F04"/>
    <w:pPr>
      <w:spacing w:before="100" w:beforeAutospacing="1" w:after="100" w:afterAutospacing="1"/>
    </w:pPr>
    <w:rPr>
      <w:rFonts w:ascii="Calibri" w:eastAsia="SimSun" w:hAnsi="Calibri" w:cs="SimSun"/>
      <w:sz w:val="22"/>
      <w:szCs w:val="22"/>
    </w:rPr>
  </w:style>
  <w:style w:type="paragraph" w:customStyle="1" w:styleId="xl176">
    <w:name w:val="xl176"/>
    <w:basedOn w:val="Normal"/>
    <w:rsid w:val="001B4F04"/>
    <w:pPr>
      <w:spacing w:before="100" w:beforeAutospacing="1" w:after="100" w:afterAutospacing="1"/>
    </w:pPr>
    <w:rPr>
      <w:rFonts w:ascii="Calibri" w:eastAsia="SimSun" w:hAnsi="Calibri" w:cs="SimSun"/>
      <w:sz w:val="20"/>
      <w:szCs w:val="20"/>
    </w:rPr>
  </w:style>
  <w:style w:type="paragraph" w:customStyle="1" w:styleId="xl177">
    <w:name w:val="xl177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SimSun" w:hAnsi="Calibri" w:cs="SimSun"/>
      <w:sz w:val="16"/>
      <w:szCs w:val="16"/>
    </w:rPr>
  </w:style>
  <w:style w:type="paragraph" w:customStyle="1" w:styleId="xl178">
    <w:name w:val="xl178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Calibri" w:eastAsia="SimSun" w:hAnsi="Calibri" w:cs="SimSun"/>
      <w:sz w:val="16"/>
      <w:szCs w:val="16"/>
    </w:rPr>
  </w:style>
  <w:style w:type="paragraph" w:customStyle="1" w:styleId="xl179">
    <w:name w:val="xl179"/>
    <w:basedOn w:val="Normal"/>
    <w:rsid w:val="001B4F04"/>
    <w:pPr>
      <w:spacing w:before="100" w:beforeAutospacing="1" w:after="100" w:afterAutospacing="1"/>
    </w:pPr>
    <w:rPr>
      <w:rFonts w:ascii="SimSun" w:eastAsia="SimSun" w:hAnsi="SimSun" w:cs="SimSun"/>
      <w:sz w:val="20"/>
      <w:szCs w:val="20"/>
    </w:rPr>
  </w:style>
  <w:style w:type="paragraph" w:customStyle="1" w:styleId="xl180">
    <w:name w:val="xl180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SimSun" w:hAnsi="Calibri" w:cs="SimSun"/>
      <w:color w:val="FF0000"/>
      <w:sz w:val="16"/>
      <w:szCs w:val="16"/>
    </w:rPr>
  </w:style>
  <w:style w:type="paragraph" w:customStyle="1" w:styleId="xl181">
    <w:name w:val="xl181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SimSun" w:eastAsia="SimSun" w:hAnsi="SimSun" w:cs="SimSun"/>
      <w:sz w:val="16"/>
      <w:szCs w:val="16"/>
    </w:rPr>
  </w:style>
  <w:style w:type="paragraph" w:customStyle="1" w:styleId="xl182">
    <w:name w:val="xl182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Calibri" w:eastAsia="SimSun" w:hAnsi="Calibri" w:cs="SimSun"/>
      <w:sz w:val="16"/>
      <w:szCs w:val="16"/>
      <w:u w:val="single"/>
    </w:rPr>
  </w:style>
  <w:style w:type="paragraph" w:customStyle="1" w:styleId="xl183">
    <w:name w:val="xl183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SimSun" w:eastAsia="SimSun" w:hAnsi="SimSun" w:cs="SimSun"/>
      <w:sz w:val="16"/>
      <w:szCs w:val="16"/>
      <w:u w:val="single"/>
    </w:rPr>
  </w:style>
  <w:style w:type="paragraph" w:customStyle="1" w:styleId="xl184">
    <w:name w:val="xl184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SimSun" w:hAnsi="Calibri" w:cs="SimSun"/>
      <w:sz w:val="16"/>
      <w:szCs w:val="16"/>
    </w:rPr>
  </w:style>
  <w:style w:type="paragraph" w:customStyle="1" w:styleId="xl185">
    <w:name w:val="xl185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Calibri" w:eastAsia="SimSun" w:hAnsi="Calibri" w:cs="SimSun"/>
      <w:color w:val="FF0000"/>
      <w:sz w:val="16"/>
      <w:szCs w:val="16"/>
    </w:rPr>
  </w:style>
  <w:style w:type="paragraph" w:customStyle="1" w:styleId="xl186">
    <w:name w:val="xl186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center"/>
    </w:pPr>
    <w:rPr>
      <w:rFonts w:ascii="Calibri" w:eastAsia="SimSun" w:hAnsi="Calibri" w:cs="SimSun"/>
    </w:rPr>
  </w:style>
  <w:style w:type="paragraph" w:customStyle="1" w:styleId="xl187">
    <w:name w:val="xl187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center"/>
    </w:pPr>
    <w:rPr>
      <w:rFonts w:ascii="Calibri" w:eastAsia="SimSun" w:hAnsi="Calibri" w:cs="SimSun"/>
      <w:sz w:val="20"/>
      <w:szCs w:val="20"/>
    </w:rPr>
  </w:style>
  <w:style w:type="paragraph" w:customStyle="1" w:styleId="xl188">
    <w:name w:val="xl188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center"/>
    </w:pPr>
    <w:rPr>
      <w:rFonts w:ascii="Calibri" w:eastAsia="SimSun" w:hAnsi="Calibri" w:cs="SimSun"/>
      <w:sz w:val="20"/>
      <w:szCs w:val="20"/>
    </w:rPr>
  </w:style>
  <w:style w:type="paragraph" w:customStyle="1" w:styleId="xl189">
    <w:name w:val="xl189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</w:pPr>
    <w:rPr>
      <w:rFonts w:ascii="Calibri" w:eastAsia="SimSun" w:hAnsi="Calibri" w:cs="SimSun"/>
    </w:rPr>
  </w:style>
  <w:style w:type="paragraph" w:customStyle="1" w:styleId="xl190">
    <w:name w:val="xl190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eastAsia="SimSun" w:hAnsi="Calibri" w:cs="SimSun"/>
      <w:sz w:val="16"/>
      <w:szCs w:val="16"/>
    </w:rPr>
  </w:style>
  <w:style w:type="paragraph" w:customStyle="1" w:styleId="xl191">
    <w:name w:val="xl191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eastAsia="SimSun" w:hAnsi="Calibri" w:cs="SimSun"/>
      <w:sz w:val="16"/>
      <w:szCs w:val="16"/>
    </w:rPr>
  </w:style>
  <w:style w:type="paragraph" w:customStyle="1" w:styleId="xl192">
    <w:name w:val="xl192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eastAsia="SimSun" w:hAnsi="Calibri" w:cs="SimSun"/>
      <w:sz w:val="16"/>
      <w:szCs w:val="16"/>
    </w:rPr>
  </w:style>
  <w:style w:type="paragraph" w:customStyle="1" w:styleId="xl193">
    <w:name w:val="xl193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eastAsia="SimSun" w:hAnsi="Calibri" w:cs="SimSun"/>
      <w:sz w:val="16"/>
      <w:szCs w:val="16"/>
    </w:rPr>
  </w:style>
  <w:style w:type="paragraph" w:customStyle="1" w:styleId="xl194">
    <w:name w:val="xl194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eastAsia="SimSun" w:hAnsi="Calibri" w:cs="SimSun"/>
      <w:sz w:val="16"/>
      <w:szCs w:val="16"/>
    </w:rPr>
  </w:style>
  <w:style w:type="paragraph" w:customStyle="1" w:styleId="xl195">
    <w:name w:val="xl195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Calibri" w:eastAsia="SimSun" w:hAnsi="Calibri" w:cs="SimSun"/>
      <w:sz w:val="16"/>
      <w:szCs w:val="16"/>
    </w:rPr>
  </w:style>
  <w:style w:type="paragraph" w:customStyle="1" w:styleId="xl196">
    <w:name w:val="xl196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Calibri" w:eastAsia="SimSun" w:hAnsi="Calibri" w:cs="SimSun"/>
      <w:sz w:val="16"/>
      <w:szCs w:val="16"/>
    </w:rPr>
  </w:style>
  <w:style w:type="paragraph" w:customStyle="1" w:styleId="xl197">
    <w:name w:val="xl197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eastAsia="SimSun" w:hAnsi="Calibri" w:cs="SimSun"/>
      <w:color w:val="FF0000"/>
      <w:sz w:val="16"/>
      <w:szCs w:val="16"/>
    </w:rPr>
  </w:style>
  <w:style w:type="paragraph" w:customStyle="1" w:styleId="xl198">
    <w:name w:val="xl198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SimSun" w:hAnsi="Calibri" w:cs="SimSun"/>
      <w:color w:val="FF0000"/>
      <w:sz w:val="16"/>
      <w:szCs w:val="16"/>
    </w:rPr>
  </w:style>
  <w:style w:type="paragraph" w:customStyle="1" w:styleId="xl199">
    <w:name w:val="xl199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eastAsia="SimSun" w:hAnsi="Calibri" w:cs="SimSun"/>
      <w:color w:val="FF0000"/>
      <w:sz w:val="16"/>
      <w:szCs w:val="16"/>
    </w:rPr>
  </w:style>
  <w:style w:type="paragraph" w:customStyle="1" w:styleId="xl200">
    <w:name w:val="xl200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eastAsia="SimSun" w:hAnsi="Calibri" w:cs="SimSun"/>
      <w:color w:val="FF0000"/>
      <w:sz w:val="16"/>
      <w:szCs w:val="16"/>
    </w:rPr>
  </w:style>
  <w:style w:type="paragraph" w:customStyle="1" w:styleId="xl201">
    <w:name w:val="xl201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Calibri" w:eastAsia="SimSun" w:hAnsi="Calibri" w:cs="SimSun"/>
      <w:color w:val="FF0000"/>
      <w:sz w:val="16"/>
      <w:szCs w:val="16"/>
    </w:rPr>
  </w:style>
  <w:style w:type="paragraph" w:customStyle="1" w:styleId="xl202">
    <w:name w:val="xl202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Calibri" w:eastAsia="SimSun" w:hAnsi="Calibri" w:cs="SimSun"/>
      <w:color w:val="FF0000"/>
      <w:sz w:val="16"/>
      <w:szCs w:val="16"/>
    </w:rPr>
  </w:style>
  <w:style w:type="paragraph" w:customStyle="1" w:styleId="xl203">
    <w:name w:val="xl203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Calibri" w:eastAsia="SimSun" w:hAnsi="Calibri" w:cs="SimSun"/>
      <w:color w:val="FF0000"/>
      <w:sz w:val="16"/>
      <w:szCs w:val="16"/>
    </w:rPr>
  </w:style>
  <w:style w:type="paragraph" w:customStyle="1" w:styleId="xl204">
    <w:name w:val="xl204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</w:pPr>
    <w:rPr>
      <w:rFonts w:ascii="Calibri" w:eastAsia="SimSun" w:hAnsi="Calibri" w:cs="SimSun"/>
    </w:rPr>
  </w:style>
  <w:style w:type="paragraph" w:customStyle="1" w:styleId="xl205">
    <w:name w:val="xl205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SimSun" w:hAnsi="Calibri" w:cs="SimSun"/>
      <w:color w:val="FF0000"/>
      <w:sz w:val="16"/>
      <w:szCs w:val="16"/>
    </w:rPr>
  </w:style>
  <w:style w:type="paragraph" w:customStyle="1" w:styleId="xl206">
    <w:name w:val="xl206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Calibri" w:eastAsia="SimSun" w:hAnsi="Calibri" w:cs="SimSun"/>
      <w:sz w:val="16"/>
      <w:szCs w:val="16"/>
    </w:rPr>
  </w:style>
  <w:style w:type="paragraph" w:customStyle="1" w:styleId="xl207">
    <w:name w:val="xl207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eastAsia="SimSun" w:hAnsi="Calibri" w:cs="SimSun"/>
      <w:sz w:val="16"/>
      <w:szCs w:val="16"/>
      <w:u w:val="single"/>
    </w:rPr>
  </w:style>
  <w:style w:type="paragraph" w:customStyle="1" w:styleId="xl208">
    <w:name w:val="xl208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Calibri" w:eastAsia="SimSun" w:hAnsi="Calibri" w:cs="SimSun"/>
      <w:sz w:val="16"/>
      <w:szCs w:val="16"/>
      <w:u w:val="single"/>
    </w:rPr>
  </w:style>
  <w:style w:type="paragraph" w:customStyle="1" w:styleId="xl209">
    <w:name w:val="xl209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Calibri" w:eastAsia="SimSun" w:hAnsi="Calibri" w:cs="SimSun"/>
      <w:sz w:val="16"/>
      <w:szCs w:val="16"/>
      <w:u w:val="single"/>
    </w:rPr>
  </w:style>
  <w:style w:type="paragraph" w:customStyle="1" w:styleId="xl210">
    <w:name w:val="xl210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imSun" w:eastAsia="SimSun" w:hAnsi="SimSun" w:cs="SimSun"/>
      <w:sz w:val="16"/>
      <w:szCs w:val="16"/>
    </w:rPr>
  </w:style>
  <w:style w:type="paragraph" w:customStyle="1" w:styleId="xl211">
    <w:name w:val="xl211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Calibri" w:eastAsia="SimSun" w:hAnsi="Calibri" w:cs="SimSun"/>
      <w:sz w:val="16"/>
      <w:szCs w:val="16"/>
    </w:rPr>
  </w:style>
  <w:style w:type="paragraph" w:customStyle="1" w:styleId="xl212">
    <w:name w:val="xl212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eastAsia="SimSun" w:hAnsi="Calibri" w:cs="SimSun"/>
      <w:color w:val="FFC000"/>
      <w:sz w:val="16"/>
      <w:szCs w:val="16"/>
    </w:rPr>
  </w:style>
  <w:style w:type="paragraph" w:customStyle="1" w:styleId="xl213">
    <w:name w:val="xl213"/>
    <w:basedOn w:val="Normal"/>
    <w:rsid w:val="001B4F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Calibri" w:eastAsia="SimSun" w:hAnsi="Calibri" w:cs="SimSun"/>
      <w:sz w:val="16"/>
      <w:szCs w:val="16"/>
    </w:rPr>
  </w:style>
  <w:style w:type="paragraph" w:customStyle="1" w:styleId="TableSmall">
    <w:name w:val="Table_Small"/>
    <w:basedOn w:val="Normal"/>
    <w:rsid w:val="001B4F04"/>
    <w:pPr>
      <w:spacing w:before="40" w:after="40"/>
    </w:pPr>
    <w:rPr>
      <w:rFonts w:ascii="@Japanese Gothic" w:eastAsia="SimSun" w:hAnsi="@Japanese Gothic" w:cs="Cambria"/>
      <w:sz w:val="16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1B4F04"/>
  </w:style>
  <w:style w:type="paragraph" w:customStyle="1" w:styleId="ACXTableText">
    <w:name w:val="ACX_Table Text"/>
    <w:link w:val="ACXTableTextChar"/>
    <w:qFormat/>
    <w:rsid w:val="001B4F04"/>
    <w:rPr>
      <w:rFonts w:ascii="Calibri" w:hAnsi="Calibri"/>
      <w:color w:val="46555F"/>
      <w:szCs w:val="24"/>
      <w:lang w:eastAsia="en-US"/>
    </w:rPr>
  </w:style>
  <w:style w:type="character" w:customStyle="1" w:styleId="ACXTableTextChar">
    <w:name w:val="ACX_Table Text Char"/>
    <w:basedOn w:val="DefaultParagraphFont"/>
    <w:link w:val="ACXTableText"/>
    <w:rsid w:val="001B4F04"/>
    <w:rPr>
      <w:rFonts w:ascii="Calibri" w:hAnsi="Calibri"/>
      <w:color w:val="46555F"/>
      <w:szCs w:val="24"/>
      <w:lang w:eastAsia="en-US"/>
    </w:rPr>
  </w:style>
  <w:style w:type="paragraph" w:customStyle="1" w:styleId="ACXBody">
    <w:name w:val="ACX_Body"/>
    <w:qFormat/>
    <w:rsid w:val="001B4F04"/>
    <w:pPr>
      <w:jc w:val="both"/>
    </w:pPr>
    <w:rPr>
      <w:rFonts w:ascii="Calibri" w:hAnsi="Calibri"/>
      <w:sz w:val="22"/>
      <w:szCs w:val="24"/>
      <w:lang w:eastAsia="en-US"/>
    </w:rPr>
  </w:style>
  <w:style w:type="paragraph" w:customStyle="1" w:styleId="ACXTableHeader">
    <w:name w:val="ACX_Table Header"/>
    <w:rsid w:val="001B4F04"/>
    <w:rPr>
      <w:rFonts w:ascii="Calibri" w:hAnsi="Calibri"/>
      <w:b/>
      <w:color w:val="FFFFFF"/>
      <w:sz w:val="22"/>
      <w:szCs w:val="22"/>
      <w:lang w:eastAsia="en-US"/>
    </w:rPr>
  </w:style>
  <w:style w:type="paragraph" w:customStyle="1" w:styleId="ordinary-output">
    <w:name w:val="ordinary-output"/>
    <w:basedOn w:val="Normal"/>
    <w:rsid w:val="001B4F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F04"/>
    <w:rPr>
      <w:rFonts w:ascii="Courier New" w:hAnsi="Courier New" w:cs="Courier New"/>
    </w:rPr>
  </w:style>
  <w:style w:type="table" w:styleId="MediumShading1-Accent5">
    <w:name w:val="Medium Shading 1 Accent 5"/>
    <w:basedOn w:val="TableNormal"/>
    <w:uiPriority w:val="63"/>
    <w:rsid w:val="00606CC7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4-Accent1">
    <w:name w:val="Grid Table 4 Accent 1"/>
    <w:basedOn w:val="TableNormal"/>
    <w:uiPriority w:val="49"/>
    <w:rsid w:val="00CA3549"/>
    <w:rPr>
      <w:lang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phase-title">
    <w:name w:val="phase-title"/>
    <w:basedOn w:val="Normal"/>
    <w:rsid w:val="003345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atsons%20China\Doc\Specifications\Functional\Watsons%20China_Segmentation%20&amp;%20Campaign_BF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94FCE-C568-4138-9F6D-AF721F216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Watsons China_Segmentation &amp; Campaign_BFRS.dot</Template>
  <TotalTime>1006</TotalTime>
  <Pages>34</Pages>
  <Words>3264</Words>
  <Characters>18607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Functional Requirements Specifications (BRFS)</vt:lpstr>
    </vt:vector>
  </TitlesOfParts>
  <Company>Acxiom China</Company>
  <LinksUpToDate>false</LinksUpToDate>
  <CharactersWithSpaces>21828</CharactersWithSpaces>
  <SharedDoc>false</SharedDoc>
  <HLinks>
    <vt:vector size="300" baseType="variant">
      <vt:variant>
        <vt:i4>1179697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_Toc297129648</vt:lpwstr>
      </vt:variant>
      <vt:variant>
        <vt:i4>1179697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_Toc297129647</vt:lpwstr>
      </vt:variant>
      <vt:variant>
        <vt:i4>1179697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_Toc297129646</vt:lpwstr>
      </vt:variant>
      <vt:variant>
        <vt:i4>1179697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_Toc297129645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_Toc297129644</vt:lpwstr>
      </vt:variant>
      <vt:variant>
        <vt:i4>1179697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_Toc297129643</vt:lpwstr>
      </vt:variant>
      <vt:variant>
        <vt:i4>1179697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_Toc297129642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_Toc297129641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_Toc297129640</vt:lpwstr>
      </vt:variant>
      <vt:variant>
        <vt:i4>1376305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_Toc297129639</vt:lpwstr>
      </vt:variant>
      <vt:variant>
        <vt:i4>1376305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_Toc297129638</vt:lpwstr>
      </vt:variant>
      <vt:variant>
        <vt:i4>1376305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_Toc297129637</vt:lpwstr>
      </vt:variant>
      <vt:variant>
        <vt:i4>1376305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_Toc297129636</vt:lpwstr>
      </vt:variant>
      <vt:variant>
        <vt:i4>1376305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_Toc297129635</vt:lpwstr>
      </vt:variant>
      <vt:variant>
        <vt:i4>1376305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_Toc297129634</vt:lpwstr>
      </vt:variant>
      <vt:variant>
        <vt:i4>1376305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_Toc297129633</vt:lpwstr>
      </vt:variant>
      <vt:variant>
        <vt:i4>1376305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_Toc297129632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_Toc297129631</vt:lpwstr>
      </vt:variant>
      <vt:variant>
        <vt:i4>1376305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_Toc297129630</vt:lpwstr>
      </vt:variant>
      <vt:variant>
        <vt:i4>1310769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_Toc297129629</vt:lpwstr>
      </vt:variant>
      <vt:variant>
        <vt:i4>1310769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_Toc297129628</vt:lpwstr>
      </vt:variant>
      <vt:variant>
        <vt:i4>1310769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_Toc297129627</vt:lpwstr>
      </vt:variant>
      <vt:variant>
        <vt:i4>1310769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_Toc297129626</vt:lpwstr>
      </vt:variant>
      <vt:variant>
        <vt:i4>1310769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_Toc297129625</vt:lpwstr>
      </vt:variant>
      <vt:variant>
        <vt:i4>1310769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_Toc297129624</vt:lpwstr>
      </vt:variant>
      <vt:variant>
        <vt:i4>1310769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_Toc297129623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_Toc297129622</vt:lpwstr>
      </vt:variant>
      <vt:variant>
        <vt:i4>1310769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_Toc297129621</vt:lpwstr>
      </vt:variant>
      <vt:variant>
        <vt:i4>1310769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_Toc297129620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_Toc297129619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_Toc297129618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_Toc297129617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_Toc297129616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_Toc297129615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_Toc297129614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_Toc297129613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_Toc297129612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_Toc297129611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_Toc297129610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_Toc297129609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_Toc297129608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_Toc297129607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_Toc297129606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_Toc297129605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_Toc297129604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_Toc297129603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_Toc297129602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_Toc297129601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_Toc297129600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_Toc297129599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Functional Requirements Specifications (BRFS)</dc:title>
  <dc:subject/>
  <dc:creator>barrli</dc:creator>
  <cp:keywords/>
  <dc:description/>
  <cp:lastModifiedBy>Jasmine QIAN</cp:lastModifiedBy>
  <cp:revision>102</cp:revision>
  <cp:lastPrinted>2013-02-05T11:23:00Z</cp:lastPrinted>
  <dcterms:created xsi:type="dcterms:W3CDTF">2018-08-29T12:54:00Z</dcterms:created>
  <dcterms:modified xsi:type="dcterms:W3CDTF">2018-10-12T01:30:00Z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